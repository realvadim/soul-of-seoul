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7625" w:rsidRPr="00EC7625" w:rsidRDefault="00391F28" w:rsidP="00D611B1">
      <w:pPr>
        <w:pStyle w:val="a7"/>
        <w:ind w:firstLine="0"/>
        <w:jc w:val="center"/>
        <w:rPr>
          <w:b/>
        </w:rPr>
      </w:pPr>
      <w:bookmarkStart w:id="0" w:name="_Toc357372863"/>
      <w:r w:rsidRPr="00EC7625">
        <w:rPr>
          <w:b/>
        </w:rPr>
        <w:t>СОДЕРЖАНИЕ</w:t>
      </w:r>
    </w:p>
    <w:sdt>
      <w:sdtPr>
        <w:id w:val="4544543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C7625" w:rsidRDefault="00EC7625">
          <w:pPr>
            <w:pStyle w:val="13"/>
            <w:tabs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9254983" w:history="1">
            <w:r w:rsidRPr="00101536">
              <w:rPr>
                <w:rStyle w:val="a9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_Toc359254983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13"/>
            <w:tabs>
              <w:tab w:val="right" w:leader="dot" w:pos="9628"/>
            </w:tabs>
            <w:rPr>
              <w:noProof/>
            </w:rPr>
          </w:pPr>
          <w:hyperlink w:anchor="_Toc359254984" w:history="1">
            <w:r w:rsidR="00EC7625" w:rsidRPr="00101536">
              <w:rPr>
                <w:rStyle w:val="a9"/>
                <w:noProof/>
              </w:rPr>
              <w:t>1 ПОСТАНОВОЧНАЯ ЧАСТЬ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_Toc359254984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9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85" w:history="1">
            <w:r w:rsidR="00EC7625" w:rsidRPr="00101536">
              <w:rPr>
                <w:rStyle w:val="a9"/>
                <w:noProof/>
              </w:rPr>
              <w:t>1.1 Постановка задачи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_Toc359254985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9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86" w:history="1">
            <w:r w:rsidR="00EC7625" w:rsidRPr="00101536">
              <w:rPr>
                <w:rStyle w:val="a9"/>
                <w:noProof/>
              </w:rPr>
              <w:t>1.2 Сегментация целевой аудитории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_Toc359254986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10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87" w:history="1">
            <w:r w:rsidR="00EC7625" w:rsidRPr="00101536">
              <w:rPr>
                <w:rStyle w:val="a9"/>
                <w:noProof/>
              </w:rPr>
              <w:t>1.3 Требования к интерфейсу разрабатываемого сайта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_Toc359254987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11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4988" w:history="1">
            <w:r w:rsidR="00EC7625" w:rsidRPr="00101536">
              <w:rPr>
                <w:rStyle w:val="a9"/>
                <w:noProof/>
              </w:rPr>
              <w:t>1.3.1 Эргономика и восприятие информации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_Toc359254988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11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4989" w:history="1">
            <w:r w:rsidR="00EC7625" w:rsidRPr="00101536">
              <w:rPr>
                <w:rStyle w:val="a9"/>
                <w:noProof/>
              </w:rPr>
              <w:t>1.3.2 Форматирование экрана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_Toc359254989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11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4990" w:history="1">
            <w:r w:rsidR="00EC7625" w:rsidRPr="00101536">
              <w:rPr>
                <w:rStyle w:val="a9"/>
                <w:noProof/>
              </w:rPr>
              <w:t>1.3.3 Представление графической информации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_Toc359254990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12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13"/>
            <w:tabs>
              <w:tab w:val="right" w:leader="dot" w:pos="9628"/>
            </w:tabs>
            <w:rPr>
              <w:noProof/>
            </w:rPr>
          </w:pPr>
          <w:hyperlink w:anchor="_Toc359254991" w:history="1">
            <w:r w:rsidR="00EC7625" w:rsidRPr="00101536">
              <w:rPr>
                <w:rStyle w:val="a9"/>
                <w:noProof/>
              </w:rPr>
              <w:t>2 ПРОЕКТНАЯ ЧАСТЬ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_Toc359254991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13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92" w:history="1">
            <w:r w:rsidR="00EC7625" w:rsidRPr="00101536">
              <w:rPr>
                <w:rStyle w:val="a9"/>
                <w:noProof/>
              </w:rPr>
              <w:t>2.1 Структура сайта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_Toc359254992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13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93" w:history="1">
            <w:r w:rsidR="00EC7625" w:rsidRPr="00101536">
              <w:rPr>
                <w:rStyle w:val="a9"/>
                <w:noProof/>
              </w:rPr>
              <w:t>2.2 Информационный дизайн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_Toc359254993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14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94" w:history="1">
            <w:r w:rsidR="00EC7625" w:rsidRPr="00101536">
              <w:rPr>
                <w:rStyle w:val="a9"/>
                <w:noProof/>
              </w:rPr>
              <w:t>2.3 Описание контента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_Toc359254994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15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95" w:history="1">
            <w:r w:rsidR="00EC7625" w:rsidRPr="00101536">
              <w:rPr>
                <w:rStyle w:val="a9"/>
                <w:noProof/>
              </w:rPr>
              <w:t>2.4 Вёрстка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_Toc359254995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20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96" w:history="1">
            <w:r w:rsidR="00EC7625" w:rsidRPr="00101536">
              <w:rPr>
                <w:rStyle w:val="a9"/>
                <w:noProof/>
              </w:rPr>
              <w:t>2.5 Программирование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_Toc359254996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21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4997" w:history="1">
            <w:r w:rsidR="00EC7625" w:rsidRPr="00101536">
              <w:rPr>
                <w:rStyle w:val="a9"/>
                <w:noProof/>
              </w:rPr>
              <w:t>2.5.1 Описание информационной базы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_Toc359254997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22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98" w:history="1">
            <w:r w:rsidR="00EC7625" w:rsidRPr="00101536">
              <w:rPr>
                <w:rStyle w:val="a9"/>
                <w:noProof/>
              </w:rPr>
              <w:t>2.6 Публикация и продвижение сайта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_Toc359254998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26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4999" w:history="1">
            <w:r w:rsidR="00EC7625" w:rsidRPr="00101536">
              <w:rPr>
                <w:rStyle w:val="a9"/>
                <w:noProof/>
              </w:rPr>
              <w:t>2.7 Организация интерфейса пользователя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_Toc359254999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27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00" w:history="1">
            <w:r w:rsidR="00EC7625" w:rsidRPr="00101536">
              <w:rPr>
                <w:rStyle w:val="a9"/>
                <w:noProof/>
              </w:rPr>
              <w:t>2.8 Используемые объекты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_Toc359255000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28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13"/>
            <w:tabs>
              <w:tab w:val="right" w:leader="dot" w:pos="9628"/>
            </w:tabs>
            <w:rPr>
              <w:noProof/>
            </w:rPr>
          </w:pPr>
          <w:hyperlink w:anchor="_Toc359255001" w:history="1">
            <w:r w:rsidR="00EC7625" w:rsidRPr="00101536">
              <w:rPr>
                <w:rStyle w:val="a9"/>
                <w:noProof/>
              </w:rPr>
              <w:t>3 ИНСТРУМЕНТАЛЬНЫЕ СРЕДСТВА РЕАЛИЗАЦИИ ДИПЛОМНОГО ПРОЕКТА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_Toc359255001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35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02" w:history="1">
            <w:r w:rsidR="00EC7625" w:rsidRPr="00101536">
              <w:rPr>
                <w:rStyle w:val="a9"/>
                <w:noProof/>
              </w:rPr>
              <w:t>3.1 Краткая характеристика используемой операционной системы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_Toc359255002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35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03" w:history="1">
            <w:r w:rsidR="00EC7625" w:rsidRPr="00101536">
              <w:rPr>
                <w:rStyle w:val="a9"/>
                <w:noProof/>
              </w:rPr>
              <w:t>3.2 Краткая характеристика средств разработки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_Toc359255003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36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04" w:history="1">
            <w:r w:rsidR="00EC7625" w:rsidRPr="00101536">
              <w:rPr>
                <w:rStyle w:val="a9"/>
                <w:noProof/>
              </w:rPr>
              <w:t xml:space="preserve">3.3 </w:t>
            </w:r>
            <w:r w:rsidR="00EC7625" w:rsidRPr="00101536">
              <w:rPr>
                <w:rStyle w:val="a9"/>
                <w:noProof/>
                <w:lang w:val="en-US"/>
              </w:rPr>
              <w:t>PHP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_Toc359255004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36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05" w:history="1">
            <w:r w:rsidR="00EC7625" w:rsidRPr="00101536">
              <w:rPr>
                <w:rStyle w:val="a9"/>
                <w:noProof/>
              </w:rPr>
              <w:t xml:space="preserve">3.4 </w:t>
            </w:r>
            <w:r w:rsidR="00EC7625" w:rsidRPr="00101536">
              <w:rPr>
                <w:rStyle w:val="a9"/>
                <w:noProof/>
                <w:lang w:val="en-US"/>
              </w:rPr>
              <w:t>HTML</w:t>
            </w:r>
            <w:r w:rsidR="00EC7625" w:rsidRPr="00101536">
              <w:rPr>
                <w:rStyle w:val="a9"/>
                <w:noProof/>
              </w:rPr>
              <w:t>/</w:t>
            </w:r>
            <w:r w:rsidR="00EC7625" w:rsidRPr="00101536">
              <w:rPr>
                <w:rStyle w:val="a9"/>
                <w:noProof/>
                <w:lang w:val="en-US"/>
              </w:rPr>
              <w:t>CSS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_Toc359255005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38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06" w:history="1">
            <w:r w:rsidR="00EC7625" w:rsidRPr="00101536">
              <w:rPr>
                <w:rStyle w:val="a9"/>
                <w:noProof/>
              </w:rPr>
              <w:t xml:space="preserve">3.5 </w:t>
            </w:r>
            <w:r w:rsidR="00EC7625" w:rsidRPr="00101536">
              <w:rPr>
                <w:rStyle w:val="a9"/>
                <w:noProof/>
                <w:lang w:val="en-US"/>
              </w:rPr>
              <w:t>Apache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_Toc359255006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39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07" w:history="1">
            <w:r w:rsidR="00EC7625" w:rsidRPr="00101536">
              <w:rPr>
                <w:rStyle w:val="a9"/>
                <w:noProof/>
              </w:rPr>
              <w:t xml:space="preserve">3.6 </w:t>
            </w:r>
            <w:r w:rsidR="00EC7625" w:rsidRPr="00101536">
              <w:rPr>
                <w:rStyle w:val="a9"/>
                <w:noProof/>
                <w:lang w:val="en-US"/>
              </w:rPr>
              <w:t>MySQL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_Toc359255007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40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08" w:history="1">
            <w:r w:rsidR="00EC7625" w:rsidRPr="00101536">
              <w:rPr>
                <w:rStyle w:val="a9"/>
                <w:noProof/>
              </w:rPr>
              <w:t xml:space="preserve">3.7 </w:t>
            </w:r>
            <w:r w:rsidR="00EC7625" w:rsidRPr="00101536">
              <w:rPr>
                <w:rStyle w:val="a9"/>
                <w:noProof/>
                <w:lang w:val="en-US"/>
              </w:rPr>
              <w:t>Adobe</w:t>
            </w:r>
            <w:r w:rsidR="00EC7625" w:rsidRPr="00101536">
              <w:rPr>
                <w:rStyle w:val="a9"/>
                <w:noProof/>
              </w:rPr>
              <w:t xml:space="preserve"> </w:t>
            </w:r>
            <w:r w:rsidR="00EC7625" w:rsidRPr="00101536">
              <w:rPr>
                <w:rStyle w:val="a9"/>
                <w:noProof/>
                <w:lang w:val="en-US"/>
              </w:rPr>
              <w:t>flash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_Toc359255008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40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13"/>
            <w:tabs>
              <w:tab w:val="right" w:leader="dot" w:pos="9628"/>
            </w:tabs>
            <w:rPr>
              <w:noProof/>
            </w:rPr>
          </w:pPr>
          <w:hyperlink w:anchor="_Toc359255009" w:history="1">
            <w:r w:rsidR="00EC7625" w:rsidRPr="00101536">
              <w:rPr>
                <w:rStyle w:val="a9"/>
                <w:noProof/>
              </w:rPr>
              <w:t>4 ЭКСПЛУАТАЦИЯ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_Toc359255009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42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10" w:history="1">
            <w:r w:rsidR="00EC7625" w:rsidRPr="00101536">
              <w:rPr>
                <w:rStyle w:val="a9"/>
                <w:noProof/>
              </w:rPr>
              <w:t>4.1 Требования к аппаратному обеспечению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_Toc359255010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42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11" w:history="1">
            <w:r w:rsidR="00EC7625" w:rsidRPr="00101536">
              <w:rPr>
                <w:rStyle w:val="a9"/>
                <w:noProof/>
              </w:rPr>
              <w:t>4.1.1 Требования к минимальной конфигурации аппаратных ресурсов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_Toc359255011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42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12" w:history="1">
            <w:r w:rsidR="00EC7625" w:rsidRPr="00101536">
              <w:rPr>
                <w:rStyle w:val="a9"/>
                <w:noProof/>
              </w:rPr>
              <w:t>4.1.2 Перечень необходимых внешних устройств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_Toc359255012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42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567F73" w:rsidRDefault="00567F73">
          <w:pPr>
            <w:pStyle w:val="23"/>
            <w:tabs>
              <w:tab w:val="right" w:leader="dot" w:pos="9628"/>
            </w:tabs>
            <w:rPr>
              <w:rStyle w:val="a9"/>
              <w:noProof/>
              <w:lang w:val="en-US"/>
            </w:rPr>
          </w:pPr>
        </w:p>
        <w:p w:rsidR="00567F73" w:rsidRDefault="00567F73">
          <w:pPr>
            <w:pStyle w:val="23"/>
            <w:tabs>
              <w:tab w:val="right" w:leader="dot" w:pos="9628"/>
            </w:tabs>
            <w:rPr>
              <w:rStyle w:val="a9"/>
              <w:noProof/>
              <w:lang w:val="en-US"/>
            </w:rPr>
          </w:pPr>
        </w:p>
        <w:p w:rsidR="00567F73" w:rsidRDefault="00567F73">
          <w:pPr>
            <w:pStyle w:val="23"/>
            <w:tabs>
              <w:tab w:val="right" w:leader="dot" w:pos="9628"/>
            </w:tabs>
            <w:rPr>
              <w:rStyle w:val="a9"/>
              <w:noProof/>
              <w:lang w:val="en-US"/>
            </w:rPr>
          </w:pPr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13" w:history="1">
            <w:r w:rsidR="00EC7625" w:rsidRPr="00101536">
              <w:rPr>
                <w:rStyle w:val="a9"/>
                <w:noProof/>
              </w:rPr>
              <w:t>4.2 Установка сайта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_Toc359255013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42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14" w:history="1">
            <w:r w:rsidR="00EC7625" w:rsidRPr="00101536">
              <w:rPr>
                <w:rStyle w:val="a9"/>
                <w:noProof/>
              </w:rPr>
              <w:t>4.3 Инструкции пользователю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_Toc359255014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44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15" w:history="1">
            <w:r w:rsidR="00EC7625" w:rsidRPr="00101536">
              <w:rPr>
                <w:rStyle w:val="a9"/>
                <w:rFonts w:eastAsia="Malgun Gothic"/>
                <w:noProof/>
              </w:rPr>
              <w:t xml:space="preserve">4.3.1 </w:t>
            </w:r>
            <w:r w:rsidR="00EC7625" w:rsidRPr="00101536">
              <w:rPr>
                <w:rStyle w:val="a9"/>
                <w:noProof/>
              </w:rPr>
              <w:t>Стартовая страница сайта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_Toc359255015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44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16" w:history="1">
            <w:r w:rsidR="00EC7625" w:rsidRPr="00101536">
              <w:rPr>
                <w:rStyle w:val="a9"/>
                <w:noProof/>
              </w:rPr>
              <w:t>4.3.2 Раздел «О Сеуле»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_Toc359255016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44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17" w:history="1">
            <w:r w:rsidR="00EC7625" w:rsidRPr="00101536">
              <w:rPr>
                <w:rStyle w:val="a9"/>
                <w:noProof/>
              </w:rPr>
              <w:t>4.3.3 Раздел «Направления»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_Toc359255017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44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18" w:history="1">
            <w:r w:rsidR="00EC7625" w:rsidRPr="00101536">
              <w:rPr>
                <w:rStyle w:val="a9"/>
                <w:noProof/>
              </w:rPr>
              <w:t>4.3.4 Раздел «Достояния»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_Toc359255018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45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19" w:history="1">
            <w:r w:rsidR="00EC7625" w:rsidRPr="00101536">
              <w:rPr>
                <w:rStyle w:val="a9"/>
                <w:noProof/>
              </w:rPr>
              <w:t>4.3.5 Раздел «Размещение»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_Toc359255019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45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20" w:history="1">
            <w:r w:rsidR="00EC7625" w:rsidRPr="00101536">
              <w:rPr>
                <w:rStyle w:val="a9"/>
                <w:noProof/>
              </w:rPr>
              <w:t>4.3.6 Раздел «Культура»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_Toc359255020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45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21" w:history="1">
            <w:r w:rsidR="00EC7625" w:rsidRPr="00101536">
              <w:rPr>
                <w:rStyle w:val="a9"/>
                <w:noProof/>
              </w:rPr>
              <w:t>4.3.7 Раздел «РК и РК»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_Toc359255021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45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22" w:history="1">
            <w:r w:rsidR="00EC7625" w:rsidRPr="00101536">
              <w:rPr>
                <w:rStyle w:val="a9"/>
                <w:noProof/>
              </w:rPr>
              <w:t>4.3.8 Регистрация, вход и аккаунт пользователя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_Toc359255022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46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13"/>
            <w:tabs>
              <w:tab w:val="right" w:leader="dot" w:pos="9628"/>
            </w:tabs>
            <w:rPr>
              <w:noProof/>
            </w:rPr>
          </w:pPr>
          <w:hyperlink w:anchor="_Toc359255023" w:history="1">
            <w:r w:rsidR="00EC7625" w:rsidRPr="00101536">
              <w:rPr>
                <w:rStyle w:val="a9"/>
                <w:noProof/>
              </w:rPr>
              <w:t>5 ЭКОНОМИЧЕСКАЯ ЧАСТЬ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_Toc359255023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47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24" w:history="1">
            <w:r w:rsidR="00EC7625" w:rsidRPr="00101536">
              <w:rPr>
                <w:rStyle w:val="a9"/>
                <w:noProof/>
              </w:rPr>
              <w:t>5.1 Расчёт технико-экономических показателей проекта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_Toc359255024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48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25" w:history="1">
            <w:r w:rsidR="00EC7625" w:rsidRPr="00101536">
              <w:rPr>
                <w:rStyle w:val="a9"/>
                <w:noProof/>
              </w:rPr>
              <w:t>5.1.1 Определение поправочных коэффициентов по стадиям проекта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_Toc359255025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54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26" w:history="1">
            <w:r w:rsidR="00EC7625" w:rsidRPr="00101536">
              <w:rPr>
                <w:rStyle w:val="a9"/>
                <w:noProof/>
              </w:rPr>
              <w:t>5.1.2 Расчет общей трудоемкости работ и численности разработчиков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_Toc359255026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56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27" w:history="1">
            <w:r w:rsidR="00EC7625" w:rsidRPr="00101536">
              <w:rPr>
                <w:rStyle w:val="a9"/>
                <w:noProof/>
              </w:rPr>
              <w:t>5.2 Расчет себестоимости и цены программного продукта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_Toc359255027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57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28" w:history="1">
            <w:r w:rsidR="00EC7625" w:rsidRPr="00101536">
              <w:rPr>
                <w:rStyle w:val="a9"/>
                <w:noProof/>
              </w:rPr>
              <w:t>5.2.1 Расчет фонда заработной платы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_Toc359255028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57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33"/>
            <w:tabs>
              <w:tab w:val="right" w:leader="dot" w:pos="9628"/>
            </w:tabs>
            <w:rPr>
              <w:noProof/>
            </w:rPr>
          </w:pPr>
          <w:hyperlink w:anchor="_Toc359255029" w:history="1">
            <w:r w:rsidR="00EC7625" w:rsidRPr="00101536">
              <w:rPr>
                <w:rStyle w:val="a9"/>
                <w:noProof/>
              </w:rPr>
              <w:t>5.2.2 Расчет затрат на техническое обеспечение проекта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_Toc359255029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58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30" w:history="1">
            <w:r w:rsidR="00EC7625" w:rsidRPr="00101536">
              <w:rPr>
                <w:rStyle w:val="a9"/>
                <w:noProof/>
              </w:rPr>
              <w:t>5.3 Расчёт экономической эффективности проекта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_Toc359255030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60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13"/>
            <w:tabs>
              <w:tab w:val="right" w:leader="dot" w:pos="9628"/>
            </w:tabs>
            <w:rPr>
              <w:noProof/>
            </w:rPr>
          </w:pPr>
          <w:hyperlink w:anchor="_Toc359255031" w:history="1">
            <w:r w:rsidR="00EC7625" w:rsidRPr="00101536">
              <w:rPr>
                <w:rStyle w:val="a9"/>
                <w:noProof/>
              </w:rPr>
              <w:t>6 МЕРОПРИЯТИЯ ПО ТЕХНИКЕ БЕЗОПАСНОСТИ И ОХРАНЕ ОКРУЖАЮЩЕЙ СРЕДЫ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_Toc359255031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66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32" w:history="1">
            <w:r w:rsidR="00EC7625" w:rsidRPr="00101536">
              <w:rPr>
                <w:rStyle w:val="a9"/>
                <w:noProof/>
              </w:rPr>
              <w:t>6.1 Общие принципы и законодательство по охране труда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_Toc359255032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66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33" w:history="1">
            <w:r w:rsidR="00EC7625" w:rsidRPr="00101536">
              <w:rPr>
                <w:rStyle w:val="a9"/>
                <w:noProof/>
              </w:rPr>
              <w:t>6.2 Пожарная безопасность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_Toc359255033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70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34" w:history="1">
            <w:r w:rsidR="00EC7625" w:rsidRPr="00101536">
              <w:rPr>
                <w:rStyle w:val="a9"/>
                <w:noProof/>
              </w:rPr>
              <w:t>6.3 Техника безопасности при работе с ПЭВМ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_Toc359255034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72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35" w:history="1">
            <w:r w:rsidR="00EC7625" w:rsidRPr="00101536">
              <w:rPr>
                <w:rStyle w:val="a9"/>
                <w:noProof/>
              </w:rPr>
              <w:t>6.4 Метеоусловия производственной среды в кабинетах вычислительной техники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_Toc359255035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72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36" w:history="1">
            <w:r w:rsidR="00EC7625" w:rsidRPr="00101536">
              <w:rPr>
                <w:rStyle w:val="a9"/>
                <w:noProof/>
              </w:rPr>
              <w:t>6.5 Электробезопасность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_Toc359255036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73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37" w:history="1">
            <w:r w:rsidR="00EC7625" w:rsidRPr="00101536">
              <w:rPr>
                <w:rStyle w:val="a9"/>
                <w:noProof/>
              </w:rPr>
              <w:t>6.6 Охрана труда на предприятии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_Toc359255037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75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359255038" w:history="1">
            <w:r w:rsidR="00EC7625" w:rsidRPr="00101536">
              <w:rPr>
                <w:rStyle w:val="a9"/>
                <w:noProof/>
              </w:rPr>
              <w:t>6.7 Охрана окружающей среды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_Toc359255038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76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13"/>
            <w:tabs>
              <w:tab w:val="right" w:leader="dot" w:pos="9628"/>
            </w:tabs>
            <w:rPr>
              <w:noProof/>
            </w:rPr>
          </w:pPr>
          <w:hyperlink w:anchor="_Toc359255039" w:history="1">
            <w:r w:rsidR="00EC7625" w:rsidRPr="00101536">
              <w:rPr>
                <w:rStyle w:val="a9"/>
                <w:noProof/>
              </w:rPr>
              <w:t>7 ЗАКЛЮЧЕНИЕ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_Toc359255039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78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13"/>
            <w:tabs>
              <w:tab w:val="right" w:leader="dot" w:pos="9628"/>
            </w:tabs>
            <w:rPr>
              <w:noProof/>
            </w:rPr>
          </w:pPr>
          <w:hyperlink w:anchor="_Toc359255040" w:history="1">
            <w:r w:rsidR="00EC7625" w:rsidRPr="00101536">
              <w:rPr>
                <w:rStyle w:val="a9"/>
                <w:noProof/>
                <w:lang w:val="en-US"/>
              </w:rPr>
              <w:t xml:space="preserve">8 </w:t>
            </w:r>
            <w:r w:rsidR="00EC7625" w:rsidRPr="00101536">
              <w:rPr>
                <w:rStyle w:val="a9"/>
                <w:noProof/>
              </w:rPr>
              <w:t>СПИСОК ИСПОЛЬЗОВАННЫХ ИСТОЧНИКОВ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_Toc359255040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79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807558">
          <w:pPr>
            <w:pStyle w:val="13"/>
            <w:tabs>
              <w:tab w:val="right" w:leader="dot" w:pos="9628"/>
            </w:tabs>
            <w:rPr>
              <w:noProof/>
            </w:rPr>
          </w:pPr>
          <w:hyperlink w:anchor="_Toc359255041" w:history="1">
            <w:r w:rsidR="00EC7625" w:rsidRPr="00101536">
              <w:rPr>
                <w:rStyle w:val="a9"/>
                <w:noProof/>
              </w:rPr>
              <w:t>ПРИЛОЖЕНИЕ 1 Снимки страниц сайта</w:t>
            </w:r>
            <w:r w:rsidR="00EC7625">
              <w:rPr>
                <w:noProof/>
                <w:webHidden/>
              </w:rPr>
              <w:tab/>
            </w:r>
            <w:r w:rsidR="00EC7625">
              <w:rPr>
                <w:noProof/>
                <w:webHidden/>
              </w:rPr>
              <w:fldChar w:fldCharType="begin"/>
            </w:r>
            <w:r w:rsidR="00EC7625">
              <w:rPr>
                <w:noProof/>
                <w:webHidden/>
              </w:rPr>
              <w:instrText xml:space="preserve"> PAGEREF _Toc359255041 \h </w:instrText>
            </w:r>
            <w:r w:rsidR="00EC7625">
              <w:rPr>
                <w:noProof/>
                <w:webHidden/>
              </w:rPr>
            </w:r>
            <w:r w:rsidR="00EC7625">
              <w:rPr>
                <w:noProof/>
                <w:webHidden/>
              </w:rPr>
              <w:fldChar w:fldCharType="separate"/>
            </w:r>
            <w:r w:rsidR="000869F5">
              <w:rPr>
                <w:noProof/>
                <w:webHidden/>
              </w:rPr>
              <w:t>80</w:t>
            </w:r>
            <w:r w:rsidR="00EC7625">
              <w:rPr>
                <w:noProof/>
                <w:webHidden/>
              </w:rPr>
              <w:fldChar w:fldCharType="end"/>
            </w:r>
          </w:hyperlink>
        </w:p>
        <w:p w:rsidR="00EC7625" w:rsidRDefault="00EC7625">
          <w:r>
            <w:rPr>
              <w:b/>
              <w:bCs/>
            </w:rPr>
            <w:fldChar w:fldCharType="end"/>
          </w:r>
        </w:p>
      </w:sdtContent>
    </w:sdt>
    <w:p w:rsidR="00C320E8" w:rsidRDefault="00C320E8" w:rsidP="00D611B1">
      <w:pPr>
        <w:pStyle w:val="a7"/>
        <w:ind w:firstLine="0"/>
        <w:jc w:val="center"/>
      </w:pPr>
      <w:r>
        <w:br w:type="page"/>
      </w:r>
    </w:p>
    <w:p w:rsidR="00ED3324" w:rsidRPr="007E44A3" w:rsidRDefault="00830FB5" w:rsidP="00830FB5">
      <w:pPr>
        <w:pStyle w:val="11"/>
      </w:pPr>
      <w:bookmarkStart w:id="1" w:name="_Toc359254983"/>
      <w:bookmarkEnd w:id="0"/>
      <w:r>
        <w:lastRenderedPageBreak/>
        <w:t>ВВЕДЕНИЕ</w:t>
      </w:r>
      <w:bookmarkEnd w:id="1"/>
    </w:p>
    <w:p w:rsidR="004D63CE" w:rsidRDefault="00C35BCE" w:rsidP="0030225E">
      <w:pPr>
        <w:pStyle w:val="a7"/>
      </w:pPr>
      <w:r>
        <w:t>Наступление эры новых информационных и коммуникационных технологий привнесл</w:t>
      </w:r>
      <w:r w:rsidR="0020034C">
        <w:t>о</w:t>
      </w:r>
      <w:r>
        <w:t xml:space="preserve"> в </w:t>
      </w:r>
      <w:r w:rsidR="0020034C">
        <w:t>нашу повседневную жизнь</w:t>
      </w:r>
      <w:r>
        <w:t xml:space="preserve"> значительные изменения.</w:t>
      </w:r>
      <w:r w:rsidR="0020034C">
        <w:t xml:space="preserve"> С каждым днём всё больше и больше людей </w:t>
      </w:r>
      <w:r w:rsidR="0020034C" w:rsidRPr="0030225E">
        <w:rPr>
          <w:rStyle w:val="12"/>
          <w:rFonts w:eastAsiaTheme="minorEastAsia" w:cstheme="minorBidi"/>
          <w:b w:val="0"/>
          <w:bCs w:val="0"/>
          <w:szCs w:val="22"/>
        </w:rPr>
        <w:t>прибега</w:t>
      </w:r>
      <w:r w:rsidR="00956FEA" w:rsidRPr="0030225E">
        <w:rPr>
          <w:rStyle w:val="12"/>
          <w:rFonts w:eastAsiaTheme="minorEastAsia" w:cstheme="minorBidi"/>
          <w:b w:val="0"/>
          <w:bCs w:val="0"/>
          <w:szCs w:val="22"/>
        </w:rPr>
        <w:t>ют</w:t>
      </w:r>
      <w:r w:rsidR="00956FEA">
        <w:t xml:space="preserve"> к услугам Всемирной паутины для того, чтобы общаться со своими друзьями и искать необходимую информацию.</w:t>
      </w:r>
    </w:p>
    <w:p w:rsidR="00D1287E" w:rsidRPr="00DA4788" w:rsidRDefault="00956FEA" w:rsidP="00D1287E">
      <w:pPr>
        <w:pStyle w:val="a7"/>
      </w:pPr>
      <w:r>
        <w:t xml:space="preserve">В качестве </w:t>
      </w:r>
      <w:r w:rsidR="0030225E">
        <w:t>дипломного проекта</w:t>
      </w:r>
      <w:r w:rsidR="00FB5B0A">
        <w:t>,</w:t>
      </w:r>
      <w:r>
        <w:t xml:space="preserve"> мною был разработан веб</w:t>
      </w:r>
      <w:r w:rsidR="0030225E">
        <w:t xml:space="preserve"> </w:t>
      </w:r>
      <w:r>
        <w:t>сайт по</w:t>
      </w:r>
      <w:r w:rsidR="00E140E3">
        <w:t>д</w:t>
      </w:r>
      <w:r>
        <w:t xml:space="preserve"> названием «</w:t>
      </w:r>
      <w:r>
        <w:rPr>
          <w:lang w:val="en-US"/>
        </w:rPr>
        <w:t>Soul</w:t>
      </w:r>
      <w:r w:rsidRPr="00956FEA">
        <w:t xml:space="preserve"> </w:t>
      </w:r>
      <w:r w:rsidR="00413988">
        <w:rPr>
          <w:lang w:val="en-US"/>
        </w:rPr>
        <w:t>O</w:t>
      </w:r>
      <w:r>
        <w:rPr>
          <w:lang w:val="en-US"/>
        </w:rPr>
        <w:t>f</w:t>
      </w:r>
      <w:r w:rsidRPr="00956FEA">
        <w:t xml:space="preserve"> </w:t>
      </w:r>
      <w:r>
        <w:rPr>
          <w:lang w:val="en-US"/>
        </w:rPr>
        <w:t>Seoul</w:t>
      </w:r>
      <w:r>
        <w:t>»</w:t>
      </w:r>
      <w:r w:rsidRPr="00956FEA">
        <w:t>.</w:t>
      </w:r>
      <w:r w:rsidR="00455640" w:rsidRPr="00455640">
        <w:t xml:space="preserve"> </w:t>
      </w:r>
      <w:r w:rsidR="006877D5">
        <w:t>Подготовлены</w:t>
      </w:r>
      <w:r w:rsidR="00D1287E">
        <w:t xml:space="preserve"> </w:t>
      </w:r>
      <w:r w:rsidR="006877D5">
        <w:t>две</w:t>
      </w:r>
      <w:r w:rsidR="00D1287E">
        <w:t xml:space="preserve"> версии данного </w:t>
      </w:r>
      <w:r w:rsidR="006877D5">
        <w:t>веб</w:t>
      </w:r>
      <w:r w:rsidR="0030225E">
        <w:t xml:space="preserve"> </w:t>
      </w:r>
      <w:r w:rsidR="00D1287E">
        <w:t>сайта: на английском и русском языках.</w:t>
      </w:r>
      <w:r w:rsidR="00105FAA">
        <w:t xml:space="preserve"> </w:t>
      </w:r>
      <w:r w:rsidR="0079401F">
        <w:t xml:space="preserve">На страничках </w:t>
      </w:r>
      <w:r w:rsidR="00E02FDE">
        <w:t xml:space="preserve">созданного </w:t>
      </w:r>
      <w:r w:rsidR="0079401F">
        <w:t>веб-сайта можно найти множество интересной и полезной информации, включая информацию о столице Ю</w:t>
      </w:r>
      <w:r w:rsidR="00B80964">
        <w:t>жной Кореи и о самой стране в целом, о наиболее популярных направлениях в этой стране, о проходящих фестивалях и о культуре корейского народа. Отдельн</w:t>
      </w:r>
      <w:r w:rsidR="00DA4788">
        <w:t>ый</w:t>
      </w:r>
      <w:r w:rsidR="00B80964">
        <w:t xml:space="preserve"> </w:t>
      </w:r>
      <w:r w:rsidR="00DA4788">
        <w:t>раздел</w:t>
      </w:r>
      <w:r w:rsidR="00B80964">
        <w:t xml:space="preserve"> сайта посвящ</w:t>
      </w:r>
      <w:r w:rsidR="00DA4788">
        <w:t>ён</w:t>
      </w:r>
      <w:r w:rsidR="00B80964">
        <w:t xml:space="preserve"> сотрудничеству республики Казахстан и Южной Кореи в различных сферах, таких как, экономика, образование</w:t>
      </w:r>
      <w:r w:rsidR="00DA4788">
        <w:t xml:space="preserve"> и культура. Вышеописанные разделы сайта являются его статической частью. В дополнение </w:t>
      </w:r>
      <w:r w:rsidR="00FB5B0A">
        <w:t>к</w:t>
      </w:r>
      <w:r w:rsidR="00DA4788">
        <w:t xml:space="preserve"> статической части, веб-сайт «</w:t>
      </w:r>
      <w:r w:rsidR="00DA4788">
        <w:rPr>
          <w:lang w:val="en-US"/>
        </w:rPr>
        <w:t>Soul</w:t>
      </w:r>
      <w:r w:rsidR="00DA4788" w:rsidRPr="00DA4788">
        <w:t xml:space="preserve"> </w:t>
      </w:r>
      <w:r w:rsidR="00413988">
        <w:rPr>
          <w:lang w:val="en-US"/>
        </w:rPr>
        <w:t>O</w:t>
      </w:r>
      <w:r w:rsidR="00DA4788">
        <w:rPr>
          <w:lang w:val="en-US"/>
        </w:rPr>
        <w:t>f</w:t>
      </w:r>
      <w:r w:rsidR="00DA4788" w:rsidRPr="00DA4788">
        <w:t xml:space="preserve"> </w:t>
      </w:r>
      <w:r w:rsidR="00DA4788">
        <w:rPr>
          <w:lang w:val="en-US"/>
        </w:rPr>
        <w:t>Seoul</w:t>
      </w:r>
      <w:r w:rsidR="00DA4788">
        <w:t>»</w:t>
      </w:r>
      <w:r w:rsidR="00DA4788" w:rsidRPr="00DA4788">
        <w:t xml:space="preserve"> </w:t>
      </w:r>
      <w:r w:rsidR="00DA4788">
        <w:t>также имеет динамическую составляющую. В частности таков</w:t>
      </w:r>
      <w:r w:rsidR="00E02FDE">
        <w:t>ой</w:t>
      </w:r>
      <w:r w:rsidR="00DA4788">
        <w:t xml:space="preserve"> является раздел «Размещение», в котором представлена информация о некоторых отелях Сеула. </w:t>
      </w:r>
      <w:r w:rsidR="00F76875">
        <w:t>Авторизованные пользователи имеют возможность добавлять описание новых отелей, информация о которых отсутствует</w:t>
      </w:r>
      <w:r w:rsidR="00E02FDE">
        <w:t xml:space="preserve"> на сайте</w:t>
      </w:r>
      <w:r w:rsidR="00F76875">
        <w:t xml:space="preserve">. Более того, сразу же после подтверждения регистрации и входа на сайт, пользователь перенаправляется на страницу своего аккаунта, </w:t>
      </w:r>
      <w:r w:rsidR="00FB5B0A">
        <w:t xml:space="preserve">где он </w:t>
      </w:r>
      <w:r w:rsidR="00F76875">
        <w:t xml:space="preserve">может посмотреть список других зарегистрированных пользователей </w:t>
      </w:r>
      <w:r w:rsidR="009C60B8">
        <w:t>и общаться с кем-либо из них.</w:t>
      </w:r>
    </w:p>
    <w:p w:rsidR="00774834" w:rsidRDefault="001222B1" w:rsidP="00D1287E">
      <w:pPr>
        <w:pStyle w:val="a7"/>
      </w:pPr>
      <w:r>
        <w:t xml:space="preserve">Выбор тематики сайта </w:t>
      </w:r>
      <w:r w:rsidR="00FA1364">
        <w:t>не</w:t>
      </w:r>
      <w:r>
        <w:t xml:space="preserve">случаен. </w:t>
      </w:r>
      <w:r w:rsidR="00FA1364">
        <w:t>Во-первых, в прошлом году в качестве студента по обмену я побывал в Южной Корее, именно тогда и зародилась идея создания подобного проекта. Во-вторых, р</w:t>
      </w:r>
      <w:r w:rsidR="00D1287E">
        <w:t xml:space="preserve">еспублику Казахстан и Южную Корею связывает тесное сотрудничество в различных сферах. Во всех крупных городах Казахстана функционируют корейские культурные центры, которые посещают сотни людей заинтересованных во всем, что связано с Кореей: они изучают корейский язык, </w:t>
      </w:r>
      <w:r w:rsidR="00D1287E">
        <w:rPr>
          <w:lang w:val="en-US"/>
        </w:rPr>
        <w:t>KPOP</w:t>
      </w:r>
      <w:r w:rsidR="00D1287E" w:rsidRPr="00D1287E">
        <w:t xml:space="preserve"> </w:t>
      </w:r>
      <w:r w:rsidR="00D1287E">
        <w:rPr>
          <w:lang w:val="en-US"/>
        </w:rPr>
        <w:t>Song</w:t>
      </w:r>
      <w:r w:rsidR="00D1287E">
        <w:t xml:space="preserve"> и </w:t>
      </w:r>
      <w:r w:rsidR="00D1287E">
        <w:rPr>
          <w:lang w:val="en-US"/>
        </w:rPr>
        <w:t>KPOP</w:t>
      </w:r>
      <w:r w:rsidR="00D1287E" w:rsidRPr="00D1287E">
        <w:t xml:space="preserve"> </w:t>
      </w:r>
      <w:r w:rsidR="00D1287E">
        <w:rPr>
          <w:lang w:val="en-US"/>
        </w:rPr>
        <w:t>Dance</w:t>
      </w:r>
      <w:r w:rsidR="00D1287E">
        <w:t xml:space="preserve"> и просто культуру этой страны в целом. Таким образом, разработанный сайт является хорошим источником информации о Корее в целом, и в частност</w:t>
      </w:r>
      <w:proofErr w:type="gramStart"/>
      <w:r w:rsidR="00D1287E">
        <w:t>и о её</w:t>
      </w:r>
      <w:proofErr w:type="gramEnd"/>
      <w:r w:rsidR="00D1287E">
        <w:t xml:space="preserve"> столице. Данная категория людей и составляет потенциальную аудиторию сайта.</w:t>
      </w:r>
      <w:r w:rsidR="00FA1364">
        <w:t xml:space="preserve"> </w:t>
      </w:r>
      <w:r w:rsidR="00D1287E">
        <w:t xml:space="preserve">Более того, в нашей стране проживает около 100 000 этнических корейцев. Вполне возможно, что часть из них заинтересованы в культуре своей исторической Родины. Это еще одна группа людей, которая может стать пользователями сайта </w:t>
      </w:r>
      <w:r w:rsidR="009A3678">
        <w:t>«</w:t>
      </w:r>
      <w:r w:rsidR="00D1287E">
        <w:rPr>
          <w:lang w:val="en-US"/>
        </w:rPr>
        <w:t>Soul</w:t>
      </w:r>
      <w:r w:rsidR="00D1287E" w:rsidRPr="00D1287E">
        <w:t xml:space="preserve"> </w:t>
      </w:r>
      <w:r w:rsidR="00413988">
        <w:rPr>
          <w:lang w:val="en-US"/>
        </w:rPr>
        <w:t>O</w:t>
      </w:r>
      <w:r w:rsidR="00D1287E">
        <w:rPr>
          <w:lang w:val="en-US"/>
        </w:rPr>
        <w:t>f</w:t>
      </w:r>
      <w:r w:rsidR="00D1287E" w:rsidRPr="00D1287E">
        <w:t xml:space="preserve"> </w:t>
      </w:r>
      <w:r w:rsidR="00D1287E">
        <w:rPr>
          <w:lang w:val="en-US"/>
        </w:rPr>
        <w:t>Seoul</w:t>
      </w:r>
      <w:r w:rsidR="009A3678">
        <w:t>»</w:t>
      </w:r>
      <w:r w:rsidR="00D1287E">
        <w:t>.</w:t>
      </w:r>
      <w:r w:rsidR="00FA1364">
        <w:t xml:space="preserve"> </w:t>
      </w:r>
      <w:r w:rsidR="00105FAA">
        <w:t>П</w:t>
      </w:r>
      <w:r w:rsidR="001E795D">
        <w:t>омимо русскоязычно</w:t>
      </w:r>
      <w:r w:rsidR="00C04167">
        <w:t>й</w:t>
      </w:r>
      <w:r w:rsidR="001E795D">
        <w:t xml:space="preserve"> версии сайта, </w:t>
      </w:r>
      <w:r w:rsidR="00105FAA">
        <w:t xml:space="preserve">будет </w:t>
      </w:r>
      <w:r w:rsidR="001E795D">
        <w:t xml:space="preserve">доступна также и англоязычная. Подобный функционал расширяет географию </w:t>
      </w:r>
      <w:r w:rsidR="00A25E5D">
        <w:t>пользователей</w:t>
      </w:r>
      <w:r w:rsidR="001E795D">
        <w:t>.</w:t>
      </w:r>
      <w:r w:rsidR="00774834">
        <w:br w:type="page"/>
      </w:r>
    </w:p>
    <w:p w:rsidR="00956FEA" w:rsidRPr="0091399A" w:rsidRDefault="00F33403" w:rsidP="004C296D">
      <w:pPr>
        <w:pStyle w:val="11"/>
      </w:pPr>
      <w:bookmarkStart w:id="2" w:name="_Toc357372864"/>
      <w:bookmarkStart w:id="3" w:name="_Toc359254984"/>
      <w:r w:rsidRPr="004C296D">
        <w:lastRenderedPageBreak/>
        <w:t>1 ПОСТАНОВОЧНАЯ ЧАСТЬ</w:t>
      </w:r>
      <w:bookmarkEnd w:id="2"/>
      <w:bookmarkEnd w:id="3"/>
    </w:p>
    <w:p w:rsidR="002C33B0" w:rsidRPr="0091399A" w:rsidRDefault="004C296D" w:rsidP="004C296D">
      <w:pPr>
        <w:pStyle w:val="21"/>
      </w:pPr>
      <w:bookmarkStart w:id="4" w:name="_Toc357372865"/>
      <w:bookmarkStart w:id="5" w:name="_Toc359254985"/>
      <w:r>
        <w:t>1.1</w:t>
      </w:r>
      <w:r w:rsidRPr="00F046E2">
        <w:t xml:space="preserve"> </w:t>
      </w:r>
      <w:r>
        <w:t>Постановка</w:t>
      </w:r>
      <w:r w:rsidR="002C33B0">
        <w:t xml:space="preserve"> задачи</w:t>
      </w:r>
      <w:bookmarkEnd w:id="4"/>
      <w:bookmarkEnd w:id="5"/>
    </w:p>
    <w:p w:rsidR="00830B52" w:rsidRDefault="00F00830" w:rsidP="00627D1D">
      <w:pPr>
        <w:pStyle w:val="a7"/>
        <w:rPr>
          <w:rFonts w:eastAsia="Malgun Gothic"/>
          <w:szCs w:val="28"/>
        </w:rPr>
      </w:pPr>
      <w:r>
        <w:rPr>
          <w:rFonts w:eastAsia="Malgun Gothic"/>
          <w:szCs w:val="28"/>
        </w:rPr>
        <w:t xml:space="preserve">На сегодняшний день в сети Интернет существует достаточно много </w:t>
      </w:r>
      <w:r w:rsidR="00F046E2">
        <w:rPr>
          <w:rFonts w:eastAsia="Malgun Gothic"/>
          <w:szCs w:val="28"/>
        </w:rPr>
        <w:t xml:space="preserve">источников </w:t>
      </w:r>
      <w:r>
        <w:rPr>
          <w:rFonts w:eastAsia="Malgun Gothic"/>
          <w:szCs w:val="28"/>
        </w:rPr>
        <w:t xml:space="preserve">информации о Южной Корее. </w:t>
      </w:r>
      <w:r w:rsidR="00B0372D">
        <w:rPr>
          <w:rFonts w:eastAsia="Malgun Gothic"/>
          <w:szCs w:val="28"/>
        </w:rPr>
        <w:t>Но,</w:t>
      </w:r>
      <w:r w:rsidR="00A35DFF">
        <w:rPr>
          <w:rFonts w:eastAsia="Malgun Gothic"/>
          <w:szCs w:val="28"/>
        </w:rPr>
        <w:t xml:space="preserve"> как правило</w:t>
      </w:r>
      <w:r w:rsidR="00B0372D">
        <w:rPr>
          <w:rFonts w:eastAsia="Malgun Gothic"/>
          <w:szCs w:val="28"/>
        </w:rPr>
        <w:t>,</w:t>
      </w:r>
      <w:r w:rsidR="00A35DFF">
        <w:rPr>
          <w:rFonts w:eastAsia="Malgun Gothic"/>
          <w:szCs w:val="28"/>
        </w:rPr>
        <w:t xml:space="preserve"> </w:t>
      </w:r>
      <w:r w:rsidR="00B0372D">
        <w:rPr>
          <w:rFonts w:eastAsia="Malgun Gothic"/>
          <w:szCs w:val="28"/>
        </w:rPr>
        <w:t>информация эт</w:t>
      </w:r>
      <w:r w:rsidR="00F046E2">
        <w:rPr>
          <w:rFonts w:eastAsia="Malgun Gothic"/>
          <w:szCs w:val="28"/>
        </w:rPr>
        <w:t>а</w:t>
      </w:r>
      <w:r w:rsidR="00B0372D">
        <w:rPr>
          <w:rFonts w:eastAsia="Malgun Gothic"/>
          <w:szCs w:val="28"/>
        </w:rPr>
        <w:t xml:space="preserve"> ограничивается экономической и политической ситуацией в этой стране. Целью является создать сайт, который также будет содержать информацию о жизни и быте страны утренней свежести, сайт, на страничках которого, будет изложена точка зрения людей, побывавших в Корее и увидевших </w:t>
      </w:r>
      <w:r w:rsidR="005626FF">
        <w:rPr>
          <w:rFonts w:eastAsia="Malgun Gothic"/>
          <w:szCs w:val="28"/>
        </w:rPr>
        <w:t>всё своими</w:t>
      </w:r>
      <w:r w:rsidR="00B0372D">
        <w:rPr>
          <w:rFonts w:eastAsia="Malgun Gothic"/>
          <w:szCs w:val="28"/>
        </w:rPr>
        <w:t xml:space="preserve"> </w:t>
      </w:r>
      <w:r w:rsidR="005626FF">
        <w:rPr>
          <w:rFonts w:eastAsia="Malgun Gothic"/>
          <w:szCs w:val="28"/>
        </w:rPr>
        <w:t>собственными глазами</w:t>
      </w:r>
      <w:r w:rsidR="00B0372D">
        <w:rPr>
          <w:rFonts w:eastAsia="Malgun Gothic"/>
          <w:szCs w:val="28"/>
        </w:rPr>
        <w:t>. При создании сайта планируется</w:t>
      </w:r>
      <w:r w:rsidR="005626FF">
        <w:rPr>
          <w:rFonts w:eastAsia="Malgun Gothic"/>
          <w:szCs w:val="28"/>
        </w:rPr>
        <w:t>,</w:t>
      </w:r>
      <w:r w:rsidR="00B0372D">
        <w:rPr>
          <w:rFonts w:eastAsia="Malgun Gothic"/>
          <w:szCs w:val="28"/>
        </w:rPr>
        <w:t xml:space="preserve"> что вся информация будет логически сгруппирована и действительно полезна для тех, кто собирается посетить Корею или же просто заинтересован в культуре</w:t>
      </w:r>
      <w:r w:rsidR="005626FF">
        <w:rPr>
          <w:rFonts w:eastAsia="Malgun Gothic"/>
          <w:szCs w:val="28"/>
        </w:rPr>
        <w:t xml:space="preserve"> корейского народа</w:t>
      </w:r>
      <w:r w:rsidR="00B0372D">
        <w:rPr>
          <w:rFonts w:eastAsia="Malgun Gothic"/>
          <w:szCs w:val="28"/>
        </w:rPr>
        <w:t>.</w:t>
      </w:r>
      <w:r w:rsidR="00830B52">
        <w:rPr>
          <w:rFonts w:eastAsia="Malgun Gothic"/>
          <w:szCs w:val="28"/>
        </w:rPr>
        <w:t xml:space="preserve"> Сайт, который планируется создать, будет содержать несколько основных разделов, а именно:</w:t>
      </w:r>
    </w:p>
    <w:p w:rsidR="00830B52" w:rsidRDefault="00830B52" w:rsidP="005B691F">
      <w:pPr>
        <w:pStyle w:val="a7"/>
        <w:numPr>
          <w:ilvl w:val="0"/>
          <w:numId w:val="13"/>
        </w:numPr>
        <w:rPr>
          <w:rFonts w:eastAsia="Malgun Gothic"/>
          <w:szCs w:val="28"/>
        </w:rPr>
      </w:pPr>
      <w:r>
        <w:rPr>
          <w:rFonts w:eastAsia="Malgun Gothic"/>
          <w:szCs w:val="28"/>
        </w:rPr>
        <w:t>«О Сеуле» - здесь можно будет найти информацию, как о южнокорейской столице, так и о стране в целом. В частности можно будет просмотреть несколько видеороликов о Сеуле и получить краткие сведения о Южной Корее, такие ка</w:t>
      </w:r>
      <w:bookmarkStart w:id="6" w:name="_Toc357372866"/>
      <w:r>
        <w:rPr>
          <w:rFonts w:eastAsia="Malgun Gothic"/>
          <w:szCs w:val="28"/>
        </w:rPr>
        <w:t>к, религия, государственный флаг, история и язык.</w:t>
      </w:r>
    </w:p>
    <w:p w:rsidR="00830B52" w:rsidRDefault="00830B52" w:rsidP="005B691F">
      <w:pPr>
        <w:pStyle w:val="a7"/>
        <w:numPr>
          <w:ilvl w:val="0"/>
          <w:numId w:val="13"/>
        </w:numPr>
        <w:rPr>
          <w:rFonts w:eastAsia="Malgun Gothic"/>
          <w:szCs w:val="28"/>
        </w:rPr>
      </w:pPr>
      <w:r>
        <w:rPr>
          <w:rFonts w:eastAsia="Malgun Gothic"/>
          <w:szCs w:val="28"/>
        </w:rPr>
        <w:t>«Направления» - этот раздел будет содержать информацию о популярных направлениях в Корее. Предполагается, что информация о наиболее востребованных их них, будет изложе</w:t>
      </w:r>
      <w:r w:rsidR="0091583D">
        <w:rPr>
          <w:rFonts w:eastAsia="Malgun Gothic"/>
          <w:szCs w:val="28"/>
        </w:rPr>
        <w:t>на в подробном виде.</w:t>
      </w:r>
    </w:p>
    <w:p w:rsidR="0091583D" w:rsidRDefault="003F0442" w:rsidP="005B691F">
      <w:pPr>
        <w:pStyle w:val="a7"/>
        <w:numPr>
          <w:ilvl w:val="0"/>
          <w:numId w:val="13"/>
        </w:numPr>
        <w:rPr>
          <w:rFonts w:eastAsia="Malgun Gothic"/>
          <w:szCs w:val="28"/>
        </w:rPr>
      </w:pPr>
      <w:r>
        <w:rPr>
          <w:rFonts w:eastAsia="Malgun Gothic"/>
          <w:szCs w:val="28"/>
        </w:rPr>
        <w:t xml:space="preserve">«Достояния» - это часть сайта будет посвящена ряду ярких мероприятий, которые имеют место быть на территории всей страны. Также в этом разделе можно будет найти информацию о так называемых «Тематических путешествиях» (Когда люди едут за границу </w:t>
      </w:r>
      <w:r w:rsidR="00477974">
        <w:rPr>
          <w:rFonts w:eastAsia="Malgun Gothic"/>
          <w:szCs w:val="28"/>
        </w:rPr>
        <w:t>с определённой целью, например, получать лечение или учить язык</w:t>
      </w:r>
      <w:r>
        <w:rPr>
          <w:rFonts w:eastAsia="Malgun Gothic"/>
          <w:szCs w:val="28"/>
        </w:rPr>
        <w:t>). В последнее время данный вид путешествий вызывает интерес у туристов.</w:t>
      </w:r>
    </w:p>
    <w:p w:rsidR="00633CB7" w:rsidRDefault="00633CB7" w:rsidP="005B691F">
      <w:pPr>
        <w:pStyle w:val="a7"/>
        <w:numPr>
          <w:ilvl w:val="0"/>
          <w:numId w:val="13"/>
        </w:numPr>
        <w:rPr>
          <w:rFonts w:eastAsia="Malgun Gothic"/>
          <w:szCs w:val="28"/>
        </w:rPr>
      </w:pPr>
      <w:r>
        <w:rPr>
          <w:rFonts w:eastAsia="Malgun Gothic"/>
          <w:szCs w:val="28"/>
        </w:rPr>
        <w:t xml:space="preserve">«Размещение» </w:t>
      </w:r>
      <w:r w:rsidR="00DC359D">
        <w:rPr>
          <w:rFonts w:eastAsia="Malgun Gothic"/>
          <w:szCs w:val="28"/>
        </w:rPr>
        <w:t>–</w:t>
      </w:r>
      <w:r>
        <w:rPr>
          <w:rFonts w:eastAsia="Malgun Gothic"/>
          <w:szCs w:val="28"/>
        </w:rPr>
        <w:t xml:space="preserve"> </w:t>
      </w:r>
      <w:r w:rsidR="00DC359D">
        <w:rPr>
          <w:rFonts w:eastAsia="Malgun Gothic"/>
          <w:szCs w:val="28"/>
        </w:rPr>
        <w:t>предполагается, что данный раздел сайта станет динамическим. То есть, здесь будет содержаться информация о гостиницах и отелях Сеула. К существующим отелям авторизованные пользователи смогут оставлять отзывы, оценивая их. Также планируется, что зарегистрированные пользователи смогут добавлять информацию о новых отелях</w:t>
      </w:r>
      <w:r w:rsidR="003169A6">
        <w:rPr>
          <w:rFonts w:eastAsia="Malgun Gothic"/>
          <w:szCs w:val="28"/>
        </w:rPr>
        <w:t>.</w:t>
      </w:r>
    </w:p>
    <w:p w:rsidR="003169A6" w:rsidRDefault="003169A6" w:rsidP="005B691F">
      <w:pPr>
        <w:pStyle w:val="a7"/>
        <w:numPr>
          <w:ilvl w:val="0"/>
          <w:numId w:val="13"/>
        </w:numPr>
        <w:rPr>
          <w:rFonts w:eastAsia="Malgun Gothic"/>
          <w:szCs w:val="28"/>
        </w:rPr>
      </w:pPr>
      <w:r>
        <w:rPr>
          <w:rFonts w:eastAsia="Malgun Gothic"/>
          <w:szCs w:val="28"/>
        </w:rPr>
        <w:lastRenderedPageBreak/>
        <w:t>«Культура» - этот раздел обещает стать весьма объёмным. Как это уже понятно из названия, он будет содержать сведения о культуре Южной Кореи. В частности, здесь будет предоставлена информация  о</w:t>
      </w:r>
      <w:r w:rsidR="00320E4C">
        <w:rPr>
          <w:rFonts w:eastAsia="Malgun Gothic"/>
          <w:szCs w:val="28"/>
        </w:rPr>
        <w:t xml:space="preserve"> таком течении</w:t>
      </w:r>
      <w:r>
        <w:rPr>
          <w:rFonts w:eastAsia="Malgun Gothic"/>
          <w:szCs w:val="28"/>
        </w:rPr>
        <w:t>, как «</w:t>
      </w:r>
      <w:r w:rsidR="00320E4C">
        <w:rPr>
          <w:rFonts w:eastAsia="Malgun Gothic"/>
          <w:szCs w:val="28"/>
        </w:rPr>
        <w:t>Стиль Хан</w:t>
      </w:r>
      <w:r>
        <w:rPr>
          <w:rFonts w:eastAsia="Malgun Gothic"/>
          <w:szCs w:val="28"/>
        </w:rPr>
        <w:t>»</w:t>
      </w:r>
      <w:r w:rsidR="00320E4C">
        <w:rPr>
          <w:rFonts w:eastAsia="Malgun Gothic"/>
          <w:szCs w:val="28"/>
        </w:rPr>
        <w:t>. Также здесь можно будет найти информацию о знаменитых корейских драмах, поклонников которых, предостаточно во многих точках мира. Специальная страница раздела будет посвящена всемирному наследию ЮНЕСКО, объектов которого, достаточно много на территории республики Корея.</w:t>
      </w:r>
    </w:p>
    <w:p w:rsidR="00320E4C" w:rsidRDefault="00320E4C" w:rsidP="005B691F">
      <w:pPr>
        <w:pStyle w:val="a7"/>
        <w:numPr>
          <w:ilvl w:val="0"/>
          <w:numId w:val="13"/>
        </w:numPr>
        <w:rPr>
          <w:rFonts w:eastAsia="Malgun Gothic"/>
          <w:szCs w:val="28"/>
        </w:rPr>
      </w:pPr>
      <w:r>
        <w:rPr>
          <w:rFonts w:eastAsia="Malgun Gothic"/>
          <w:szCs w:val="28"/>
        </w:rPr>
        <w:t>«РК и РК»</w:t>
      </w:r>
      <w:r w:rsidR="005B691F">
        <w:rPr>
          <w:rFonts w:eastAsia="Malgun Gothic"/>
          <w:szCs w:val="28"/>
        </w:rPr>
        <w:t xml:space="preserve"> - специальная область сайта, которая будет посвящена двустороннему сотрудничеству республики Казахстан и республики Корея.</w:t>
      </w:r>
    </w:p>
    <w:p w:rsidR="005B691F" w:rsidRDefault="005B691F" w:rsidP="005B691F">
      <w:pPr>
        <w:pStyle w:val="a7"/>
        <w:numPr>
          <w:ilvl w:val="0"/>
          <w:numId w:val="13"/>
        </w:numPr>
        <w:rPr>
          <w:rFonts w:eastAsia="Malgun Gothic"/>
          <w:szCs w:val="28"/>
        </w:rPr>
      </w:pPr>
      <w:r>
        <w:rPr>
          <w:rFonts w:eastAsia="Malgun Gothic"/>
          <w:szCs w:val="28"/>
        </w:rPr>
        <w:t>«Регистрация, вход и аккаунт пользователя» - как уже упоминалось выше, на сайте будет организован механизм регистрации. Авторизованные пользователи получат в своё распоряжение дополнит</w:t>
      </w:r>
      <w:r w:rsidR="00ED4521">
        <w:rPr>
          <w:rFonts w:eastAsia="Malgun Gothic"/>
          <w:szCs w:val="28"/>
        </w:rPr>
        <w:t>ельные возможности, в частности,</w:t>
      </w:r>
      <w:r>
        <w:rPr>
          <w:rFonts w:eastAsia="Malgun Gothic"/>
          <w:szCs w:val="28"/>
        </w:rPr>
        <w:t xml:space="preserve"> они смогут характеризовать и оценивать отели, добавлять информацию о новых, общаться друг с другом, путём пересылки сообщений.</w:t>
      </w:r>
    </w:p>
    <w:p w:rsidR="0004457B" w:rsidRDefault="0004457B" w:rsidP="0004457B">
      <w:pPr>
        <w:pStyle w:val="21"/>
      </w:pPr>
      <w:bookmarkStart w:id="7" w:name="_Toc359254986"/>
      <w:r>
        <w:t>1.2 Сегментация целевой аудитории</w:t>
      </w:r>
      <w:bookmarkEnd w:id="7"/>
    </w:p>
    <w:p w:rsidR="00ED4521" w:rsidRDefault="00ED4521" w:rsidP="00ED4521">
      <w:pPr>
        <w:pStyle w:val="a7"/>
      </w:pPr>
      <w:r>
        <w:t>Корейская культура весьма популярна во всём мире. Существует даже такое понятие, как «Корейская волна». И в Казахстане она не осталась не замеченной. Во всех крупных городах нашей страны функционируют корейские культурные центры, которые заинтересованы во всём, что связано с Южной Кореей. Это первая группа потенциальных пользователей разрабатываемого проекта.</w:t>
      </w:r>
    </w:p>
    <w:p w:rsidR="00ED4521" w:rsidRDefault="00ED4521" w:rsidP="00ED4521">
      <w:pPr>
        <w:pStyle w:val="a7"/>
      </w:pPr>
      <w:r>
        <w:t xml:space="preserve">Более того, на территории нашей страны, по различным оценкам, проживает около 100 000 этнических корейцев, которых также называют «Коре </w:t>
      </w:r>
      <w:proofErr w:type="spellStart"/>
      <w:r>
        <w:t>сарам</w:t>
      </w:r>
      <w:proofErr w:type="spellEnd"/>
      <w:r>
        <w:t>». Очевидно, что из этого немалого числа, найдётся процент пользователей, которые составят аудиторию будущего сайта.</w:t>
      </w:r>
    </w:p>
    <w:p w:rsidR="002E2EFD" w:rsidRPr="00925876" w:rsidRDefault="00ED4521" w:rsidP="00925876">
      <w:pPr>
        <w:pStyle w:val="a7"/>
      </w:pPr>
      <w:r>
        <w:t>Вдобавок ко всему вышесказанному, планируется, что сайт «</w:t>
      </w:r>
      <w:proofErr w:type="spellStart"/>
      <w:r>
        <w:rPr>
          <w:rFonts w:hint="eastAsia"/>
        </w:rPr>
        <w:t>Soul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Of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Seoul</w:t>
      </w:r>
      <w:proofErr w:type="spellEnd"/>
      <w:r>
        <w:t>»</w:t>
      </w:r>
      <w:r>
        <w:rPr>
          <w:rFonts w:hint="eastAsia"/>
        </w:rPr>
        <w:t xml:space="preserve"> </w:t>
      </w:r>
      <w:r>
        <w:t>будет представлен в двух версиях:  русскоязычной и англоязычной.</w:t>
      </w:r>
      <w:r w:rsidR="00C76608">
        <w:t xml:space="preserve"> Предполагается, что</w:t>
      </w:r>
      <w:r>
        <w:t xml:space="preserve"> </w:t>
      </w:r>
      <w:r w:rsidR="00C76608">
        <w:t>подобный функционал расширит географию пользователей, ведь английский язык является международным, пожалуй, в каждой стране мира, есть процент людей, владеющих им. Это сделает информацию, которая будет содержаться на страничках сайта, доступной для людей во всех странах мира.</w:t>
      </w:r>
      <w:bookmarkEnd w:id="6"/>
    </w:p>
    <w:p w:rsidR="00925876" w:rsidRDefault="00925876" w:rsidP="00925876">
      <w:pPr>
        <w:pStyle w:val="21"/>
      </w:pPr>
      <w:bookmarkStart w:id="8" w:name="_Toc359254987"/>
      <w:bookmarkStart w:id="9" w:name="_Toc357372867"/>
      <w:r w:rsidRPr="00925876">
        <w:lastRenderedPageBreak/>
        <w:t>1.3 Требования к интерфейсу разрабатываемого сайта</w:t>
      </w:r>
      <w:bookmarkEnd w:id="8"/>
    </w:p>
    <w:p w:rsidR="0037360A" w:rsidRPr="0037360A" w:rsidRDefault="0037360A" w:rsidP="0037360A">
      <w:pPr>
        <w:pStyle w:val="31"/>
      </w:pPr>
      <w:bookmarkStart w:id="10" w:name="_Toc359254988"/>
      <w:r>
        <w:t>1.3.1 Эргономика и восприятие информации</w:t>
      </w:r>
      <w:bookmarkEnd w:id="10"/>
    </w:p>
    <w:p w:rsidR="00925876" w:rsidRDefault="00AD3190" w:rsidP="00925876">
      <w:pPr>
        <w:pStyle w:val="a7"/>
      </w:pPr>
      <w:r>
        <w:t>Сайт, как и любая другая интерактивная информационная система, должен быть разработан в соответствии с требованиями, касающимися удобства его использования, то есть в соответствии с требованиями прикладной науки, которая известна, как эргономика.</w:t>
      </w:r>
      <w:r w:rsidR="005F6BAE">
        <w:t xml:space="preserve"> Требования эргономики касаются структуры и информационного дизайна сайта. Нежелательным является присутствие дрожащих или мигающий строк текста.</w:t>
      </w:r>
    </w:p>
    <w:p w:rsidR="005F6BAE" w:rsidRDefault="005F6BAE" w:rsidP="008D3F43">
      <w:pPr>
        <w:pStyle w:val="a7"/>
      </w:pPr>
      <w:r>
        <w:t>В связи с тем, что содержание сайта хорошо знакомо его разработчику, рекоме</w:t>
      </w:r>
      <w:r w:rsidR="008D3F43">
        <w:t xml:space="preserve">ндуется привлекать людей со стороны. Тот человек, кто видит сайт впервые, свободен  от  впечатлений,  </w:t>
      </w:r>
      <w:r w:rsidR="008D3F43" w:rsidRPr="008D3F43">
        <w:t>сложившихся  у  автора,  поэтому  он способен  заметить  разнообразные  недостатки,  например  недостаточный контраст  между  цветами  фона  и  текста  или  несовместимость  фонового рисунка с текстом.</w:t>
      </w:r>
    </w:p>
    <w:p w:rsidR="00F23098" w:rsidRDefault="00F23098" w:rsidP="00F23098">
      <w:pPr>
        <w:pStyle w:val="a7"/>
      </w:pPr>
      <w:r>
        <w:t>Для того, чтобы обеспечить нормальную работу зрительного анализатора пользователя, нужно соблюсти ряд условий. Яркость  объекта  должна  всегда находиться  в  разумных  пределах  (без  чрезмерно ярких и слишком темных тонов); контрастность  изображения  относительно  фона  должна  выбираться  с учетом  размеров  объекта:  чем  меньше  его  размер,  тем  выше  должна быть его контрастность; размер  символа  должен  быть  согласован  с  остротой  зрения  человека, нужно  также  учитывать,  что  он  влияет  на  скорость  и  правильность восприятия информации.</w:t>
      </w:r>
    </w:p>
    <w:p w:rsidR="00C0019E" w:rsidRDefault="00C0019E" w:rsidP="00C0019E">
      <w:pPr>
        <w:pStyle w:val="31"/>
      </w:pPr>
      <w:bookmarkStart w:id="11" w:name="_Toc359254989"/>
      <w:r>
        <w:t>1.3.2 Форматирование экрана</w:t>
      </w:r>
      <w:bookmarkEnd w:id="11"/>
    </w:p>
    <w:p w:rsidR="00C0019E" w:rsidRDefault="00022B5F" w:rsidP="00022B5F">
      <w:pPr>
        <w:pStyle w:val="a7"/>
      </w:pPr>
      <w:r>
        <w:t>В первую очередь, требуется соблюдать правила, регулирующие  плотность  расположения текста на экране:</w:t>
      </w:r>
    </w:p>
    <w:p w:rsidR="00022B5F" w:rsidRDefault="00022B5F" w:rsidP="00022B5F">
      <w:pPr>
        <w:pStyle w:val="a7"/>
        <w:numPr>
          <w:ilvl w:val="0"/>
          <w:numId w:val="14"/>
        </w:numPr>
      </w:pPr>
      <w:r>
        <w:t xml:space="preserve">оставлять пустым приблизительно половину экрана; </w:t>
      </w:r>
    </w:p>
    <w:p w:rsidR="00022B5F" w:rsidRDefault="00022B5F" w:rsidP="00022B5F">
      <w:pPr>
        <w:pStyle w:val="a7"/>
        <w:numPr>
          <w:ilvl w:val="0"/>
          <w:numId w:val="14"/>
        </w:numPr>
      </w:pPr>
      <w:r>
        <w:t xml:space="preserve">оставлять пустую строку после каждой пятой строки таблицы; </w:t>
      </w:r>
    </w:p>
    <w:p w:rsidR="00022B5F" w:rsidRDefault="00022B5F" w:rsidP="00022B5F">
      <w:pPr>
        <w:pStyle w:val="a7"/>
        <w:numPr>
          <w:ilvl w:val="0"/>
          <w:numId w:val="14"/>
        </w:numPr>
      </w:pPr>
      <w:r>
        <w:t>оставлять  4  или  5  пять  пробелов  между  столбцами  таблицы;</w:t>
      </w:r>
    </w:p>
    <w:p w:rsidR="00022B5F" w:rsidRDefault="00022B5F" w:rsidP="00022B5F">
      <w:pPr>
        <w:pStyle w:val="a7"/>
        <w:numPr>
          <w:ilvl w:val="0"/>
          <w:numId w:val="14"/>
        </w:numPr>
      </w:pPr>
      <w:r>
        <w:t>фрагменты  текста  должны  располагаться  на  экране  так,  чтобы взгляд  пользователя  перемещался  по  экрану  слева направо.</w:t>
      </w:r>
    </w:p>
    <w:p w:rsidR="00E35C68" w:rsidRDefault="00E35C68" w:rsidP="00E35C68">
      <w:pPr>
        <w:pStyle w:val="a7"/>
      </w:pPr>
      <w:r>
        <w:t xml:space="preserve">Содержимое полей в таблице должно не «прижиматься» к краю экрана, а располагаться около горизонтальных или вертикальных осей. </w:t>
      </w:r>
    </w:p>
    <w:p w:rsidR="00E35C68" w:rsidRDefault="00E35C68" w:rsidP="00E35C68">
      <w:pPr>
        <w:pStyle w:val="a7"/>
      </w:pPr>
      <w:r>
        <w:lastRenderedPageBreak/>
        <w:t xml:space="preserve">Меню,  содержащее  относительно  небольшой  объем  информации, должно быть смещено в левую верхнюю часть экрана.  </w:t>
      </w:r>
    </w:p>
    <w:p w:rsidR="00E35C68" w:rsidRDefault="00E35C68" w:rsidP="00E35C68">
      <w:pPr>
        <w:pStyle w:val="a7"/>
      </w:pPr>
      <w:r>
        <w:t xml:space="preserve">Из-за  низкого  разрешения  экрана  ПК  ухудшается  различимость шрифтовых знаков. Поэтому экранный шрифт должен быть крупнее, чем при печати  на бумаге, а именно  - соответствовать как минимум типографскому кеглю цицеро, равному 12 пунктам. </w:t>
      </w:r>
    </w:p>
    <w:p w:rsidR="00022B5F" w:rsidRDefault="00E35C68" w:rsidP="00E35C68">
      <w:pPr>
        <w:pStyle w:val="a7"/>
      </w:pPr>
      <w:r>
        <w:t>Междустрочный интервал целесообразно делать в 2-2,5 раза большим, чем  в  печатных  изданиях.  На  экране  плохо  выглядят  и  курсив,  и  разрядка, поэтому  для  текстовых  выделений  лучше  использовать  либо  цвет,  либо полужирное начертание.</w:t>
      </w:r>
    </w:p>
    <w:p w:rsidR="001D1C53" w:rsidRDefault="001D1C53" w:rsidP="001D1C53">
      <w:pPr>
        <w:pStyle w:val="31"/>
      </w:pPr>
      <w:bookmarkStart w:id="12" w:name="_Toc359254990"/>
      <w:r>
        <w:t>1.3.3 Представление графической информации</w:t>
      </w:r>
      <w:bookmarkEnd w:id="12"/>
    </w:p>
    <w:p w:rsidR="001D1C53" w:rsidRDefault="001D1C53" w:rsidP="001D1C53">
      <w:pPr>
        <w:pStyle w:val="a7"/>
      </w:pPr>
      <w:r>
        <w:t xml:space="preserve">Представление  графического  материала  по  сравнению  с  текстовым вызывает  гораздо  больше  вопросов.  Проще  всего  вопрос  о  наиболее целесообразных методах представления графической информации решается там,  где  достаточно  использовать  традиционные  виды  изображения: статические (неподвижные) рисунки и фотографии, чертежи, схемы, карты. В этих  случаях  важно  правильно  выбрать  масштаб  изображения  и  удачно использовать цветовую палитру. </w:t>
      </w:r>
    </w:p>
    <w:p w:rsidR="001D1C53" w:rsidRDefault="001D1C53" w:rsidP="001D1C53">
      <w:pPr>
        <w:pStyle w:val="a7"/>
      </w:pPr>
      <w:r>
        <w:t xml:space="preserve">При выборе масштаба изображения нужно принимать во внимание два фактора: </w:t>
      </w:r>
    </w:p>
    <w:p w:rsidR="001D1C53" w:rsidRDefault="001D1C53" w:rsidP="00DA5E1F">
      <w:pPr>
        <w:pStyle w:val="a7"/>
        <w:numPr>
          <w:ilvl w:val="0"/>
          <w:numId w:val="15"/>
        </w:numPr>
      </w:pPr>
      <w:r>
        <w:t xml:space="preserve">если графическое изображение представляется на экране вместе с текстом, то рекомендуется оставлять пустым половину экрана; </w:t>
      </w:r>
    </w:p>
    <w:p w:rsidR="001D1C53" w:rsidRDefault="001D1C53" w:rsidP="00DA5E1F">
      <w:pPr>
        <w:pStyle w:val="a7"/>
        <w:numPr>
          <w:ilvl w:val="0"/>
          <w:numId w:val="15"/>
        </w:numPr>
      </w:pPr>
      <w:r>
        <w:t xml:space="preserve">размер деталей должен соответствовать разрешающей способности экрана и остроте человеческого зрения. </w:t>
      </w:r>
    </w:p>
    <w:p w:rsidR="0047578F" w:rsidRDefault="001D1C53" w:rsidP="00DA5E1F">
      <w:pPr>
        <w:pStyle w:val="a7"/>
      </w:pPr>
      <w:r>
        <w:t xml:space="preserve">В  электронных  изданиях,  в  отличие  от  печатных,  графика  может  не только находиться внутри текста, но и выводиться в отдельном окне, которое открывается  и  закрывается  по  желанию  пользователя. Такой вариант вывода графических изображений во многих случаях является </w:t>
      </w:r>
      <w:r w:rsidR="00DA5E1F">
        <w:t>предпочтительным.</w:t>
      </w:r>
      <w:r w:rsidR="0047578F">
        <w:br w:type="page"/>
      </w:r>
    </w:p>
    <w:p w:rsidR="001D1C53" w:rsidRDefault="0047578F" w:rsidP="0047578F">
      <w:pPr>
        <w:pStyle w:val="11"/>
      </w:pPr>
      <w:bookmarkStart w:id="13" w:name="_Toc359254991"/>
      <w:r>
        <w:lastRenderedPageBreak/>
        <w:t>2 ПРОЕКТНАЯ ЧАСТЬ</w:t>
      </w:r>
      <w:bookmarkEnd w:id="13"/>
    </w:p>
    <w:p w:rsidR="0047578F" w:rsidRDefault="0047578F" w:rsidP="0047578F">
      <w:pPr>
        <w:pStyle w:val="21"/>
      </w:pPr>
      <w:bookmarkStart w:id="14" w:name="_Toc359254992"/>
      <w:r>
        <w:t>2.1 Структура сайта</w:t>
      </w:r>
      <w:bookmarkEnd w:id="14"/>
    </w:p>
    <w:p w:rsidR="0047578F" w:rsidRDefault="00465AFE" w:rsidP="0047578F">
      <w:pPr>
        <w:pStyle w:val="a7"/>
      </w:pPr>
      <w:r>
        <w:t>Все материалы сайта «</w:t>
      </w:r>
      <w:r>
        <w:rPr>
          <w:lang w:val="en-US"/>
        </w:rPr>
        <w:t>Soul</w:t>
      </w:r>
      <w:r w:rsidRPr="00465AFE">
        <w:t xml:space="preserve"> </w:t>
      </w:r>
      <w:r>
        <w:rPr>
          <w:lang w:val="en-US"/>
        </w:rPr>
        <w:t>Of</w:t>
      </w:r>
      <w:r w:rsidRPr="00465AFE">
        <w:t xml:space="preserve"> </w:t>
      </w:r>
      <w:r>
        <w:rPr>
          <w:lang w:val="en-US"/>
        </w:rPr>
        <w:t>Seoul</w:t>
      </w:r>
      <w:r>
        <w:t>» логически сгруппированы по разделам.</w:t>
      </w:r>
      <w:r w:rsidRPr="00465AFE">
        <w:t xml:space="preserve"> </w:t>
      </w:r>
      <w:r>
        <w:t>На рисунке ниже представлена полная структура сайта:</w:t>
      </w:r>
    </w:p>
    <w:p w:rsidR="00812CCC" w:rsidRDefault="00812CCC" w:rsidP="00A25CFD">
      <w:pPr>
        <w:pStyle w:val="a7"/>
        <w:spacing w:after="0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77C0C3" wp14:editId="462AA5DF">
            <wp:extent cx="4955474" cy="7228773"/>
            <wp:effectExtent l="19050" t="19050" r="17145" b="10795"/>
            <wp:docPr id="144" name="Рисунок 144" descr="C:\Users\Vadim Miropolskiy\Desktop\Сайт Soul Of Seoul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adim Miropolskiy\Desktop\Сайт Soul Of Seoul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618" cy="7228984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0627" w:rsidRPr="00190627" w:rsidRDefault="000610C0" w:rsidP="00A25CFD">
      <w:pPr>
        <w:pStyle w:val="af3"/>
      </w:pPr>
      <w:r>
        <w:t>Рисунок 2</w:t>
      </w:r>
      <w:r w:rsidR="00AD20B3">
        <w:t>.1</w:t>
      </w:r>
      <w:r>
        <w:t>.1</w:t>
      </w:r>
      <w:r w:rsidR="00190627">
        <w:t xml:space="preserve"> Структура сайта</w:t>
      </w:r>
    </w:p>
    <w:p w:rsidR="00925876" w:rsidRDefault="00D738E1" w:rsidP="00D738E1">
      <w:pPr>
        <w:pStyle w:val="21"/>
      </w:pPr>
      <w:bookmarkStart w:id="15" w:name="_Toc359254993"/>
      <w:r>
        <w:lastRenderedPageBreak/>
        <w:t>2.2 Информационный дизайн</w:t>
      </w:r>
      <w:bookmarkEnd w:id="15"/>
    </w:p>
    <w:p w:rsidR="00D738E1" w:rsidRDefault="00CE7095" w:rsidP="00D738E1">
      <w:pPr>
        <w:pStyle w:val="a7"/>
      </w:pPr>
      <w:r>
        <w:t>Под информационным дизайном понимается наличие и расположение информационных блоков на страницах сайта.</w:t>
      </w:r>
      <w:r w:rsidR="00900BBD">
        <w:t xml:space="preserve"> Основной целью является максимальная оптимизация расположения элементов на экранах сайтов с учётом информации о целевой аудитории.</w:t>
      </w:r>
    </w:p>
    <w:p w:rsidR="00C93C17" w:rsidRDefault="00990D16" w:rsidP="00D738E1">
      <w:pPr>
        <w:pStyle w:val="a7"/>
      </w:pPr>
      <w:r>
        <w:t>В основе разработанного сайта лежит несколько разновидностей макетов. Общими элементами для всех страниц являются шапка и подвал. Вёрстка сайта является фиксированной, его ширина составляет 1000</w:t>
      </w:r>
      <w:r w:rsidR="008C3BE2" w:rsidRPr="00EC7625">
        <w:t xml:space="preserve"> </w:t>
      </w:r>
      <w:r w:rsidR="008C3BE2">
        <w:t>пикселей</w:t>
      </w:r>
      <w:r w:rsidRPr="008C3BE2">
        <w:t>.</w:t>
      </w:r>
    </w:p>
    <w:p w:rsidR="00C93C17" w:rsidRDefault="00C93C17" w:rsidP="00D738E1">
      <w:pPr>
        <w:pStyle w:val="a7"/>
      </w:pPr>
      <w:r>
        <w:t xml:space="preserve">Стартовая страница представляет собой </w:t>
      </w:r>
      <w:r w:rsidR="004C7AB3">
        <w:t>флэш</w:t>
      </w:r>
      <w:r>
        <w:t xml:space="preserve"> анимацию, которая является своего рода приглашением на сайт.</w:t>
      </w:r>
    </w:p>
    <w:p w:rsidR="00990D16" w:rsidRDefault="00C93C17" w:rsidP="00D738E1">
      <w:pPr>
        <w:pStyle w:val="a7"/>
      </w:pPr>
      <w:r>
        <w:t>На большинстве страниц сайта контент представлен в виде блока, ширина которого составляет 850 пикселей. На рисунке ниже представлен макет такого типа страниц:</w:t>
      </w:r>
    </w:p>
    <w:p w:rsidR="00C93C17" w:rsidRDefault="009C3102" w:rsidP="00A25CFD">
      <w:pPr>
        <w:pStyle w:val="a7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D2A3C38" wp14:editId="085512E1">
            <wp:extent cx="6120130" cy="3672813"/>
            <wp:effectExtent l="19050" t="19050" r="13970" b="23495"/>
            <wp:docPr id="146" name="Рисунок 146" descr="C:\Users\Vadim Miropolskiy\Desktop\Layou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adim Miropolskiy\Desktop\Layout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81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0627" w:rsidRPr="00190627" w:rsidRDefault="000610C0" w:rsidP="00190627">
      <w:pPr>
        <w:pStyle w:val="af3"/>
      </w:pPr>
      <w:r>
        <w:t>Рисунок 2.2</w:t>
      </w:r>
      <w:r w:rsidR="000B3943">
        <w:t>.1</w:t>
      </w:r>
      <w:r w:rsidR="00190627" w:rsidRPr="00190627">
        <w:t xml:space="preserve"> Макет страницы</w:t>
      </w:r>
    </w:p>
    <w:p w:rsidR="008C78C9" w:rsidRDefault="008C78C9" w:rsidP="008C78C9">
      <w:pPr>
        <w:pStyle w:val="a7"/>
        <w:jc w:val="left"/>
      </w:pPr>
      <w:r>
        <w:t>На некоторых страницах представлена галерея изображений</w:t>
      </w:r>
      <w:r w:rsidR="009C3102">
        <w:t xml:space="preserve">, которая создана с помощью программного комплекса </w:t>
      </w:r>
      <w:r w:rsidR="009C3102">
        <w:rPr>
          <w:lang w:val="en-US"/>
        </w:rPr>
        <w:t>Adobe</w:t>
      </w:r>
      <w:r w:rsidR="009C3102" w:rsidRPr="009C3102">
        <w:t xml:space="preserve"> </w:t>
      </w:r>
      <w:r w:rsidR="009C3102">
        <w:rPr>
          <w:lang w:val="en-US"/>
        </w:rPr>
        <w:t>Flash</w:t>
      </w:r>
      <w:r w:rsidR="009C3102" w:rsidRPr="009C3102">
        <w:t xml:space="preserve">. </w:t>
      </w:r>
      <w:r w:rsidR="009C3102">
        <w:t xml:space="preserve">Ширина галереи составляет 1000 пикселей. На таких страницах также представлены каталог какой-нибудь категории, например, список </w:t>
      </w:r>
      <w:r w:rsidR="009C3102">
        <w:lastRenderedPageBreak/>
        <w:t xml:space="preserve">корейских сериалов или </w:t>
      </w:r>
      <w:r w:rsidR="00CE1585">
        <w:t>рекомендуемых направлений. Ширина такого блока составляет 760 пикселей. Макет подобных страниц представлен ниже:</w:t>
      </w:r>
    </w:p>
    <w:p w:rsidR="00CE1585" w:rsidRPr="009C3102" w:rsidRDefault="00F36C07" w:rsidP="00A25CFD">
      <w:pPr>
        <w:pStyle w:val="a7"/>
        <w:spacing w:after="0"/>
        <w:ind w:firstLine="0"/>
        <w:jc w:val="left"/>
      </w:pPr>
      <w:r>
        <w:rPr>
          <w:noProof/>
        </w:rPr>
        <w:drawing>
          <wp:inline distT="0" distB="0" distL="0" distR="0" wp14:anchorId="42C1EFD2" wp14:editId="251A19F7">
            <wp:extent cx="6120130" cy="3672813"/>
            <wp:effectExtent l="19050" t="19050" r="13970" b="23495"/>
            <wp:docPr id="147" name="Рисунок 147" descr="C:\Users\Vadim Miropolskiy\Desktop\Layou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Vadim Miropolskiy\Desktop\Layout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2813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0627" w:rsidRDefault="000610C0" w:rsidP="00190627">
      <w:pPr>
        <w:pStyle w:val="af3"/>
      </w:pPr>
      <w:r>
        <w:t>Рисунок 2.</w:t>
      </w:r>
      <w:r w:rsidR="000B3943">
        <w:t>2.2</w:t>
      </w:r>
      <w:r w:rsidR="00190627">
        <w:t xml:space="preserve"> Макет страницы</w:t>
      </w:r>
    </w:p>
    <w:p w:rsidR="004C7AB3" w:rsidRDefault="004C7AB3" w:rsidP="00ED5900">
      <w:pPr>
        <w:pStyle w:val="21"/>
      </w:pPr>
      <w:bookmarkStart w:id="16" w:name="_Toc359254994"/>
      <w:r>
        <w:t>2.3 Описание контента</w:t>
      </w:r>
      <w:bookmarkEnd w:id="16"/>
    </w:p>
    <w:p w:rsidR="004C7AB3" w:rsidRDefault="00223891" w:rsidP="004C7AB3">
      <w:pPr>
        <w:pStyle w:val="a7"/>
      </w:pPr>
      <w:r>
        <w:t>На предыдущем этапе была представлена структура каждой отдельной разновидности страницы сайта. Ниже представлена таблица, которая содержит наименования всех страниц сайта с описанием всех текстовых и графических материалов, которые размещены на этих страницах</w:t>
      </w:r>
      <w:r w:rsidR="003833C3">
        <w:t>:</w:t>
      </w:r>
    </w:p>
    <w:p w:rsidR="008749AA" w:rsidRDefault="000610C0" w:rsidP="008749AA">
      <w:pPr>
        <w:pStyle w:val="af5"/>
      </w:pPr>
      <w:r>
        <w:t>Таблица 2</w:t>
      </w:r>
      <w:r w:rsidR="00947004">
        <w:t>.</w:t>
      </w:r>
      <w:r w:rsidR="00AD5867">
        <w:rPr>
          <w:lang w:val="en-US"/>
        </w:rPr>
        <w:t>3.</w:t>
      </w:r>
      <w:r w:rsidR="00947004">
        <w:t>1</w:t>
      </w:r>
      <w:r w:rsidR="008749AA">
        <w:t xml:space="preserve"> Описание материалов сайта</w:t>
      </w:r>
    </w:p>
    <w:tbl>
      <w:tblPr>
        <w:tblStyle w:val="ad"/>
        <w:tblW w:w="4946" w:type="pct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381"/>
        <w:gridCol w:w="2937"/>
        <w:gridCol w:w="4439"/>
      </w:tblGrid>
      <w:tr w:rsidR="00FC2C1F" w:rsidRPr="0002223E" w:rsidTr="00E03F38">
        <w:trPr>
          <w:cantSplit/>
          <w:trHeight w:val="567"/>
          <w:tblHeader/>
        </w:trPr>
        <w:tc>
          <w:tcPr>
            <w:tcW w:w="2381" w:type="dxa"/>
            <w:vAlign w:val="center"/>
          </w:tcPr>
          <w:p w:rsidR="00FC2C1F" w:rsidRPr="00E03F38" w:rsidRDefault="00FC2C1F" w:rsidP="00E03F3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Раздел</w:t>
            </w:r>
          </w:p>
        </w:tc>
        <w:tc>
          <w:tcPr>
            <w:tcW w:w="2937" w:type="dxa"/>
            <w:vAlign w:val="center"/>
          </w:tcPr>
          <w:p w:rsidR="00FC2C1F" w:rsidRPr="00E03F38" w:rsidRDefault="00FC2C1F" w:rsidP="00E03F3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Страница</w:t>
            </w:r>
          </w:p>
        </w:tc>
        <w:tc>
          <w:tcPr>
            <w:tcW w:w="4439" w:type="dxa"/>
            <w:vAlign w:val="center"/>
          </w:tcPr>
          <w:p w:rsidR="00FC2C1F" w:rsidRPr="00E03F38" w:rsidRDefault="0002223E" w:rsidP="00E03F3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  <w:r w:rsidR="00B45CB3"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контента</w:t>
            </w:r>
          </w:p>
        </w:tc>
      </w:tr>
      <w:tr w:rsidR="00360072" w:rsidTr="00E03F38">
        <w:trPr>
          <w:cantSplit/>
          <w:trHeight w:val="567"/>
        </w:trPr>
        <w:tc>
          <w:tcPr>
            <w:tcW w:w="5318" w:type="dxa"/>
            <w:gridSpan w:val="2"/>
            <w:vAlign w:val="center"/>
          </w:tcPr>
          <w:p w:rsidR="00360072" w:rsidRPr="00E03F38" w:rsidRDefault="00360072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Стартовая страница сайта</w:t>
            </w:r>
          </w:p>
        </w:tc>
        <w:tc>
          <w:tcPr>
            <w:tcW w:w="4439" w:type="dxa"/>
            <w:vAlign w:val="center"/>
          </w:tcPr>
          <w:p w:rsidR="00360072" w:rsidRPr="00E03F38" w:rsidRDefault="00360072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Флэш анимация, представляющая собой приглашение на сайт</w:t>
            </w:r>
          </w:p>
        </w:tc>
      </w:tr>
      <w:tr w:rsidR="00FC2C1F" w:rsidTr="00E03F38">
        <w:trPr>
          <w:cantSplit/>
          <w:trHeight w:val="567"/>
        </w:trPr>
        <w:tc>
          <w:tcPr>
            <w:tcW w:w="2381" w:type="dxa"/>
            <w:vAlign w:val="center"/>
          </w:tcPr>
          <w:p w:rsidR="00FC2C1F" w:rsidRPr="00E03F38" w:rsidRDefault="0002223E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О Сеуле</w:t>
            </w:r>
          </w:p>
        </w:tc>
        <w:tc>
          <w:tcPr>
            <w:tcW w:w="2937" w:type="dxa"/>
            <w:vAlign w:val="center"/>
          </w:tcPr>
          <w:p w:rsidR="00FC2C1F" w:rsidRPr="00E03F38" w:rsidRDefault="00C9692C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О Сеуле</w:t>
            </w:r>
          </w:p>
        </w:tc>
        <w:tc>
          <w:tcPr>
            <w:tcW w:w="4439" w:type="dxa"/>
            <w:vAlign w:val="center"/>
          </w:tcPr>
          <w:p w:rsidR="00C9692C" w:rsidRPr="00E03F38" w:rsidRDefault="00C9692C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Описание южнокорейской столицы. Флэш анимация</w:t>
            </w:r>
            <w:r w:rsidR="00360072" w:rsidRPr="00E03F38">
              <w:rPr>
                <w:rFonts w:ascii="Times New Roman" w:hAnsi="Times New Roman" w:cs="Times New Roman"/>
                <w:sz w:val="24"/>
                <w:szCs w:val="24"/>
              </w:rPr>
              <w:t xml:space="preserve"> с</w:t>
            </w: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 xml:space="preserve"> кратки</w:t>
            </w:r>
            <w:r w:rsidR="00360072" w:rsidRPr="00E03F38">
              <w:rPr>
                <w:rFonts w:ascii="Times New Roman" w:hAnsi="Times New Roman" w:cs="Times New Roman"/>
                <w:sz w:val="24"/>
                <w:szCs w:val="24"/>
              </w:rPr>
              <w:t>ми</w:t>
            </w: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 xml:space="preserve"> сведения</w:t>
            </w:r>
            <w:r w:rsidR="00360072" w:rsidRPr="00E03F38">
              <w:rPr>
                <w:rFonts w:ascii="Times New Roman" w:hAnsi="Times New Roman" w:cs="Times New Roman"/>
                <w:sz w:val="24"/>
                <w:szCs w:val="24"/>
              </w:rPr>
              <w:t>ми</w:t>
            </w: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 xml:space="preserve"> о </w:t>
            </w:r>
            <w:r w:rsidR="008E7D34" w:rsidRPr="00E03F38">
              <w:rPr>
                <w:rFonts w:ascii="Times New Roman" w:hAnsi="Times New Roman" w:cs="Times New Roman"/>
                <w:sz w:val="24"/>
                <w:szCs w:val="24"/>
              </w:rPr>
              <w:t>жизни корейцев, их традициях и о том, ка</w:t>
            </w:r>
            <w:r w:rsidR="000406C0" w:rsidRPr="00E03F38">
              <w:rPr>
                <w:rFonts w:ascii="Times New Roman" w:hAnsi="Times New Roman" w:cs="Times New Roman"/>
                <w:sz w:val="24"/>
                <w:szCs w:val="24"/>
              </w:rPr>
              <w:t>к можно провести время в Сеуле.</w:t>
            </w:r>
          </w:p>
        </w:tc>
      </w:tr>
    </w:tbl>
    <w:p w:rsidR="00E03F38" w:rsidRDefault="00E03F38" w:rsidP="00E03F38">
      <w:pPr>
        <w:pStyle w:val="af5"/>
      </w:pPr>
    </w:p>
    <w:p w:rsidR="00E03F38" w:rsidRDefault="00E03F38">
      <w:pPr>
        <w:rPr>
          <w:rFonts w:ascii="Times New Roman" w:hAnsi="Times New Roman"/>
          <w:sz w:val="24"/>
        </w:rPr>
      </w:pPr>
      <w:r>
        <w:br w:type="page"/>
      </w:r>
    </w:p>
    <w:p w:rsidR="00E03F38" w:rsidRDefault="00E03F38" w:rsidP="00E03F38">
      <w:pPr>
        <w:pStyle w:val="af5"/>
      </w:pPr>
      <w:r>
        <w:lastRenderedPageBreak/>
        <w:t>Продолжение таблицы 2.</w:t>
      </w:r>
      <w:r>
        <w:rPr>
          <w:lang w:val="en-US"/>
        </w:rPr>
        <w:t>3.</w:t>
      </w:r>
      <w:r>
        <w:t>1</w:t>
      </w:r>
    </w:p>
    <w:tbl>
      <w:tblPr>
        <w:tblStyle w:val="ad"/>
        <w:tblW w:w="4946" w:type="pct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381"/>
        <w:gridCol w:w="2937"/>
        <w:gridCol w:w="4439"/>
      </w:tblGrid>
      <w:tr w:rsidR="00E03F38" w:rsidTr="00E03F38">
        <w:trPr>
          <w:cantSplit/>
          <w:trHeight w:val="567"/>
        </w:trPr>
        <w:tc>
          <w:tcPr>
            <w:tcW w:w="2381" w:type="dxa"/>
            <w:vAlign w:val="center"/>
          </w:tcPr>
          <w:p w:rsidR="00E03F38" w:rsidRPr="00E03F38" w:rsidRDefault="00E03F38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Раздел</w:t>
            </w:r>
          </w:p>
        </w:tc>
        <w:tc>
          <w:tcPr>
            <w:tcW w:w="2937" w:type="dxa"/>
            <w:vAlign w:val="center"/>
          </w:tcPr>
          <w:p w:rsidR="00E03F38" w:rsidRPr="00E03F38" w:rsidRDefault="00E03F38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Страница</w:t>
            </w:r>
          </w:p>
        </w:tc>
        <w:tc>
          <w:tcPr>
            <w:tcW w:w="4439" w:type="dxa"/>
            <w:vAlign w:val="center"/>
          </w:tcPr>
          <w:p w:rsidR="00E03F38" w:rsidRPr="00E03F38" w:rsidRDefault="00E03F38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контента</w:t>
            </w:r>
          </w:p>
        </w:tc>
      </w:tr>
      <w:tr w:rsidR="00247911" w:rsidTr="00E03F38">
        <w:trPr>
          <w:cantSplit/>
          <w:trHeight w:val="567"/>
        </w:trPr>
        <w:tc>
          <w:tcPr>
            <w:tcW w:w="2381" w:type="dxa"/>
            <w:vMerge w:val="restart"/>
            <w:vAlign w:val="center"/>
          </w:tcPr>
          <w:p w:rsidR="00247911" w:rsidRPr="00E03F38" w:rsidRDefault="00247911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О Сеуле</w:t>
            </w:r>
          </w:p>
        </w:tc>
        <w:tc>
          <w:tcPr>
            <w:tcW w:w="2937" w:type="dxa"/>
            <w:vAlign w:val="center"/>
          </w:tcPr>
          <w:p w:rsidR="00247911" w:rsidRPr="00E03F38" w:rsidRDefault="00247911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Расположение и погода</w:t>
            </w:r>
          </w:p>
        </w:tc>
        <w:tc>
          <w:tcPr>
            <w:tcW w:w="4439" w:type="dxa"/>
            <w:vAlign w:val="center"/>
          </w:tcPr>
          <w:p w:rsidR="00247911" w:rsidRPr="00E03F38" w:rsidRDefault="00247911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Географическое положение Корейского полуострова. Изображение политической карты мира и карты Корейского полуострова. Сведения о погоде и о 4 временах года</w:t>
            </w:r>
          </w:p>
        </w:tc>
      </w:tr>
      <w:tr w:rsidR="00247911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247911" w:rsidRPr="00E03F38" w:rsidRDefault="00247911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247911" w:rsidRPr="00E03F38" w:rsidRDefault="00247911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Общая информация</w:t>
            </w:r>
          </w:p>
        </w:tc>
        <w:tc>
          <w:tcPr>
            <w:tcW w:w="4439" w:type="dxa"/>
            <w:vAlign w:val="center"/>
          </w:tcPr>
          <w:p w:rsidR="00247911" w:rsidRPr="00E03F38" w:rsidRDefault="00247911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Флэш анимация, содержащая общую информацию о Южной Корее, а именно: флаг, история, язык и религия</w:t>
            </w:r>
          </w:p>
        </w:tc>
      </w:tr>
      <w:tr w:rsidR="00247911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247911" w:rsidRPr="00E03F38" w:rsidRDefault="00247911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247911" w:rsidRPr="00E03F38" w:rsidRDefault="00247911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Виды Сеула</w:t>
            </w:r>
          </w:p>
        </w:tc>
        <w:tc>
          <w:tcPr>
            <w:tcW w:w="4439" w:type="dxa"/>
            <w:vAlign w:val="center"/>
          </w:tcPr>
          <w:p w:rsidR="00247911" w:rsidRPr="00E03F38" w:rsidRDefault="00247911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Три видео ролика с видами южнокорейской столицы</w:t>
            </w:r>
          </w:p>
        </w:tc>
      </w:tr>
      <w:tr w:rsidR="005B290B" w:rsidTr="00E03F38">
        <w:trPr>
          <w:cantSplit/>
          <w:trHeight w:val="567"/>
        </w:trPr>
        <w:tc>
          <w:tcPr>
            <w:tcW w:w="2381" w:type="dxa"/>
            <w:vMerge w:val="restart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Направления</w:t>
            </w:r>
          </w:p>
        </w:tc>
        <w:tc>
          <w:tcPr>
            <w:tcW w:w="2937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Направления</w:t>
            </w:r>
          </w:p>
        </w:tc>
        <w:tc>
          <w:tcPr>
            <w:tcW w:w="4439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Заметка об основных направлениях в Сеуле. Флэш анимация с кратким описанием 15 направлений в Сеуле</w:t>
            </w:r>
          </w:p>
        </w:tc>
      </w:tr>
      <w:tr w:rsidR="005B290B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Рекомендуемые (направления)</w:t>
            </w:r>
          </w:p>
        </w:tc>
        <w:tc>
          <w:tcPr>
            <w:tcW w:w="4439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 xml:space="preserve">Галерея фотографий 5 рекомендуемых направлений в Сеуле. Их краткое описание с ссылками на подробное </w:t>
            </w:r>
          </w:p>
        </w:tc>
      </w:tr>
      <w:tr w:rsidR="005B290B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Сеульская</w:t>
            </w:r>
            <w:proofErr w:type="spellEnd"/>
            <w:r w:rsidRPr="00E03F38">
              <w:rPr>
                <w:rFonts w:ascii="Times New Roman" w:hAnsi="Times New Roman" w:cs="Times New Roman"/>
                <w:sz w:val="24"/>
                <w:szCs w:val="24"/>
              </w:rPr>
              <w:t xml:space="preserve"> башня</w:t>
            </w:r>
          </w:p>
        </w:tc>
        <w:tc>
          <w:tcPr>
            <w:tcW w:w="4439" w:type="dxa"/>
            <w:vMerge w:val="restart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Подробное текстовое описание рекомендованного направления</w:t>
            </w:r>
          </w:p>
        </w:tc>
      </w:tr>
      <w:tr w:rsidR="005B290B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 xml:space="preserve">Дворец </w:t>
            </w:r>
            <w:proofErr w:type="spellStart"/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Кёнбоккун</w:t>
            </w:r>
            <w:proofErr w:type="spellEnd"/>
          </w:p>
        </w:tc>
        <w:tc>
          <w:tcPr>
            <w:tcW w:w="4439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290B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Плавучий остров</w:t>
            </w:r>
          </w:p>
        </w:tc>
        <w:tc>
          <w:tcPr>
            <w:tcW w:w="4439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290B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63 сити</w:t>
            </w:r>
          </w:p>
        </w:tc>
        <w:tc>
          <w:tcPr>
            <w:tcW w:w="4439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290B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Everland</w:t>
            </w:r>
            <w:proofErr w:type="spellEnd"/>
          </w:p>
        </w:tc>
        <w:tc>
          <w:tcPr>
            <w:tcW w:w="4439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B290B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Чем заняться</w:t>
            </w:r>
          </w:p>
        </w:tc>
        <w:tc>
          <w:tcPr>
            <w:tcW w:w="4439" w:type="dxa"/>
            <w:vAlign w:val="center"/>
          </w:tcPr>
          <w:p w:rsidR="005B290B" w:rsidRPr="00E03F38" w:rsidRDefault="005B290B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Предложения по организации досуга в Сеуле: фотогалерея и краткое описание 3 предлагаемых вариантов досуга</w:t>
            </w:r>
          </w:p>
        </w:tc>
      </w:tr>
    </w:tbl>
    <w:p w:rsidR="00E03F38" w:rsidRDefault="00E03F38"/>
    <w:p w:rsidR="00E03F38" w:rsidRDefault="00E03F38">
      <w:r>
        <w:br w:type="page"/>
      </w:r>
    </w:p>
    <w:p w:rsidR="00E03F38" w:rsidRDefault="00E03F38" w:rsidP="00E03F38">
      <w:pPr>
        <w:pStyle w:val="af5"/>
      </w:pPr>
      <w:r>
        <w:lastRenderedPageBreak/>
        <w:t>Продолжение таблицы 2.</w:t>
      </w:r>
      <w:r>
        <w:rPr>
          <w:lang w:val="en-US"/>
        </w:rPr>
        <w:t>3.</w:t>
      </w:r>
      <w:r>
        <w:t>1</w:t>
      </w:r>
    </w:p>
    <w:tbl>
      <w:tblPr>
        <w:tblStyle w:val="ad"/>
        <w:tblW w:w="4946" w:type="pct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381"/>
        <w:gridCol w:w="2937"/>
        <w:gridCol w:w="4439"/>
      </w:tblGrid>
      <w:tr w:rsidR="00E03F38" w:rsidTr="00E03F38">
        <w:trPr>
          <w:cantSplit/>
          <w:trHeight w:val="567"/>
        </w:trPr>
        <w:tc>
          <w:tcPr>
            <w:tcW w:w="2381" w:type="dxa"/>
            <w:vAlign w:val="center"/>
          </w:tcPr>
          <w:p w:rsidR="00E03F38" w:rsidRPr="00E03F38" w:rsidRDefault="00E03F38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Раздел</w:t>
            </w:r>
          </w:p>
        </w:tc>
        <w:tc>
          <w:tcPr>
            <w:tcW w:w="2937" w:type="dxa"/>
            <w:vAlign w:val="center"/>
          </w:tcPr>
          <w:p w:rsidR="00E03F38" w:rsidRPr="00E03F38" w:rsidRDefault="00E03F38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Страница</w:t>
            </w:r>
          </w:p>
        </w:tc>
        <w:tc>
          <w:tcPr>
            <w:tcW w:w="4439" w:type="dxa"/>
            <w:vAlign w:val="center"/>
          </w:tcPr>
          <w:p w:rsidR="00E03F38" w:rsidRPr="00E03F38" w:rsidRDefault="00E03F38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контента</w:t>
            </w: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 w:val="restart"/>
            <w:vAlign w:val="center"/>
          </w:tcPr>
          <w:p w:rsidR="00E03F38" w:rsidRDefault="00E03F38" w:rsidP="0002223E">
            <w:pPr>
              <w:pStyle w:val="a7"/>
              <w:ind w:firstLine="0"/>
              <w:jc w:val="center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 xml:space="preserve">ТВ станция </w:t>
            </w:r>
            <w:proofErr w:type="spellStart"/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Inkigayo</w:t>
            </w:r>
            <w:proofErr w:type="spellEnd"/>
            <w:r w:rsidRPr="00E03F38">
              <w:rPr>
                <w:rFonts w:ascii="Times New Roman" w:hAnsi="Times New Roman" w:cs="Times New Roman"/>
                <w:sz w:val="24"/>
                <w:szCs w:val="24"/>
              </w:rPr>
              <w:t xml:space="preserve"> SBS</w:t>
            </w:r>
          </w:p>
        </w:tc>
        <w:tc>
          <w:tcPr>
            <w:tcW w:w="4439" w:type="dxa"/>
            <w:vMerge w:val="restart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Подробное текстовое описание: когда и где, как добраться и что иметь при себе</w:t>
            </w: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02223E">
            <w:pPr>
              <w:pStyle w:val="a7"/>
              <w:ind w:firstLine="0"/>
              <w:jc w:val="center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Уличная еда</w:t>
            </w:r>
          </w:p>
        </w:tc>
        <w:tc>
          <w:tcPr>
            <w:tcW w:w="4439" w:type="dxa"/>
            <w:vMerge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02223E">
            <w:pPr>
              <w:pStyle w:val="a7"/>
              <w:ind w:firstLine="0"/>
              <w:jc w:val="center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Караоке</w:t>
            </w:r>
          </w:p>
        </w:tc>
        <w:tc>
          <w:tcPr>
            <w:tcW w:w="4439" w:type="dxa"/>
            <w:vMerge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 w:val="restart"/>
            <w:vAlign w:val="center"/>
          </w:tcPr>
          <w:p w:rsidR="00E03F38" w:rsidRPr="00E03F38" w:rsidRDefault="00E03F38" w:rsidP="00E03F38">
            <w:pPr>
              <w:pStyle w:val="a7"/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</w:rPr>
              <w:t>Достояния</w:t>
            </w: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Достояния</w:t>
            </w:r>
          </w:p>
        </w:tc>
        <w:tc>
          <w:tcPr>
            <w:tcW w:w="4439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Введение в тему. Краткое описание достояний столицы Кореи</w:t>
            </w: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5B290B">
            <w:pPr>
              <w:pStyle w:val="a7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Тематические путешествия</w:t>
            </w:r>
          </w:p>
        </w:tc>
        <w:tc>
          <w:tcPr>
            <w:tcW w:w="4439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Фотогалерея и краткое описание вариантов для тематического визита в Корею с ссылками на подробное описание</w:t>
            </w: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5B290B">
            <w:pPr>
              <w:pStyle w:val="a7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Тхэквондо</w:t>
            </w:r>
          </w:p>
        </w:tc>
        <w:tc>
          <w:tcPr>
            <w:tcW w:w="4439" w:type="dxa"/>
            <w:vMerge w:val="restart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Подробное текстовое описание данных тематических путешествий</w:t>
            </w: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5B290B">
            <w:pPr>
              <w:pStyle w:val="a7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Красота и здоровье</w:t>
            </w:r>
          </w:p>
        </w:tc>
        <w:tc>
          <w:tcPr>
            <w:tcW w:w="4439" w:type="dxa"/>
            <w:vMerge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5B290B">
            <w:pPr>
              <w:pStyle w:val="a7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События</w:t>
            </w:r>
          </w:p>
        </w:tc>
        <w:tc>
          <w:tcPr>
            <w:tcW w:w="4439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Фотогалерея и краткое описание 4 наиболее ярких мероприятий, проходящих в Южной Корее</w:t>
            </w: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5B290B">
            <w:pPr>
              <w:pStyle w:val="a7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Праздник фонарей</w:t>
            </w:r>
          </w:p>
        </w:tc>
        <w:tc>
          <w:tcPr>
            <w:tcW w:w="4439" w:type="dxa"/>
            <w:vMerge w:val="restart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Подробное описание представленных мероприятий. Сведения о месте и времени проведения, о том, как туда добраться и что взять с собой</w:t>
            </w: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5B290B">
            <w:pPr>
              <w:pStyle w:val="a7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Фестиваль цветения сакуры</w:t>
            </w:r>
          </w:p>
        </w:tc>
        <w:tc>
          <w:tcPr>
            <w:tcW w:w="4439" w:type="dxa"/>
            <w:vMerge/>
            <w:vAlign w:val="center"/>
          </w:tcPr>
          <w:p w:rsidR="00E03F38" w:rsidRDefault="00E03F38" w:rsidP="0002223E">
            <w:pPr>
              <w:pStyle w:val="a7"/>
              <w:ind w:firstLine="0"/>
              <w:jc w:val="center"/>
            </w:pP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5B290B">
            <w:pPr>
              <w:pStyle w:val="a7"/>
              <w:ind w:firstLine="0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Международный фестиваль танца</w:t>
            </w:r>
          </w:p>
        </w:tc>
        <w:tc>
          <w:tcPr>
            <w:tcW w:w="4439" w:type="dxa"/>
            <w:vMerge/>
            <w:vAlign w:val="center"/>
          </w:tcPr>
          <w:p w:rsidR="00E03F38" w:rsidRDefault="00E03F38" w:rsidP="0002223E">
            <w:pPr>
              <w:pStyle w:val="a7"/>
              <w:ind w:firstLine="0"/>
              <w:jc w:val="center"/>
            </w:pPr>
          </w:p>
        </w:tc>
      </w:tr>
      <w:tr w:rsidR="00E03F38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E03F38" w:rsidRDefault="00E03F38" w:rsidP="0002223E">
            <w:pPr>
              <w:pStyle w:val="a7"/>
              <w:ind w:firstLine="0"/>
              <w:jc w:val="center"/>
            </w:pPr>
          </w:p>
        </w:tc>
        <w:tc>
          <w:tcPr>
            <w:tcW w:w="2937" w:type="dxa"/>
            <w:vAlign w:val="center"/>
          </w:tcPr>
          <w:p w:rsidR="00E03F38" w:rsidRPr="00E03F38" w:rsidRDefault="00E03F38" w:rsidP="00E03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sz w:val="24"/>
                <w:szCs w:val="24"/>
              </w:rPr>
              <w:t>Международный фестиваль салютов</w:t>
            </w:r>
          </w:p>
        </w:tc>
        <w:tc>
          <w:tcPr>
            <w:tcW w:w="4439" w:type="dxa"/>
            <w:vMerge/>
            <w:vAlign w:val="center"/>
          </w:tcPr>
          <w:p w:rsidR="00E03F38" w:rsidRDefault="00E03F38" w:rsidP="0002223E">
            <w:pPr>
              <w:pStyle w:val="a7"/>
              <w:ind w:firstLine="0"/>
              <w:jc w:val="center"/>
            </w:pPr>
          </w:p>
        </w:tc>
      </w:tr>
    </w:tbl>
    <w:p w:rsidR="0050427A" w:rsidRDefault="0050427A">
      <w:pPr>
        <w:rPr>
          <w:lang w:val="en-US"/>
        </w:rPr>
      </w:pPr>
    </w:p>
    <w:p w:rsidR="0050427A" w:rsidRDefault="0050427A">
      <w:pPr>
        <w:rPr>
          <w:lang w:val="en-US"/>
        </w:rPr>
      </w:pPr>
      <w:r>
        <w:rPr>
          <w:lang w:val="en-US"/>
        </w:rPr>
        <w:br w:type="page"/>
      </w:r>
    </w:p>
    <w:p w:rsidR="0050427A" w:rsidRDefault="0050427A" w:rsidP="0050427A">
      <w:pPr>
        <w:pStyle w:val="af5"/>
      </w:pPr>
      <w:r>
        <w:lastRenderedPageBreak/>
        <w:t>Продолжение таблицы 2.</w:t>
      </w:r>
      <w:r>
        <w:rPr>
          <w:lang w:val="en-US"/>
        </w:rPr>
        <w:t>3.</w:t>
      </w:r>
      <w:r>
        <w:t>1</w:t>
      </w:r>
    </w:p>
    <w:tbl>
      <w:tblPr>
        <w:tblStyle w:val="ad"/>
        <w:tblW w:w="4946" w:type="pct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381"/>
        <w:gridCol w:w="2937"/>
        <w:gridCol w:w="4439"/>
      </w:tblGrid>
      <w:tr w:rsidR="0050427A" w:rsidTr="00E03F38">
        <w:trPr>
          <w:cantSplit/>
          <w:trHeight w:val="567"/>
        </w:trPr>
        <w:tc>
          <w:tcPr>
            <w:tcW w:w="2381" w:type="dxa"/>
            <w:vAlign w:val="center"/>
          </w:tcPr>
          <w:p w:rsidR="0050427A" w:rsidRPr="00E03F38" w:rsidRDefault="0050427A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Раздел</w:t>
            </w:r>
          </w:p>
        </w:tc>
        <w:tc>
          <w:tcPr>
            <w:tcW w:w="2937" w:type="dxa"/>
            <w:vAlign w:val="center"/>
          </w:tcPr>
          <w:p w:rsidR="0050427A" w:rsidRPr="00E03F38" w:rsidRDefault="0050427A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Страница</w:t>
            </w:r>
          </w:p>
        </w:tc>
        <w:tc>
          <w:tcPr>
            <w:tcW w:w="4439" w:type="dxa"/>
            <w:vAlign w:val="center"/>
          </w:tcPr>
          <w:p w:rsidR="0050427A" w:rsidRPr="00E03F38" w:rsidRDefault="0050427A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контента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 w:val="restart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Размещение</w:t>
            </w:r>
          </w:p>
        </w:tc>
        <w:tc>
          <w:tcPr>
            <w:tcW w:w="2937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Размещение</w:t>
            </w:r>
          </w:p>
        </w:tc>
        <w:tc>
          <w:tcPr>
            <w:tcW w:w="4439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Ситуация с размещением в Сеуле. Список отелей Сеула с краткими сведениями о них и ссылками на подробное описание. Ссылка на страницу добавления нового отеля/вход или регистрацию (если пользователь не авторизован)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Страница отеля</w:t>
            </w:r>
          </w:p>
        </w:tc>
        <w:tc>
          <w:tcPr>
            <w:tcW w:w="4439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Подробная текстовая информация по конкретному отелю. Фотогалерея отеля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Страница добавления информации по новому отелю</w:t>
            </w:r>
          </w:p>
        </w:tc>
        <w:tc>
          <w:tcPr>
            <w:tcW w:w="4439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Форма добавления информации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 w:val="restart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Культура</w:t>
            </w:r>
          </w:p>
        </w:tc>
        <w:tc>
          <w:tcPr>
            <w:tcW w:w="2937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Культура</w:t>
            </w:r>
          </w:p>
        </w:tc>
        <w:tc>
          <w:tcPr>
            <w:tcW w:w="4439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Сведения о культуре корейского народа: музеи, религия, фестивали и парки. Интервью 4 людей, побывавших в Корее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Стиль жизни</w:t>
            </w:r>
          </w:p>
        </w:tc>
        <w:tc>
          <w:tcPr>
            <w:tcW w:w="4439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Взгляд иностранцев на стиль жизни корейцев</w:t>
            </w:r>
          </w:p>
        </w:tc>
      </w:tr>
      <w:tr w:rsidR="0050427A" w:rsidTr="003D0ECD">
        <w:trPr>
          <w:cantSplit/>
          <w:trHeight w:val="1280"/>
        </w:trPr>
        <w:tc>
          <w:tcPr>
            <w:tcW w:w="2381" w:type="dxa"/>
            <w:vMerge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Стиль Хан</w:t>
            </w:r>
          </w:p>
        </w:tc>
        <w:tc>
          <w:tcPr>
            <w:tcW w:w="4439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 xml:space="preserve">Сведения о культурном течении Хан: </w:t>
            </w:r>
            <w:proofErr w:type="spellStart"/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Хангыль</w:t>
            </w:r>
            <w:proofErr w:type="spellEnd"/>
            <w:r w:rsidRPr="0050427A">
              <w:rPr>
                <w:rFonts w:ascii="Times New Roman" w:hAnsi="Times New Roman" w:cs="Times New Roman"/>
                <w:sz w:val="24"/>
                <w:szCs w:val="24"/>
              </w:rPr>
              <w:t xml:space="preserve"> (письменность), </w:t>
            </w:r>
            <w:proofErr w:type="spellStart"/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Хансик</w:t>
            </w:r>
            <w:proofErr w:type="spellEnd"/>
            <w:r w:rsidRPr="0050427A">
              <w:rPr>
                <w:rFonts w:ascii="Times New Roman" w:hAnsi="Times New Roman" w:cs="Times New Roman"/>
                <w:sz w:val="24"/>
                <w:szCs w:val="24"/>
              </w:rPr>
              <w:t xml:space="preserve"> (кухня), </w:t>
            </w:r>
            <w:proofErr w:type="spellStart"/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Ханбок</w:t>
            </w:r>
            <w:proofErr w:type="spellEnd"/>
            <w:r w:rsidRPr="0050427A">
              <w:rPr>
                <w:rFonts w:ascii="Times New Roman" w:hAnsi="Times New Roman" w:cs="Times New Roman"/>
                <w:sz w:val="24"/>
                <w:szCs w:val="24"/>
              </w:rPr>
              <w:t xml:space="preserve"> (наряды корейцев), </w:t>
            </w:r>
            <w:proofErr w:type="spellStart"/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Ханок</w:t>
            </w:r>
            <w:proofErr w:type="spellEnd"/>
            <w:r w:rsidRPr="0050427A">
              <w:rPr>
                <w:rFonts w:ascii="Times New Roman" w:hAnsi="Times New Roman" w:cs="Times New Roman"/>
                <w:sz w:val="24"/>
                <w:szCs w:val="24"/>
              </w:rPr>
              <w:t xml:space="preserve"> (традиционная архитектура)</w:t>
            </w:r>
          </w:p>
        </w:tc>
      </w:tr>
      <w:tr w:rsidR="0050427A" w:rsidTr="003D0ECD">
        <w:trPr>
          <w:cantSplit/>
          <w:trHeight w:val="870"/>
        </w:trPr>
        <w:tc>
          <w:tcPr>
            <w:tcW w:w="2381" w:type="dxa"/>
            <w:vMerge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Корейские сериалы</w:t>
            </w:r>
          </w:p>
        </w:tc>
        <w:tc>
          <w:tcPr>
            <w:tcW w:w="4439" w:type="dxa"/>
            <w:vAlign w:val="center"/>
          </w:tcPr>
          <w:p w:rsidR="0050427A" w:rsidRPr="0050427A" w:rsidRDefault="0050427A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Сведения о данном телевизионном жанре. Уровень развития в Корее</w:t>
            </w:r>
          </w:p>
        </w:tc>
      </w:tr>
      <w:tr w:rsidR="003D0ECD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3D0ECD" w:rsidRDefault="003D0ECD" w:rsidP="00E90B98">
            <w:pPr>
              <w:pStyle w:val="a7"/>
              <w:ind w:firstLine="0"/>
              <w:jc w:val="center"/>
            </w:pPr>
          </w:p>
        </w:tc>
        <w:tc>
          <w:tcPr>
            <w:tcW w:w="2937" w:type="dxa"/>
            <w:vAlign w:val="center"/>
          </w:tcPr>
          <w:p w:rsidR="003D0ECD" w:rsidRPr="0050427A" w:rsidRDefault="003D0ECD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Таинственный сад</w:t>
            </w:r>
          </w:p>
        </w:tc>
        <w:tc>
          <w:tcPr>
            <w:tcW w:w="4439" w:type="dxa"/>
            <w:vMerge w:val="restart"/>
            <w:vAlign w:val="center"/>
          </w:tcPr>
          <w:p w:rsidR="003D0ECD" w:rsidRPr="0050427A" w:rsidRDefault="003D0ECD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Трейлер к сериалу. Сюжет и актёрский состав (фото и имя актёра)</w:t>
            </w:r>
          </w:p>
        </w:tc>
      </w:tr>
      <w:tr w:rsidR="003D0ECD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3D0ECD" w:rsidRDefault="003D0ECD" w:rsidP="00E90B98">
            <w:pPr>
              <w:pStyle w:val="a7"/>
              <w:ind w:firstLine="0"/>
              <w:jc w:val="center"/>
            </w:pPr>
          </w:p>
        </w:tc>
        <w:tc>
          <w:tcPr>
            <w:tcW w:w="2937" w:type="dxa"/>
            <w:vAlign w:val="center"/>
          </w:tcPr>
          <w:p w:rsidR="003D0ECD" w:rsidRPr="0050427A" w:rsidRDefault="003D0ECD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Моя принцесса</w:t>
            </w:r>
          </w:p>
        </w:tc>
        <w:tc>
          <w:tcPr>
            <w:tcW w:w="4439" w:type="dxa"/>
            <w:vMerge/>
            <w:vAlign w:val="center"/>
          </w:tcPr>
          <w:p w:rsidR="003D0ECD" w:rsidRPr="003D0ECD" w:rsidRDefault="003D0ECD" w:rsidP="003D0EC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D0ECD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3D0ECD" w:rsidRDefault="003D0ECD" w:rsidP="00E90B98">
            <w:pPr>
              <w:pStyle w:val="a7"/>
              <w:ind w:firstLine="0"/>
              <w:jc w:val="center"/>
            </w:pPr>
          </w:p>
        </w:tc>
        <w:tc>
          <w:tcPr>
            <w:tcW w:w="2937" w:type="dxa"/>
            <w:vAlign w:val="center"/>
          </w:tcPr>
          <w:p w:rsidR="003D0ECD" w:rsidRPr="0050427A" w:rsidRDefault="003D0ECD" w:rsidP="0050427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Городской охотник</w:t>
            </w:r>
          </w:p>
        </w:tc>
        <w:tc>
          <w:tcPr>
            <w:tcW w:w="4439" w:type="dxa"/>
            <w:vMerge/>
            <w:vAlign w:val="center"/>
          </w:tcPr>
          <w:p w:rsidR="003D0ECD" w:rsidRDefault="003D0ECD" w:rsidP="0002223E">
            <w:pPr>
              <w:pStyle w:val="a7"/>
              <w:ind w:firstLine="0"/>
              <w:jc w:val="center"/>
            </w:pPr>
          </w:p>
        </w:tc>
      </w:tr>
    </w:tbl>
    <w:p w:rsidR="003D0ECD" w:rsidRDefault="003D0ECD">
      <w:pPr>
        <w:rPr>
          <w:lang w:val="en-US"/>
        </w:rPr>
      </w:pPr>
    </w:p>
    <w:p w:rsidR="003D0ECD" w:rsidRDefault="003D0ECD">
      <w:pPr>
        <w:rPr>
          <w:lang w:val="en-US"/>
        </w:rPr>
      </w:pPr>
      <w:r>
        <w:rPr>
          <w:lang w:val="en-US"/>
        </w:rPr>
        <w:br w:type="page"/>
      </w:r>
    </w:p>
    <w:p w:rsidR="0050427A" w:rsidRDefault="0050427A" w:rsidP="0050427A">
      <w:pPr>
        <w:pStyle w:val="af5"/>
      </w:pPr>
      <w:r>
        <w:lastRenderedPageBreak/>
        <w:t>Продолжение таблицы 2.</w:t>
      </w:r>
      <w:r>
        <w:rPr>
          <w:lang w:val="en-US"/>
        </w:rPr>
        <w:t>3.</w:t>
      </w:r>
      <w:r>
        <w:t>1</w:t>
      </w:r>
    </w:p>
    <w:tbl>
      <w:tblPr>
        <w:tblStyle w:val="ad"/>
        <w:tblW w:w="4946" w:type="pct"/>
        <w:tblCellMar>
          <w:top w:w="113" w:type="dxa"/>
          <w:left w:w="113" w:type="dxa"/>
          <w:bottom w:w="113" w:type="dxa"/>
          <w:right w:w="113" w:type="dxa"/>
        </w:tblCellMar>
        <w:tblLook w:val="04A0" w:firstRow="1" w:lastRow="0" w:firstColumn="1" w:lastColumn="0" w:noHBand="0" w:noVBand="1"/>
      </w:tblPr>
      <w:tblGrid>
        <w:gridCol w:w="2381"/>
        <w:gridCol w:w="2937"/>
        <w:gridCol w:w="4439"/>
      </w:tblGrid>
      <w:tr w:rsidR="0050427A" w:rsidTr="00E03F38">
        <w:trPr>
          <w:cantSplit/>
          <w:trHeight w:val="567"/>
        </w:trPr>
        <w:tc>
          <w:tcPr>
            <w:tcW w:w="2381" w:type="dxa"/>
            <w:vAlign w:val="center"/>
          </w:tcPr>
          <w:p w:rsidR="0050427A" w:rsidRPr="00E03F38" w:rsidRDefault="0050427A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br w:type="page"/>
            </w: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Раздел</w:t>
            </w:r>
          </w:p>
        </w:tc>
        <w:tc>
          <w:tcPr>
            <w:tcW w:w="2937" w:type="dxa"/>
            <w:vAlign w:val="center"/>
          </w:tcPr>
          <w:p w:rsidR="0050427A" w:rsidRPr="00E03F38" w:rsidRDefault="0050427A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Страница</w:t>
            </w:r>
          </w:p>
        </w:tc>
        <w:tc>
          <w:tcPr>
            <w:tcW w:w="4439" w:type="dxa"/>
            <w:vAlign w:val="center"/>
          </w:tcPr>
          <w:p w:rsidR="0050427A" w:rsidRPr="00E03F38" w:rsidRDefault="0050427A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03F38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 контента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 w:val="restart"/>
            <w:vAlign w:val="center"/>
          </w:tcPr>
          <w:p w:rsidR="0050427A" w:rsidRPr="00585FD7" w:rsidRDefault="00585FD7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Культура</w:t>
            </w:r>
          </w:p>
        </w:tc>
        <w:tc>
          <w:tcPr>
            <w:tcW w:w="2937" w:type="dxa"/>
            <w:vAlign w:val="center"/>
          </w:tcPr>
          <w:p w:rsidR="0050427A" w:rsidRPr="0050427A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Обед и шоппинг</w:t>
            </w:r>
          </w:p>
        </w:tc>
        <w:tc>
          <w:tcPr>
            <w:tcW w:w="4439" w:type="dxa"/>
            <w:vAlign w:val="center"/>
          </w:tcPr>
          <w:p w:rsidR="0050427A" w:rsidRPr="00585FD7" w:rsidRDefault="003D0ECD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0427A">
              <w:rPr>
                <w:rFonts w:ascii="Times New Roman" w:hAnsi="Times New Roman" w:cs="Times New Roman"/>
                <w:sz w:val="24"/>
                <w:szCs w:val="24"/>
              </w:rPr>
              <w:t>Фотогалерея. Обед и шоппинг в южнокорейской столице: где покушать и как вести себя за столом; торговые центры, где разменять валюту и т.д.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Наследие ЮНЕСКО</w:t>
            </w:r>
          </w:p>
        </w:tc>
        <w:tc>
          <w:tcPr>
            <w:tcW w:w="4439" w:type="dxa"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Изображения карты Кореи и Сеула с отметками мест нахождения объектов наследия ЮНЕСКО.</w:t>
            </w:r>
          </w:p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Текстовое описание объектов культурного, природного и нематериального наследия человечества в Южной Корее</w:t>
            </w:r>
          </w:p>
        </w:tc>
      </w:tr>
      <w:tr w:rsidR="0050427A" w:rsidTr="00585FD7">
        <w:trPr>
          <w:cantSplit/>
          <w:trHeight w:val="1686"/>
        </w:trPr>
        <w:tc>
          <w:tcPr>
            <w:tcW w:w="2381" w:type="dxa"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РК и РК</w:t>
            </w:r>
          </w:p>
        </w:tc>
        <w:tc>
          <w:tcPr>
            <w:tcW w:w="2937" w:type="dxa"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РК и РК</w:t>
            </w:r>
          </w:p>
        </w:tc>
        <w:tc>
          <w:tcPr>
            <w:tcW w:w="4439" w:type="dxa"/>
            <w:tcBorders>
              <w:bottom w:val="single" w:sz="4" w:space="0" w:color="auto"/>
            </w:tcBorders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Изображение государственных флагов Кореи и Казахстана.</w:t>
            </w:r>
          </w:p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Сведения о сотрудничестве 2 стран в различных сферах. Фотогалерея. Ссылки на внешние источники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 w:val="restart"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Регистрация, вход и аккаунт пользователя</w:t>
            </w:r>
          </w:p>
        </w:tc>
        <w:tc>
          <w:tcPr>
            <w:tcW w:w="2937" w:type="dxa"/>
            <w:tcBorders>
              <w:bottom w:val="single" w:sz="4" w:space="0" w:color="auto"/>
            </w:tcBorders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Регистрация/вход</w:t>
            </w:r>
          </w:p>
        </w:tc>
        <w:tc>
          <w:tcPr>
            <w:tcW w:w="4439" w:type="dxa"/>
            <w:vMerge w:val="restart"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Формы регистрации, входа и запроса нового пароля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tcBorders>
              <w:bottom w:val="single" w:sz="4" w:space="0" w:color="auto"/>
            </w:tcBorders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Запрос нового пароля</w:t>
            </w:r>
          </w:p>
        </w:tc>
        <w:tc>
          <w:tcPr>
            <w:tcW w:w="4439" w:type="dxa"/>
            <w:vMerge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0427A" w:rsidTr="00585FD7">
        <w:trPr>
          <w:cantSplit/>
          <w:trHeight w:val="2576"/>
        </w:trPr>
        <w:tc>
          <w:tcPr>
            <w:tcW w:w="2381" w:type="dxa"/>
            <w:vMerge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tcBorders>
              <w:bottom w:val="single" w:sz="4" w:space="0" w:color="auto"/>
            </w:tcBorders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Страница пользователя</w:t>
            </w:r>
          </w:p>
        </w:tc>
        <w:tc>
          <w:tcPr>
            <w:tcW w:w="4439" w:type="dxa"/>
            <w:tcBorders>
              <w:bottom w:val="single" w:sz="4" w:space="0" w:color="auto"/>
            </w:tcBorders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У себя на странице:</w:t>
            </w:r>
          </w:p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Фото, имя и email адрес пользователя, блок редактирования данных профиля. Список отправленных и принятых сообщений пользователя.</w:t>
            </w:r>
          </w:p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В гостях:</w:t>
            </w:r>
          </w:p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Фото и имя пользователя. Форма для написания ему сообщения</w:t>
            </w:r>
          </w:p>
        </w:tc>
      </w:tr>
      <w:tr w:rsidR="0050427A" w:rsidTr="00E03F38">
        <w:trPr>
          <w:cantSplit/>
          <w:trHeight w:val="567"/>
        </w:trPr>
        <w:tc>
          <w:tcPr>
            <w:tcW w:w="2381" w:type="dxa"/>
            <w:vMerge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937" w:type="dxa"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Страница всех пользователей сайта</w:t>
            </w:r>
          </w:p>
        </w:tc>
        <w:tc>
          <w:tcPr>
            <w:tcW w:w="4439" w:type="dxa"/>
            <w:vAlign w:val="center"/>
          </w:tcPr>
          <w:p w:rsidR="0050427A" w:rsidRPr="00585FD7" w:rsidRDefault="0050427A" w:rsidP="00585FD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85FD7">
              <w:rPr>
                <w:rFonts w:ascii="Times New Roman" w:hAnsi="Times New Roman" w:cs="Times New Roman"/>
                <w:sz w:val="24"/>
                <w:szCs w:val="24"/>
              </w:rPr>
              <w:t>Фото и имена пользователей сайта с ссылками на их персональные страницы</w:t>
            </w:r>
          </w:p>
        </w:tc>
      </w:tr>
    </w:tbl>
    <w:p w:rsidR="005B290B" w:rsidRDefault="005B290B" w:rsidP="005B290B">
      <w:pPr>
        <w:pStyle w:val="21"/>
      </w:pPr>
    </w:p>
    <w:p w:rsidR="00EF56F9" w:rsidRDefault="00EF56F9" w:rsidP="005B290B">
      <w:pPr>
        <w:pStyle w:val="21"/>
      </w:pPr>
      <w:bookmarkStart w:id="17" w:name="_Toc359254995"/>
      <w:r>
        <w:t>2.4 Вёрстка</w:t>
      </w:r>
      <w:bookmarkEnd w:id="17"/>
    </w:p>
    <w:p w:rsidR="00EF56F9" w:rsidRDefault="00641DE8" w:rsidP="00641DE8">
      <w:pPr>
        <w:pStyle w:val="a7"/>
      </w:pPr>
      <w:r>
        <w:t>Верстка сайта – это процесс формирования веб-страницы по готовому макету. Этот процесс заключает в себе создание кода страницы при по</w:t>
      </w:r>
      <w:r w:rsidR="00053B68">
        <w:t xml:space="preserve">мощи </w:t>
      </w:r>
      <w:r>
        <w:t>языка</w:t>
      </w:r>
      <w:r w:rsidR="00053B68">
        <w:t xml:space="preserve"> гипертекстовой</w:t>
      </w:r>
      <w:r>
        <w:t xml:space="preserve"> разметки </w:t>
      </w:r>
      <w:r w:rsidR="00FA7DDE" w:rsidRPr="00FA7DDE">
        <w:t>(</w:t>
      </w:r>
      <w:r w:rsidR="00053B68">
        <w:rPr>
          <w:lang w:val="en-US"/>
        </w:rPr>
        <w:t>HTML</w:t>
      </w:r>
      <w:r w:rsidR="00FA7DDE" w:rsidRPr="00FA7DDE">
        <w:t>)</w:t>
      </w:r>
      <w:r>
        <w:t xml:space="preserve">, и оформление её с помощью каскадных таблиц стилей (CSS). Сегодня </w:t>
      </w:r>
      <w:r>
        <w:lastRenderedPageBreak/>
        <w:t>существует целый ряд популярных браузеров, используемых людьми  для  работы  в  сети  Интернет.  К</w:t>
      </w:r>
      <w:r w:rsidRPr="00641DE8">
        <w:rPr>
          <w:lang w:val="en-US"/>
        </w:rPr>
        <w:t xml:space="preserve">  </w:t>
      </w:r>
      <w:r>
        <w:t>ним</w:t>
      </w:r>
      <w:r w:rsidRPr="00641DE8">
        <w:rPr>
          <w:lang w:val="en-US"/>
        </w:rPr>
        <w:t xml:space="preserve">  </w:t>
      </w:r>
      <w:r>
        <w:t>относятся</w:t>
      </w:r>
      <w:r w:rsidRPr="00641DE8">
        <w:rPr>
          <w:lang w:val="en-US"/>
        </w:rPr>
        <w:t xml:space="preserve">:  Internet  Explorer, Opera,  Mozilla  Firefox,  Google  Chrome,  Netscape  Navigator,  Safari  </w:t>
      </w:r>
      <w:r>
        <w:t>и</w:t>
      </w:r>
      <w:r w:rsidRPr="00641DE8">
        <w:rPr>
          <w:lang w:val="en-US"/>
        </w:rPr>
        <w:t xml:space="preserve">  </w:t>
      </w:r>
      <w:r>
        <w:t>другие</w:t>
      </w:r>
      <w:r w:rsidRPr="00641DE8">
        <w:rPr>
          <w:lang w:val="en-US"/>
        </w:rPr>
        <w:t xml:space="preserve">. </w:t>
      </w:r>
      <w:r>
        <w:t xml:space="preserve">Каждый из них имеет несколько версий, и каждый может отображать одну и ту же страницу, представленную в формате </w:t>
      </w:r>
      <w:r w:rsidR="00FA7DDE">
        <w:rPr>
          <w:lang w:val="en-US"/>
        </w:rPr>
        <w:t>HTML</w:t>
      </w:r>
      <w:r>
        <w:t>, по-разному. Все создатели</w:t>
      </w:r>
      <w:r w:rsidR="006D0E00">
        <w:t xml:space="preserve"> </w:t>
      </w:r>
      <w:r>
        <w:t>бр</w:t>
      </w:r>
      <w:r w:rsidR="006D0E00">
        <w:t xml:space="preserve">аузеров стремятся  прийти к </w:t>
      </w:r>
      <w:r>
        <w:t>единому стан</w:t>
      </w:r>
      <w:r w:rsidR="006D0E00">
        <w:t>дарту использования языка</w:t>
      </w:r>
      <w:r>
        <w:t xml:space="preserve"> ги</w:t>
      </w:r>
      <w:r w:rsidR="006D0E00">
        <w:t xml:space="preserve">пертекстовой </w:t>
      </w:r>
      <w:r>
        <w:t xml:space="preserve">разметки,  но  </w:t>
      </w:r>
      <w:r w:rsidR="006D0E00">
        <w:t xml:space="preserve">пока существуют разногласия, </w:t>
      </w:r>
      <w:r>
        <w:t xml:space="preserve">поэтому верстка сайтов должна </w:t>
      </w:r>
      <w:r w:rsidR="00FA7DDE">
        <w:t xml:space="preserve">следовать требованиям </w:t>
      </w:r>
      <w:proofErr w:type="spellStart"/>
      <w:r>
        <w:t>кроссбраузерност</w:t>
      </w:r>
      <w:r w:rsidR="00FA7DDE">
        <w:t>и</w:t>
      </w:r>
      <w:proofErr w:type="spellEnd"/>
      <w:r>
        <w:t>.</w:t>
      </w:r>
    </w:p>
    <w:p w:rsidR="00ED1C20" w:rsidRDefault="00433684" w:rsidP="00433684">
      <w:pPr>
        <w:pStyle w:val="a7"/>
      </w:pPr>
      <w:r>
        <w:t>Х</w:t>
      </w:r>
      <w:r w:rsidR="00E93D04">
        <w:t>орош</w:t>
      </w:r>
      <w:r>
        <w:t>им</w:t>
      </w:r>
      <w:r w:rsidR="00E93D04">
        <w:t xml:space="preserve"> тон</w:t>
      </w:r>
      <w:r>
        <w:t>ом</w:t>
      </w:r>
      <w:r w:rsidR="00E93D04">
        <w:t xml:space="preserve"> при верстке сайта </w:t>
      </w:r>
      <w:r>
        <w:t>является</w:t>
      </w:r>
      <w:r w:rsidR="00E93D04">
        <w:t xml:space="preserve"> чистый и красивый код</w:t>
      </w:r>
      <w:r>
        <w:t xml:space="preserve">. То есть, </w:t>
      </w:r>
      <w:r w:rsidR="006D0E00">
        <w:t>код</w:t>
      </w:r>
      <w:r>
        <w:t xml:space="preserve"> страницы должен быть красиво отформатирован, содержать комментарии и выделенные логические блоки. Использование каскадных таблиц стилей (CSS), позволит очистить код от лишних тэгов, и  значительно уменьшить вес  сайта  в  целом.  Верстка  сайтов  с  использованием всех этих манипуляций нужна для того, чтобы упростить код, и столкнуться с </w:t>
      </w:r>
      <w:r w:rsidR="006D0E00">
        <w:t>наименьшим</w:t>
      </w:r>
      <w:r>
        <w:t xml:space="preserve"> количеством проблем при</w:t>
      </w:r>
      <w:r w:rsidR="006D0E00">
        <w:t xml:space="preserve"> его  исправлении,</w:t>
      </w:r>
      <w:r>
        <w:t xml:space="preserve"> модификации и доработке. Правильный компактный код облегчит индексацию сайта поисковиками, а малый вес </w:t>
      </w:r>
      <w:r w:rsidR="006D0E00">
        <w:t>позволи</w:t>
      </w:r>
      <w:r>
        <w:t xml:space="preserve">т сократить время </w:t>
      </w:r>
      <w:r w:rsidR="006D0E00">
        <w:t xml:space="preserve">его </w:t>
      </w:r>
      <w:r>
        <w:t>загрузки.</w:t>
      </w:r>
    </w:p>
    <w:p w:rsidR="00530980" w:rsidRDefault="00530980" w:rsidP="00530980">
      <w:pPr>
        <w:pStyle w:val="a7"/>
      </w:pPr>
      <w:r>
        <w:t>Сверстать сайт возможно двумя принципиально разными способами.</w:t>
      </w:r>
      <w:r w:rsidR="009F7EAB">
        <w:t xml:space="preserve"> Первый способ – при помощи таб</w:t>
      </w:r>
      <w:r>
        <w:t>лиц. Табличная верстка использует элементы разметки не соответствующие той  семантике,  которую  они  несут,  с  целью  получения  внешних  эффектов, постольку,  поскольку  изначально  таблицы  н</w:t>
      </w:r>
      <w:r w:rsidR="009F7EAB">
        <w:t>е  были  предназначены  для  по</w:t>
      </w:r>
      <w:r>
        <w:t>строения  каркаса  страниц,  а  служили  для  стандартного  ввода  данных.  Для того, чтобы сверстать сайт с помощью табличн</w:t>
      </w:r>
      <w:r w:rsidR="009F7EAB">
        <w:t xml:space="preserve">ой верстки, зачастую возникает </w:t>
      </w:r>
      <w:r>
        <w:t>необходимость использования множества</w:t>
      </w:r>
      <w:r w:rsidR="009F7EAB">
        <w:t xml:space="preserve"> вложенных таблиц. Такой подход </w:t>
      </w:r>
      <w:r>
        <w:t>нередко сильно затрудняет обработку бра</w:t>
      </w:r>
      <w:r w:rsidR="009F7EAB">
        <w:t>узером страниц, увеличивает раз</w:t>
      </w:r>
      <w:r>
        <w:t>мер документа и снижает скорость загрузк</w:t>
      </w:r>
      <w:r w:rsidR="009F7EAB">
        <w:t>и файлов, и может привести к по</w:t>
      </w:r>
      <w:r>
        <w:t>явлению ошибок в коде. Более удобно и п</w:t>
      </w:r>
      <w:r w:rsidR="009F7EAB">
        <w:t>равильно, с точки зрения убежде</w:t>
      </w:r>
      <w:r>
        <w:t>ний  о  разделении  содержания  и  оформления,  верстать  сайт  при  помощи слоев (блоков). Блочная верстка сайтов да</w:t>
      </w:r>
      <w:r w:rsidR="009F7EAB">
        <w:t>ет больше возможностей, позволя</w:t>
      </w:r>
      <w:r>
        <w:t>ет сделать код компактнее, и увеличить скор</w:t>
      </w:r>
      <w:r w:rsidR="009F7EAB">
        <w:t>ость загрузки веб-страницы. Че</w:t>
      </w:r>
      <w:r>
        <w:t xml:space="preserve">рез  CSS  свойства  слоев  настраивать  гораздо </w:t>
      </w:r>
      <w:r w:rsidR="009F7EAB">
        <w:t xml:space="preserve"> удобнее.  При  помощи  верстки </w:t>
      </w:r>
      <w:r>
        <w:t xml:space="preserve">слоями можно гораздо более эффективно </w:t>
      </w:r>
      <w:r w:rsidR="009F7EAB">
        <w:t xml:space="preserve">разработать сайт, который будет </w:t>
      </w:r>
      <w:r>
        <w:t>корректно отображаться в браузерах.</w:t>
      </w:r>
    </w:p>
    <w:p w:rsidR="009F7EAB" w:rsidRDefault="009F7EAB" w:rsidP="00530980">
      <w:pPr>
        <w:pStyle w:val="a7"/>
      </w:pPr>
      <w:r>
        <w:t>Вёрстка</w:t>
      </w:r>
      <w:r w:rsidRPr="009F7EAB">
        <w:t xml:space="preserve"> </w:t>
      </w:r>
      <w:r>
        <w:t>сайта</w:t>
      </w:r>
      <w:r w:rsidRPr="009F7EAB">
        <w:t xml:space="preserve"> «</w:t>
      </w:r>
      <w:r>
        <w:rPr>
          <w:lang w:val="en-US"/>
        </w:rPr>
        <w:t>Soul</w:t>
      </w:r>
      <w:r w:rsidRPr="009F7EAB">
        <w:t xml:space="preserve"> </w:t>
      </w:r>
      <w:r>
        <w:rPr>
          <w:lang w:val="en-US"/>
        </w:rPr>
        <w:t>Of</w:t>
      </w:r>
      <w:r w:rsidRPr="009F7EAB">
        <w:t xml:space="preserve"> </w:t>
      </w:r>
      <w:r>
        <w:rPr>
          <w:lang w:val="en-US"/>
        </w:rPr>
        <w:t>Seoul</w:t>
      </w:r>
      <w:r w:rsidRPr="009F7EAB">
        <w:t xml:space="preserve">» </w:t>
      </w:r>
      <w:r>
        <w:t>выполнена с использованием каскадных таблиц стилей (</w:t>
      </w:r>
      <w:r>
        <w:rPr>
          <w:lang w:val="en-US"/>
        </w:rPr>
        <w:t>CSS</w:t>
      </w:r>
      <w:r>
        <w:t xml:space="preserve">) и является блочной. Несмотря на то, что таблицы также присутствуют в коде </w:t>
      </w:r>
      <w:r>
        <w:rPr>
          <w:lang w:val="en-US"/>
        </w:rPr>
        <w:t>HTML</w:t>
      </w:r>
      <w:r w:rsidRPr="009F7EAB">
        <w:t xml:space="preserve">, </w:t>
      </w:r>
      <w:r>
        <w:t>они используются только для вывода табличных данных, а не служат частью каркаса страницы. Таким образом</w:t>
      </w:r>
      <w:r w:rsidR="003105C3">
        <w:t>,</w:t>
      </w:r>
      <w:r>
        <w:t xml:space="preserve"> выполняются требования семантики.</w:t>
      </w:r>
      <w:r w:rsidR="004E4E93">
        <w:t xml:space="preserve"> Весь написанный код </w:t>
      </w:r>
      <w:r w:rsidR="004E4E93">
        <w:lastRenderedPageBreak/>
        <w:t>аккуратно отформатирован – созданы отступы, обеспечившие логическую вложенность кода.</w:t>
      </w:r>
      <w:r w:rsidR="003105C3">
        <w:t xml:space="preserve"> Вёрстка выполнена в соответствии с требованиями </w:t>
      </w:r>
      <w:proofErr w:type="spellStart"/>
      <w:r w:rsidR="003105C3">
        <w:t>кроссбраузерности</w:t>
      </w:r>
      <w:proofErr w:type="spellEnd"/>
      <w:r w:rsidR="003105C3">
        <w:t xml:space="preserve"> – разработанный сайт одинаково отображается во всех распространённых сегодня браузерах.</w:t>
      </w:r>
    </w:p>
    <w:p w:rsidR="00590A4E" w:rsidRDefault="00590A4E" w:rsidP="00590A4E">
      <w:pPr>
        <w:pStyle w:val="21"/>
      </w:pPr>
      <w:bookmarkStart w:id="18" w:name="_Toc359254996"/>
      <w:r>
        <w:t>2.5 Программирование</w:t>
      </w:r>
      <w:bookmarkEnd w:id="18"/>
    </w:p>
    <w:p w:rsidR="001A23B3" w:rsidRDefault="002B0A0D" w:rsidP="001A23B3">
      <w:pPr>
        <w:pStyle w:val="a7"/>
      </w:pPr>
      <w:r>
        <w:t>Данный этап разработки</w:t>
      </w:r>
      <w:r w:rsidR="007950AB">
        <w:t xml:space="preserve"> веб сайта, пожалуй, является самым сложным с технологической точки зрения.</w:t>
      </w:r>
    </w:p>
    <w:p w:rsidR="007950AB" w:rsidRDefault="00AD2CB5" w:rsidP="00AD2CB5">
      <w:pPr>
        <w:pStyle w:val="a7"/>
      </w:pPr>
      <w:r>
        <w:t>Программирование сайтов, взаимодействующих различным образом с базами данных, включает несколько основных этапов работы с БД: построение запросов к БД с помощью структурированного языка запросов (SQL), программирование сценариев для обработки этих запросов и программирование модулей для отображения результатов обработки запросов.</w:t>
      </w:r>
    </w:p>
    <w:p w:rsidR="001962B9" w:rsidRDefault="001962B9" w:rsidP="001962B9">
      <w:pPr>
        <w:pStyle w:val="31"/>
      </w:pPr>
      <w:bookmarkStart w:id="19" w:name="_Toc359254997"/>
      <w:r>
        <w:t>2.5.1 Описание информационной базы</w:t>
      </w:r>
      <w:bookmarkEnd w:id="19"/>
    </w:p>
    <w:p w:rsidR="001962B9" w:rsidRDefault="007E67B7" w:rsidP="007E67B7">
      <w:pPr>
        <w:pStyle w:val="a7"/>
      </w:pPr>
      <w:r>
        <w:t>Базы данных для сайтов (БД) используются с целью хранения различной  информации и, упрощенно, представляют собой некоторый набор взаимосвязанных таблиц. Размеры таблиц в БД различны, их количество произвольно. Именно в базах данных хранится на сервере требуемая для работы сайта информация.</w:t>
      </w:r>
    </w:p>
    <w:p w:rsidR="004B69BE" w:rsidRPr="00C57E85" w:rsidRDefault="00A53B8D" w:rsidP="007E67B7">
      <w:pPr>
        <w:pStyle w:val="a7"/>
      </w:pPr>
      <w:r>
        <w:t>На</w:t>
      </w:r>
      <w:r w:rsidRPr="00A53B8D">
        <w:t xml:space="preserve"> </w:t>
      </w:r>
      <w:r>
        <w:t>сайте</w:t>
      </w:r>
      <w:r w:rsidRPr="00A53B8D">
        <w:t xml:space="preserve"> «</w:t>
      </w:r>
      <w:r>
        <w:rPr>
          <w:lang w:val="en-US"/>
        </w:rPr>
        <w:t>Soul</w:t>
      </w:r>
      <w:r w:rsidRPr="00A53B8D">
        <w:t xml:space="preserve"> </w:t>
      </w:r>
      <w:r>
        <w:rPr>
          <w:lang w:val="en-US"/>
        </w:rPr>
        <w:t>Of</w:t>
      </w:r>
      <w:r w:rsidRPr="00A53B8D">
        <w:t xml:space="preserve"> </w:t>
      </w:r>
      <w:r>
        <w:rPr>
          <w:lang w:val="en-US"/>
        </w:rPr>
        <w:t>Seoul</w:t>
      </w:r>
      <w:r w:rsidRPr="00A53B8D">
        <w:t>»</w:t>
      </w:r>
      <w:r>
        <w:t xml:space="preserve">, помимо большого количества информации, представленной в статическом виде, часть является динамической. Базы данных используются для хранения такой информации как </w:t>
      </w:r>
      <w:r w:rsidR="00034124">
        <w:t xml:space="preserve">данные об отелях Сеула (описание, фотографии, отзывы и оценки), персональные данные пользователей сайта и их переписка, а также отдельная таблица предназначена для сохранения </w:t>
      </w:r>
      <w:r w:rsidR="00034124">
        <w:rPr>
          <w:lang w:val="en-US"/>
        </w:rPr>
        <w:t>IP</w:t>
      </w:r>
      <w:r w:rsidR="00034124" w:rsidRPr="00034124">
        <w:t xml:space="preserve"> </w:t>
      </w:r>
      <w:r w:rsidR="00034124">
        <w:t>адресов пользователей, которые допускали ошибки при авторизации на сайте.</w:t>
      </w:r>
      <w:r w:rsidR="00395386">
        <w:t xml:space="preserve"> Информация о странах и городах также хранится в БД, на данный момент это решение является избыточным и специально реализовано для целей будущего развития проекта.</w:t>
      </w:r>
      <w:r w:rsidR="003D29D3">
        <w:t xml:space="preserve"> Ниже представлен список таблиц БД проекта «</w:t>
      </w:r>
      <w:r w:rsidR="003D29D3">
        <w:rPr>
          <w:lang w:val="en-US"/>
        </w:rPr>
        <w:t>Soul</w:t>
      </w:r>
      <w:r w:rsidR="003D29D3" w:rsidRPr="00C57E85">
        <w:t xml:space="preserve"> </w:t>
      </w:r>
      <w:r w:rsidR="003D29D3">
        <w:rPr>
          <w:lang w:val="en-US"/>
        </w:rPr>
        <w:t>Of</w:t>
      </w:r>
      <w:r w:rsidR="003D29D3" w:rsidRPr="00C57E85">
        <w:t xml:space="preserve"> </w:t>
      </w:r>
      <w:r w:rsidR="003D29D3">
        <w:rPr>
          <w:lang w:val="en-US"/>
        </w:rPr>
        <w:t>Seoul</w:t>
      </w:r>
      <w:r w:rsidR="003D29D3">
        <w:t>»</w:t>
      </w:r>
      <w:r w:rsidR="0024657A" w:rsidRPr="00C57E85">
        <w:t>:</w:t>
      </w:r>
    </w:p>
    <w:p w:rsidR="0024657A" w:rsidRPr="00181EC9" w:rsidRDefault="000610C0" w:rsidP="00181EC9">
      <w:pPr>
        <w:pStyle w:val="af5"/>
      </w:pPr>
      <w:r>
        <w:t>Таблица 2.</w:t>
      </w:r>
      <w:r w:rsidR="00AD5867" w:rsidRPr="00EC7625">
        <w:t>5.1</w:t>
      </w:r>
      <w:r w:rsidR="00181EC9">
        <w:t xml:space="preserve"> </w:t>
      </w:r>
      <w:r w:rsidR="002F4C40">
        <w:rPr>
          <w:lang w:val="en-US"/>
        </w:rPr>
        <w:t>cities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0B5761" w:rsidRPr="00181EC9" w:rsidTr="00937E1E">
        <w:tc>
          <w:tcPr>
            <w:tcW w:w="2268" w:type="dxa"/>
            <w:vAlign w:val="center"/>
          </w:tcPr>
          <w:p w:rsidR="000B5761" w:rsidRPr="008E1767" w:rsidRDefault="000B5761" w:rsidP="00937E1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0B5761" w:rsidRPr="008E1767" w:rsidRDefault="000B5761" w:rsidP="00937E1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0B5761" w:rsidRPr="008E1767" w:rsidRDefault="000B5761" w:rsidP="00937E1E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0B5761" w:rsidRPr="00181EC9" w:rsidTr="00937E1E">
        <w:tc>
          <w:tcPr>
            <w:tcW w:w="2268" w:type="dxa"/>
            <w:vAlign w:val="center"/>
          </w:tcPr>
          <w:p w:rsidR="000B5761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2" w:type="dxa"/>
            <w:vAlign w:val="center"/>
          </w:tcPr>
          <w:p w:rsidR="000B5761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0B5761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Идентификатор города</w:t>
            </w:r>
            <w:r w:rsidR="00C32324" w:rsidRPr="008E1767">
              <w:rPr>
                <w:rFonts w:ascii="Times New Roman" w:hAnsi="Times New Roman" w:cs="Times New Roman"/>
                <w:sz w:val="24"/>
                <w:szCs w:val="24"/>
              </w:rPr>
              <w:t xml:space="preserve"> (первичный ключ)</w:t>
            </w:r>
          </w:p>
        </w:tc>
      </w:tr>
      <w:tr w:rsidR="000B5761" w:rsidRPr="00230B1C" w:rsidTr="00937E1E">
        <w:tc>
          <w:tcPr>
            <w:tcW w:w="2268" w:type="dxa"/>
            <w:vAlign w:val="center"/>
          </w:tcPr>
          <w:p w:rsidR="000B5761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</w:t>
            </w: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country</w:t>
            </w:r>
          </w:p>
        </w:tc>
        <w:tc>
          <w:tcPr>
            <w:tcW w:w="2552" w:type="dxa"/>
            <w:vAlign w:val="center"/>
          </w:tcPr>
          <w:p w:rsidR="000B5761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0B5761" w:rsidRPr="008E1767" w:rsidRDefault="00230B1C" w:rsidP="00230B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Код с</w:t>
            </w:r>
            <w:r w:rsidR="00937E1E" w:rsidRPr="008E1767">
              <w:rPr>
                <w:rFonts w:ascii="Times New Roman" w:hAnsi="Times New Roman" w:cs="Times New Roman"/>
                <w:sz w:val="24"/>
                <w:szCs w:val="24"/>
              </w:rPr>
              <w:t>тран</w:t>
            </w: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ы</w:t>
            </w:r>
            <w:r w:rsidR="00937E1E" w:rsidRPr="008E1767">
              <w:rPr>
                <w:rFonts w:ascii="Times New Roman" w:hAnsi="Times New Roman" w:cs="Times New Roman"/>
                <w:sz w:val="24"/>
                <w:szCs w:val="24"/>
              </w:rPr>
              <w:t>, где находится город</w:t>
            </w:r>
            <w:r w:rsidR="00C32324" w:rsidRPr="008E1767">
              <w:rPr>
                <w:rFonts w:ascii="Times New Roman" w:hAnsi="Times New Roman" w:cs="Times New Roman"/>
                <w:sz w:val="24"/>
                <w:szCs w:val="24"/>
              </w:rPr>
              <w:t xml:space="preserve"> (внешний ключ)</w:t>
            </w:r>
          </w:p>
        </w:tc>
      </w:tr>
      <w:tr w:rsidR="00937E1E" w:rsidTr="00937E1E">
        <w:tc>
          <w:tcPr>
            <w:tcW w:w="2268" w:type="dxa"/>
            <w:vAlign w:val="center"/>
          </w:tcPr>
          <w:p w:rsidR="00937E1E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552" w:type="dxa"/>
            <w:vAlign w:val="center"/>
          </w:tcPr>
          <w:p w:rsidR="00937E1E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(100)</w:t>
            </w:r>
          </w:p>
        </w:tc>
        <w:tc>
          <w:tcPr>
            <w:tcW w:w="4819" w:type="dxa"/>
            <w:vAlign w:val="center"/>
          </w:tcPr>
          <w:p w:rsidR="00937E1E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Название города</w:t>
            </w:r>
          </w:p>
        </w:tc>
      </w:tr>
    </w:tbl>
    <w:p w:rsidR="00181EC9" w:rsidRPr="0098012A" w:rsidRDefault="00181EC9" w:rsidP="00372D10">
      <w:pPr>
        <w:rPr>
          <w:rFonts w:ascii="Times New Roman" w:hAnsi="Times New Roman"/>
          <w:sz w:val="24"/>
          <w:lang w:val="en-US"/>
        </w:rPr>
      </w:pPr>
    </w:p>
    <w:p w:rsidR="002F4C40" w:rsidRPr="00937E1E" w:rsidRDefault="000610C0" w:rsidP="00181EC9">
      <w:pPr>
        <w:pStyle w:val="af5"/>
      </w:pPr>
      <w:r>
        <w:lastRenderedPageBreak/>
        <w:t>Таблица 2.</w:t>
      </w:r>
      <w:r w:rsidR="00AD5867">
        <w:rPr>
          <w:lang w:val="en-US"/>
        </w:rPr>
        <w:t>5.2</w:t>
      </w:r>
      <w:r w:rsidR="00181EC9">
        <w:t xml:space="preserve"> </w:t>
      </w:r>
      <w:r w:rsidR="00937E1E">
        <w:rPr>
          <w:lang w:val="en-US"/>
        </w:rPr>
        <w:t>countries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937E1E" w:rsidRPr="00937E1E" w:rsidTr="00E90B98">
        <w:tc>
          <w:tcPr>
            <w:tcW w:w="2268" w:type="dxa"/>
            <w:vAlign w:val="center"/>
          </w:tcPr>
          <w:p w:rsidR="00937E1E" w:rsidRPr="008E1767" w:rsidRDefault="00937E1E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937E1E" w:rsidRPr="008E1767" w:rsidRDefault="00937E1E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937E1E" w:rsidRPr="008E1767" w:rsidRDefault="00937E1E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937E1E" w:rsidRPr="00937E1E" w:rsidTr="00E90B98">
        <w:tc>
          <w:tcPr>
            <w:tcW w:w="2268" w:type="dxa"/>
            <w:vAlign w:val="center"/>
          </w:tcPr>
          <w:p w:rsidR="00937E1E" w:rsidRPr="008E1767" w:rsidRDefault="00937E1E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2" w:type="dxa"/>
            <w:vAlign w:val="center"/>
          </w:tcPr>
          <w:p w:rsidR="00937E1E" w:rsidRPr="008E1767" w:rsidRDefault="00937E1E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937E1E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Идентификатор страны</w:t>
            </w:r>
            <w:r w:rsidR="00C32324" w:rsidRPr="008E1767">
              <w:rPr>
                <w:rFonts w:ascii="Times New Roman" w:hAnsi="Times New Roman" w:cs="Times New Roman"/>
                <w:sz w:val="24"/>
                <w:szCs w:val="24"/>
              </w:rPr>
              <w:t xml:space="preserve"> (первичный ключ)</w:t>
            </w:r>
          </w:p>
        </w:tc>
      </w:tr>
      <w:tr w:rsidR="00937E1E" w:rsidRPr="00937E1E" w:rsidTr="00E90B98">
        <w:tc>
          <w:tcPr>
            <w:tcW w:w="2268" w:type="dxa"/>
            <w:vAlign w:val="center"/>
          </w:tcPr>
          <w:p w:rsidR="00937E1E" w:rsidRPr="008E1767" w:rsidRDefault="00937E1E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552" w:type="dxa"/>
            <w:vAlign w:val="center"/>
          </w:tcPr>
          <w:p w:rsidR="00937E1E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(150)</w:t>
            </w:r>
          </w:p>
        </w:tc>
        <w:tc>
          <w:tcPr>
            <w:tcW w:w="4819" w:type="dxa"/>
            <w:vAlign w:val="center"/>
          </w:tcPr>
          <w:p w:rsidR="00937E1E" w:rsidRPr="008E1767" w:rsidRDefault="00937E1E" w:rsidP="00937E1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Название страны</w:t>
            </w:r>
          </w:p>
        </w:tc>
      </w:tr>
    </w:tbl>
    <w:p w:rsidR="00181EC9" w:rsidRDefault="00181EC9" w:rsidP="00230B1C">
      <w:pPr>
        <w:pStyle w:val="a7"/>
      </w:pPr>
    </w:p>
    <w:p w:rsidR="00230B1C" w:rsidRPr="00937E1E" w:rsidRDefault="000610C0" w:rsidP="00181EC9">
      <w:pPr>
        <w:pStyle w:val="af5"/>
      </w:pPr>
      <w:r>
        <w:t>Таблица 2.</w:t>
      </w:r>
      <w:r w:rsidR="00AD5867">
        <w:rPr>
          <w:lang w:val="en-US"/>
        </w:rPr>
        <w:t>5.3</w:t>
      </w:r>
      <w:r w:rsidR="00181EC9">
        <w:t xml:space="preserve"> </w:t>
      </w:r>
      <w:r w:rsidR="00230B1C">
        <w:rPr>
          <w:lang w:val="en-US"/>
        </w:rPr>
        <w:t>hotels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230B1C" w:rsidRPr="00937E1E" w:rsidTr="008E1767">
        <w:trPr>
          <w:tblHeader/>
        </w:trPr>
        <w:tc>
          <w:tcPr>
            <w:tcW w:w="2268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230B1C" w:rsidRPr="00937E1E" w:rsidTr="00E90B98">
        <w:tc>
          <w:tcPr>
            <w:tcW w:w="2268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2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Идентификатор отеля</w:t>
            </w:r>
            <w:r w:rsidR="00C32324" w:rsidRPr="008E1767">
              <w:rPr>
                <w:rFonts w:ascii="Times New Roman" w:hAnsi="Times New Roman" w:cs="Times New Roman"/>
                <w:sz w:val="24"/>
                <w:szCs w:val="24"/>
              </w:rPr>
              <w:t xml:space="preserve"> (первичный ключ)</w:t>
            </w:r>
          </w:p>
        </w:tc>
      </w:tr>
      <w:tr w:rsidR="00230B1C" w:rsidRPr="00937E1E" w:rsidTr="00E90B98">
        <w:tc>
          <w:tcPr>
            <w:tcW w:w="2268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</w:p>
        </w:tc>
        <w:tc>
          <w:tcPr>
            <w:tcW w:w="2552" w:type="dxa"/>
            <w:vAlign w:val="center"/>
          </w:tcPr>
          <w:p w:rsidR="00230B1C" w:rsidRPr="008E1767" w:rsidRDefault="00230B1C" w:rsidP="00230B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(255)</w:t>
            </w:r>
          </w:p>
        </w:tc>
        <w:tc>
          <w:tcPr>
            <w:tcW w:w="4819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Название отеля</w:t>
            </w:r>
          </w:p>
        </w:tc>
      </w:tr>
      <w:tr w:rsidR="00230B1C" w:rsidRPr="00937E1E" w:rsidTr="00E90B98">
        <w:tc>
          <w:tcPr>
            <w:tcW w:w="2268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classif</w:t>
            </w:r>
            <w:proofErr w:type="spellEnd"/>
          </w:p>
        </w:tc>
        <w:tc>
          <w:tcPr>
            <w:tcW w:w="2552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(10)</w:t>
            </w:r>
          </w:p>
        </w:tc>
        <w:tc>
          <w:tcPr>
            <w:tcW w:w="4819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Категория (звёздность)</w:t>
            </w:r>
          </w:p>
        </w:tc>
      </w:tr>
      <w:tr w:rsidR="00230B1C" w:rsidRPr="00937E1E" w:rsidTr="00E90B98">
        <w:tc>
          <w:tcPr>
            <w:tcW w:w="2268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description</w:t>
            </w:r>
          </w:p>
        </w:tc>
        <w:tc>
          <w:tcPr>
            <w:tcW w:w="2552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819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Описание</w:t>
            </w:r>
            <w:r w:rsid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8E1767">
              <w:rPr>
                <w:rFonts w:ascii="Times New Roman" w:hAnsi="Times New Roman" w:cs="Times New Roman"/>
                <w:sz w:val="24"/>
                <w:szCs w:val="24"/>
              </w:rPr>
              <w:t>отеля</w:t>
            </w:r>
          </w:p>
        </w:tc>
      </w:tr>
      <w:tr w:rsidR="00230B1C" w:rsidRPr="00937E1E" w:rsidTr="00E90B98">
        <w:tc>
          <w:tcPr>
            <w:tcW w:w="2268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code_country</w:t>
            </w:r>
            <w:proofErr w:type="spellEnd"/>
          </w:p>
        </w:tc>
        <w:tc>
          <w:tcPr>
            <w:tcW w:w="2552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(11)</w:t>
            </w:r>
          </w:p>
        </w:tc>
        <w:tc>
          <w:tcPr>
            <w:tcW w:w="4819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Код страны, где находится отель</w:t>
            </w:r>
            <w:r w:rsidR="00C32324" w:rsidRPr="008E1767">
              <w:rPr>
                <w:rFonts w:ascii="Times New Roman" w:hAnsi="Times New Roman" w:cs="Times New Roman"/>
                <w:sz w:val="24"/>
                <w:szCs w:val="24"/>
              </w:rPr>
              <w:t xml:space="preserve"> (внешний ключ)</w:t>
            </w:r>
          </w:p>
        </w:tc>
      </w:tr>
      <w:tr w:rsidR="00230B1C" w:rsidRPr="00937E1E" w:rsidTr="00E90B98">
        <w:tc>
          <w:tcPr>
            <w:tcW w:w="2268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code_city</w:t>
            </w:r>
            <w:proofErr w:type="spellEnd"/>
          </w:p>
        </w:tc>
        <w:tc>
          <w:tcPr>
            <w:tcW w:w="2552" w:type="dxa"/>
            <w:vAlign w:val="center"/>
          </w:tcPr>
          <w:p w:rsidR="00230B1C" w:rsidRPr="008E1767" w:rsidRDefault="00230B1C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8E17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(11)</w:t>
            </w:r>
          </w:p>
        </w:tc>
        <w:tc>
          <w:tcPr>
            <w:tcW w:w="4819" w:type="dxa"/>
            <w:vAlign w:val="center"/>
          </w:tcPr>
          <w:p w:rsidR="00230B1C" w:rsidRPr="008E1767" w:rsidRDefault="00230B1C" w:rsidP="00230B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E1767">
              <w:rPr>
                <w:rFonts w:ascii="Times New Roman" w:hAnsi="Times New Roman" w:cs="Times New Roman"/>
                <w:sz w:val="24"/>
                <w:szCs w:val="24"/>
              </w:rPr>
              <w:t>Код города, где находится отель</w:t>
            </w:r>
            <w:r w:rsidR="00C32324" w:rsidRPr="008E1767">
              <w:rPr>
                <w:rFonts w:ascii="Times New Roman" w:hAnsi="Times New Roman" w:cs="Times New Roman"/>
                <w:sz w:val="24"/>
                <w:szCs w:val="24"/>
              </w:rPr>
              <w:t xml:space="preserve"> (внешний ключ)</w:t>
            </w:r>
          </w:p>
        </w:tc>
      </w:tr>
    </w:tbl>
    <w:p w:rsidR="00230B1C" w:rsidRDefault="00230B1C" w:rsidP="007E67B7">
      <w:pPr>
        <w:pStyle w:val="a7"/>
      </w:pPr>
    </w:p>
    <w:p w:rsidR="00E81DE5" w:rsidRPr="00937E1E" w:rsidRDefault="000610C0" w:rsidP="00181EC9">
      <w:pPr>
        <w:pStyle w:val="af5"/>
      </w:pPr>
      <w:r>
        <w:t>Таблица 2.5</w:t>
      </w:r>
      <w:r w:rsidR="00AD5867" w:rsidRPr="00AD5867">
        <w:t>.</w:t>
      </w:r>
      <w:r w:rsidR="00AD5867">
        <w:rPr>
          <w:lang w:val="en-US"/>
        </w:rPr>
        <w:t>4</w:t>
      </w:r>
      <w:r w:rsidR="00E81DE5">
        <w:t xml:space="preserve"> </w:t>
      </w:r>
      <w:proofErr w:type="spellStart"/>
      <w:r w:rsidR="00E81DE5">
        <w:rPr>
          <w:lang w:val="en-US"/>
        </w:rPr>
        <w:t>hotel</w:t>
      </w:r>
      <w:r w:rsidR="00E56258">
        <w:rPr>
          <w:lang w:val="en-US"/>
        </w:rPr>
        <w:t>photos</w:t>
      </w:r>
      <w:proofErr w:type="spellEnd"/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E81DE5" w:rsidRPr="00937E1E" w:rsidTr="00E90B98">
        <w:tc>
          <w:tcPr>
            <w:tcW w:w="2268" w:type="dxa"/>
            <w:vAlign w:val="center"/>
          </w:tcPr>
          <w:p w:rsidR="00E81DE5" w:rsidRPr="00AC751E" w:rsidRDefault="00E81DE5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E81DE5" w:rsidRPr="00AC751E" w:rsidRDefault="00E81DE5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E81DE5" w:rsidRPr="00AC751E" w:rsidRDefault="00E81DE5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E81DE5" w:rsidRPr="00937E1E" w:rsidTr="00E90B98">
        <w:tc>
          <w:tcPr>
            <w:tcW w:w="2268" w:type="dxa"/>
            <w:vAlign w:val="center"/>
          </w:tcPr>
          <w:p w:rsidR="00E81DE5" w:rsidRPr="00AC751E" w:rsidRDefault="00E81DE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2" w:type="dxa"/>
            <w:vAlign w:val="center"/>
          </w:tcPr>
          <w:p w:rsidR="00E81DE5" w:rsidRPr="00AC751E" w:rsidRDefault="00E81DE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E81DE5" w:rsidRPr="00AC751E" w:rsidRDefault="00E81DE5" w:rsidP="000468E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Идентификатор </w:t>
            </w:r>
            <w:r w:rsidR="000468EA" w:rsidRPr="00AC751E">
              <w:rPr>
                <w:rFonts w:ascii="Times New Roman" w:hAnsi="Times New Roman" w:cs="Times New Roman"/>
                <w:sz w:val="24"/>
                <w:szCs w:val="24"/>
              </w:rPr>
              <w:t>фотографии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(первичный ключ)</w:t>
            </w:r>
          </w:p>
        </w:tc>
      </w:tr>
      <w:tr w:rsidR="00E81DE5" w:rsidRPr="00937E1E" w:rsidTr="00E90B98">
        <w:tc>
          <w:tcPr>
            <w:tcW w:w="2268" w:type="dxa"/>
            <w:vAlign w:val="center"/>
          </w:tcPr>
          <w:p w:rsidR="00E81DE5" w:rsidRPr="00AC751E" w:rsidRDefault="00E81DE5" w:rsidP="00E81D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</w:t>
            </w: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hotel</w:t>
            </w:r>
          </w:p>
        </w:tc>
        <w:tc>
          <w:tcPr>
            <w:tcW w:w="2552" w:type="dxa"/>
            <w:vAlign w:val="center"/>
          </w:tcPr>
          <w:p w:rsidR="00E81DE5" w:rsidRPr="00AC751E" w:rsidRDefault="00E81DE5" w:rsidP="00E81DE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E81DE5" w:rsidRPr="00AC751E" w:rsidRDefault="000468E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Код отеля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(внешний ключ)</w:t>
            </w:r>
          </w:p>
        </w:tc>
      </w:tr>
      <w:tr w:rsidR="00E81DE5" w:rsidRPr="00937E1E" w:rsidTr="00E90B98">
        <w:tc>
          <w:tcPr>
            <w:tcW w:w="2268" w:type="dxa"/>
            <w:vAlign w:val="center"/>
          </w:tcPr>
          <w:p w:rsidR="00E81DE5" w:rsidRPr="00AC751E" w:rsidRDefault="00E81DE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photoSrc</w:t>
            </w:r>
            <w:proofErr w:type="spellEnd"/>
          </w:p>
        </w:tc>
        <w:tc>
          <w:tcPr>
            <w:tcW w:w="2552" w:type="dxa"/>
            <w:vAlign w:val="center"/>
          </w:tcPr>
          <w:p w:rsidR="00E81DE5" w:rsidRPr="00AC751E" w:rsidRDefault="00E81DE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(255)</w:t>
            </w:r>
          </w:p>
        </w:tc>
        <w:tc>
          <w:tcPr>
            <w:tcW w:w="4819" w:type="dxa"/>
            <w:vAlign w:val="center"/>
          </w:tcPr>
          <w:p w:rsidR="00E81DE5" w:rsidRPr="00AC751E" w:rsidRDefault="000468E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Путь к фотографии</w:t>
            </w:r>
          </w:p>
        </w:tc>
      </w:tr>
    </w:tbl>
    <w:p w:rsidR="00230B1C" w:rsidRPr="00C57E85" w:rsidRDefault="00230B1C" w:rsidP="007E67B7">
      <w:pPr>
        <w:pStyle w:val="a7"/>
      </w:pPr>
    </w:p>
    <w:p w:rsidR="000468EA" w:rsidRPr="00937E1E" w:rsidRDefault="000610C0" w:rsidP="00181EC9">
      <w:pPr>
        <w:pStyle w:val="af5"/>
      </w:pPr>
      <w:r>
        <w:t>Таблица 2.</w:t>
      </w:r>
      <w:r w:rsidR="00AD5867" w:rsidRPr="00AD5867">
        <w:t>5.</w:t>
      </w:r>
      <w:r w:rsidR="00AD5867">
        <w:rPr>
          <w:lang w:val="en-US"/>
        </w:rPr>
        <w:t>5</w:t>
      </w:r>
      <w:r w:rsidR="000468EA">
        <w:t xml:space="preserve"> </w:t>
      </w:r>
      <w:r w:rsidR="00E56258">
        <w:rPr>
          <w:lang w:val="en-US"/>
        </w:rPr>
        <w:t>users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0468EA" w:rsidRPr="00937E1E" w:rsidTr="00E90B98">
        <w:tc>
          <w:tcPr>
            <w:tcW w:w="2268" w:type="dxa"/>
            <w:vAlign w:val="center"/>
          </w:tcPr>
          <w:p w:rsidR="000468EA" w:rsidRPr="00AC751E" w:rsidRDefault="000468EA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0468EA" w:rsidRPr="00AC751E" w:rsidRDefault="000468EA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0468EA" w:rsidRPr="00AC751E" w:rsidRDefault="000468EA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0468EA" w:rsidRPr="00937E1E" w:rsidTr="00E90B98">
        <w:tc>
          <w:tcPr>
            <w:tcW w:w="2268" w:type="dxa"/>
            <w:vAlign w:val="center"/>
          </w:tcPr>
          <w:p w:rsidR="000468EA" w:rsidRPr="00AC751E" w:rsidRDefault="000468E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2" w:type="dxa"/>
            <w:vAlign w:val="center"/>
          </w:tcPr>
          <w:p w:rsidR="000468EA" w:rsidRPr="00AC751E" w:rsidRDefault="000468E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0468EA" w:rsidRPr="00AC751E" w:rsidRDefault="000468E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Идентификатор 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>пользователя (первичный ключ)</w:t>
            </w:r>
          </w:p>
        </w:tc>
      </w:tr>
      <w:tr w:rsidR="000468EA" w:rsidRPr="00937E1E" w:rsidTr="00E90B98">
        <w:tc>
          <w:tcPr>
            <w:tcW w:w="2268" w:type="dxa"/>
            <w:vAlign w:val="center"/>
          </w:tcPr>
          <w:p w:rsidR="000468EA" w:rsidRPr="00AC751E" w:rsidRDefault="00E56258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</w:t>
            </w:r>
          </w:p>
        </w:tc>
        <w:tc>
          <w:tcPr>
            <w:tcW w:w="2552" w:type="dxa"/>
            <w:vAlign w:val="center"/>
          </w:tcPr>
          <w:p w:rsidR="000468EA" w:rsidRPr="00AC751E" w:rsidRDefault="000468E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0468EA" w:rsidRPr="00AC751E" w:rsidRDefault="00C32324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Имя пользователя</w:t>
            </w:r>
          </w:p>
        </w:tc>
      </w:tr>
      <w:tr w:rsidR="000468EA" w:rsidRPr="00937E1E" w:rsidTr="00E90B98">
        <w:tc>
          <w:tcPr>
            <w:tcW w:w="2268" w:type="dxa"/>
            <w:vAlign w:val="center"/>
          </w:tcPr>
          <w:p w:rsidR="000468EA" w:rsidRPr="00AC751E" w:rsidRDefault="00E56258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2552" w:type="dxa"/>
            <w:vAlign w:val="center"/>
          </w:tcPr>
          <w:p w:rsidR="000468EA" w:rsidRPr="00AC751E" w:rsidRDefault="000468EA" w:rsidP="00C139B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AD5867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C139BC" w:rsidRPr="00AC751E">
              <w:rPr>
                <w:rFonts w:ascii="Times New Roman" w:hAnsi="Times New Roman" w:cs="Times New Roman"/>
                <w:sz w:val="24"/>
                <w:szCs w:val="24"/>
              </w:rPr>
              <w:t>160</w:t>
            </w: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:rsidR="000468EA" w:rsidRPr="00AC751E" w:rsidRDefault="00C32324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Пароль пользователя</w:t>
            </w:r>
          </w:p>
        </w:tc>
      </w:tr>
    </w:tbl>
    <w:p w:rsidR="00B87F6F" w:rsidRDefault="00B87F6F">
      <w:pPr>
        <w:rPr>
          <w:lang w:val="en-US"/>
        </w:rPr>
      </w:pPr>
    </w:p>
    <w:p w:rsidR="00B87F6F" w:rsidRPr="00B87F6F" w:rsidRDefault="00B87F6F" w:rsidP="00B87F6F">
      <w:pPr>
        <w:pStyle w:val="af5"/>
      </w:pPr>
      <w:r>
        <w:lastRenderedPageBreak/>
        <w:t>Продолжение таблицы 2.5.5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B87F6F" w:rsidRPr="00937E1E" w:rsidTr="00E90B98">
        <w:tc>
          <w:tcPr>
            <w:tcW w:w="2268" w:type="dxa"/>
            <w:vAlign w:val="center"/>
          </w:tcPr>
          <w:p w:rsidR="00B87F6F" w:rsidRPr="00AC751E" w:rsidRDefault="00B87F6F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B87F6F" w:rsidRPr="00AC751E" w:rsidRDefault="00B87F6F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B87F6F" w:rsidRPr="00AC751E" w:rsidRDefault="00B87F6F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C93DA5" w:rsidRPr="00937E1E" w:rsidTr="00E90B98">
        <w:tc>
          <w:tcPr>
            <w:tcW w:w="2268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avatar</w:t>
            </w:r>
          </w:p>
        </w:tc>
        <w:tc>
          <w:tcPr>
            <w:tcW w:w="2552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(255)</w:t>
            </w:r>
          </w:p>
        </w:tc>
        <w:tc>
          <w:tcPr>
            <w:tcW w:w="4819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Путь к изображению профиля пользователя</w:t>
            </w:r>
          </w:p>
        </w:tc>
      </w:tr>
      <w:tr w:rsidR="00E56258" w:rsidRPr="00937E1E" w:rsidTr="00E90B98">
        <w:tc>
          <w:tcPr>
            <w:tcW w:w="2268" w:type="dxa"/>
            <w:vAlign w:val="center"/>
          </w:tcPr>
          <w:p w:rsidR="00E56258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552" w:type="dxa"/>
            <w:vAlign w:val="center"/>
          </w:tcPr>
          <w:p w:rsidR="00E56258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(255)</w:t>
            </w:r>
          </w:p>
        </w:tc>
        <w:tc>
          <w:tcPr>
            <w:tcW w:w="4819" w:type="dxa"/>
            <w:vAlign w:val="center"/>
          </w:tcPr>
          <w:p w:rsidR="00E56258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Адрес электронной почты</w:t>
            </w:r>
          </w:p>
        </w:tc>
      </w:tr>
      <w:tr w:rsidR="00E56258" w:rsidRPr="00937E1E" w:rsidTr="00E90B98">
        <w:tc>
          <w:tcPr>
            <w:tcW w:w="2268" w:type="dxa"/>
            <w:vAlign w:val="center"/>
          </w:tcPr>
          <w:p w:rsidR="00E56258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activation</w:t>
            </w:r>
          </w:p>
        </w:tc>
        <w:tc>
          <w:tcPr>
            <w:tcW w:w="2552" w:type="dxa"/>
            <w:vAlign w:val="center"/>
          </w:tcPr>
          <w:p w:rsidR="00E56258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(1)</w:t>
            </w:r>
          </w:p>
        </w:tc>
        <w:tc>
          <w:tcPr>
            <w:tcW w:w="4819" w:type="dxa"/>
            <w:vAlign w:val="center"/>
          </w:tcPr>
          <w:p w:rsidR="00E56258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1 – если пользователь подтвердил адрес электронной почты, иначе – 0</w:t>
            </w:r>
          </w:p>
        </w:tc>
      </w:tr>
      <w:tr w:rsidR="00E56258" w:rsidRPr="00937E1E" w:rsidTr="00E90B98">
        <w:tc>
          <w:tcPr>
            <w:tcW w:w="2268" w:type="dxa"/>
            <w:vAlign w:val="center"/>
          </w:tcPr>
          <w:p w:rsidR="00E56258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552" w:type="dxa"/>
            <w:vAlign w:val="center"/>
          </w:tcPr>
          <w:p w:rsidR="00E56258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4819" w:type="dxa"/>
            <w:vAlign w:val="center"/>
          </w:tcPr>
          <w:p w:rsidR="00E56258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Дата и время регистрации на сайте</w:t>
            </w:r>
          </w:p>
        </w:tc>
      </w:tr>
    </w:tbl>
    <w:p w:rsidR="00947004" w:rsidRDefault="00947004" w:rsidP="00C93DA5">
      <w:pPr>
        <w:pStyle w:val="a7"/>
      </w:pPr>
    </w:p>
    <w:p w:rsidR="00C93DA5" w:rsidRPr="00937E1E" w:rsidRDefault="000610C0" w:rsidP="00947004">
      <w:pPr>
        <w:pStyle w:val="af5"/>
      </w:pPr>
      <w:r>
        <w:t>Таблица 2.</w:t>
      </w:r>
      <w:r w:rsidR="00AD5867" w:rsidRPr="00AD5867">
        <w:t>5.</w:t>
      </w:r>
      <w:r w:rsidR="00AD5867">
        <w:rPr>
          <w:lang w:val="en-US"/>
        </w:rPr>
        <w:t>6</w:t>
      </w:r>
      <w:r w:rsidR="00C93DA5">
        <w:t xml:space="preserve"> </w:t>
      </w:r>
      <w:proofErr w:type="spellStart"/>
      <w:r w:rsidR="00C93DA5">
        <w:rPr>
          <w:lang w:val="en-US"/>
        </w:rPr>
        <w:t>loginerrors</w:t>
      </w:r>
      <w:proofErr w:type="spellEnd"/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C93DA5" w:rsidRPr="00937E1E" w:rsidTr="00E90B98">
        <w:tc>
          <w:tcPr>
            <w:tcW w:w="2268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C93DA5" w:rsidRPr="00937E1E" w:rsidTr="00E90B98">
        <w:tc>
          <w:tcPr>
            <w:tcW w:w="2268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</w:t>
            </w:r>
            <w:proofErr w:type="spellEnd"/>
          </w:p>
        </w:tc>
        <w:tc>
          <w:tcPr>
            <w:tcW w:w="2552" w:type="dxa"/>
            <w:vAlign w:val="center"/>
          </w:tcPr>
          <w:p w:rsidR="00C93DA5" w:rsidRPr="00AC751E" w:rsidRDefault="00C93DA5" w:rsidP="00C93D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(60)</w:t>
            </w:r>
          </w:p>
        </w:tc>
        <w:tc>
          <w:tcPr>
            <w:tcW w:w="4819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IP</w:t>
            </w: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адрес пользователя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(первичный ключ)</w:t>
            </w:r>
          </w:p>
        </w:tc>
      </w:tr>
      <w:tr w:rsidR="00C93DA5" w:rsidRPr="00937E1E" w:rsidTr="00E90B98">
        <w:tc>
          <w:tcPr>
            <w:tcW w:w="2268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552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4819" w:type="dxa"/>
            <w:vAlign w:val="center"/>
          </w:tcPr>
          <w:p w:rsidR="00C93DA5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Время первой ошибки при авторизации</w:t>
            </w:r>
          </w:p>
        </w:tc>
      </w:tr>
      <w:tr w:rsidR="00C93DA5" w:rsidRPr="00937E1E" w:rsidTr="00E90B98">
        <w:tc>
          <w:tcPr>
            <w:tcW w:w="2268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</w:t>
            </w:r>
          </w:p>
        </w:tc>
        <w:tc>
          <w:tcPr>
            <w:tcW w:w="2552" w:type="dxa"/>
            <w:vAlign w:val="center"/>
          </w:tcPr>
          <w:p w:rsidR="00C93DA5" w:rsidRPr="00AC751E" w:rsidRDefault="00C93DA5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(1)</w:t>
            </w:r>
          </w:p>
        </w:tc>
        <w:tc>
          <w:tcPr>
            <w:tcW w:w="4819" w:type="dxa"/>
            <w:vAlign w:val="center"/>
          </w:tcPr>
          <w:p w:rsidR="00C93DA5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Количество ошибок</w:t>
            </w:r>
          </w:p>
        </w:tc>
      </w:tr>
    </w:tbl>
    <w:p w:rsidR="00EF56F9" w:rsidRDefault="00EF56F9" w:rsidP="00EF56F9">
      <w:pPr>
        <w:pStyle w:val="a7"/>
      </w:pPr>
    </w:p>
    <w:p w:rsidR="001D6EFA" w:rsidRPr="00937E1E" w:rsidRDefault="000610C0" w:rsidP="008E1767">
      <w:pPr>
        <w:pStyle w:val="af5"/>
      </w:pPr>
      <w:r>
        <w:t>Таблица 2.</w:t>
      </w:r>
      <w:r w:rsidR="00AD5867" w:rsidRPr="00AD5867">
        <w:t>5.</w:t>
      </w:r>
      <w:r w:rsidR="00AD5867">
        <w:rPr>
          <w:lang w:val="en-US"/>
        </w:rPr>
        <w:t>7</w:t>
      </w:r>
      <w:r w:rsidR="001D6EFA">
        <w:t xml:space="preserve"> </w:t>
      </w:r>
      <w:proofErr w:type="spellStart"/>
      <w:r w:rsidR="001D6EFA">
        <w:rPr>
          <w:lang w:val="en-US"/>
        </w:rPr>
        <w:t>hotelreviews</w:t>
      </w:r>
      <w:proofErr w:type="spellEnd"/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1D6EFA" w:rsidRPr="00937E1E" w:rsidTr="00E90B98">
        <w:tc>
          <w:tcPr>
            <w:tcW w:w="2268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1D6EFA" w:rsidRPr="00937E1E" w:rsidTr="00E90B98">
        <w:tc>
          <w:tcPr>
            <w:tcW w:w="2268" w:type="dxa"/>
            <w:vAlign w:val="center"/>
          </w:tcPr>
          <w:p w:rsidR="001D6EFA" w:rsidRPr="000610C0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2" w:type="dxa"/>
            <w:vAlign w:val="center"/>
          </w:tcPr>
          <w:p w:rsidR="001D6EFA" w:rsidRPr="000610C0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Идентификатор отзыва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(первичный ключ)</w:t>
            </w:r>
          </w:p>
        </w:tc>
      </w:tr>
      <w:tr w:rsidR="001D6EFA" w:rsidRPr="00937E1E" w:rsidTr="00E90B98">
        <w:tc>
          <w:tcPr>
            <w:tcW w:w="2268" w:type="dxa"/>
            <w:vAlign w:val="center"/>
          </w:tcPr>
          <w:p w:rsidR="001D6EFA" w:rsidRPr="000610C0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</w:t>
            </w:r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hotel</w:t>
            </w:r>
          </w:p>
        </w:tc>
        <w:tc>
          <w:tcPr>
            <w:tcW w:w="2552" w:type="dxa"/>
            <w:vAlign w:val="center"/>
          </w:tcPr>
          <w:p w:rsidR="001D6EFA" w:rsidRPr="000610C0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Код отеля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(внешний ключ)</w:t>
            </w:r>
          </w:p>
        </w:tc>
      </w:tr>
      <w:tr w:rsidR="001D6EFA" w:rsidRPr="00937E1E" w:rsidTr="00E90B98">
        <w:tc>
          <w:tcPr>
            <w:tcW w:w="2268" w:type="dxa"/>
            <w:vAlign w:val="center"/>
          </w:tcPr>
          <w:p w:rsidR="001D6EFA" w:rsidRPr="000610C0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</w:t>
            </w:r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</w:t>
            </w:r>
          </w:p>
        </w:tc>
        <w:tc>
          <w:tcPr>
            <w:tcW w:w="2552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(11)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Код пользователя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(внешний ключ)</w:t>
            </w:r>
          </w:p>
        </w:tc>
      </w:tr>
      <w:tr w:rsidR="001D6EFA" w:rsidRPr="00937E1E" w:rsidTr="00E90B98">
        <w:tc>
          <w:tcPr>
            <w:tcW w:w="2268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review</w:t>
            </w:r>
          </w:p>
        </w:tc>
        <w:tc>
          <w:tcPr>
            <w:tcW w:w="2552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Отзыв</w:t>
            </w:r>
          </w:p>
        </w:tc>
      </w:tr>
      <w:tr w:rsidR="001D6EFA" w:rsidRPr="00937E1E" w:rsidTr="00E90B98">
        <w:tc>
          <w:tcPr>
            <w:tcW w:w="2268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assessment</w:t>
            </w:r>
          </w:p>
        </w:tc>
        <w:tc>
          <w:tcPr>
            <w:tcW w:w="2552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(11)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Оценка</w:t>
            </w:r>
          </w:p>
        </w:tc>
      </w:tr>
      <w:tr w:rsidR="001D6EFA" w:rsidRPr="00937E1E" w:rsidTr="00E90B98">
        <w:tc>
          <w:tcPr>
            <w:tcW w:w="2268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552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(100)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Дата и время добавления отзыва</w:t>
            </w:r>
          </w:p>
        </w:tc>
      </w:tr>
    </w:tbl>
    <w:p w:rsidR="001D6EFA" w:rsidRDefault="001D6EFA" w:rsidP="00EF56F9">
      <w:pPr>
        <w:pStyle w:val="a7"/>
      </w:pPr>
    </w:p>
    <w:p w:rsidR="001D6EFA" w:rsidRPr="00937E1E" w:rsidRDefault="000610C0" w:rsidP="008E1767">
      <w:pPr>
        <w:pStyle w:val="af5"/>
      </w:pPr>
      <w:r>
        <w:t>Таблица 2.</w:t>
      </w:r>
      <w:r w:rsidR="00AD5867" w:rsidRPr="00AD5867">
        <w:t>5.</w:t>
      </w:r>
      <w:r w:rsidR="00AD5867">
        <w:rPr>
          <w:lang w:val="en-US"/>
        </w:rPr>
        <w:t>8</w:t>
      </w:r>
      <w:r w:rsidR="001D6EFA">
        <w:t xml:space="preserve"> </w:t>
      </w:r>
      <w:r w:rsidR="001D6EFA">
        <w:rPr>
          <w:lang w:val="en-US"/>
        </w:rPr>
        <w:t>messages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1D6EFA" w:rsidRPr="00937E1E" w:rsidTr="00E90B98">
        <w:tc>
          <w:tcPr>
            <w:tcW w:w="2268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1D6EFA" w:rsidRPr="00937E1E" w:rsidTr="00E90B98">
        <w:tc>
          <w:tcPr>
            <w:tcW w:w="2268" w:type="dxa"/>
            <w:vAlign w:val="center"/>
          </w:tcPr>
          <w:p w:rsidR="001D6EFA" w:rsidRPr="000610C0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</w:p>
        </w:tc>
        <w:tc>
          <w:tcPr>
            <w:tcW w:w="2552" w:type="dxa"/>
            <w:vAlign w:val="center"/>
          </w:tcPr>
          <w:p w:rsidR="001D6EFA" w:rsidRPr="000610C0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1D6EF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Идентификатор сообщения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(первичный ключ)</w:t>
            </w:r>
          </w:p>
        </w:tc>
      </w:tr>
      <w:tr w:rsidR="001D6EFA" w:rsidRPr="00937E1E" w:rsidTr="00E90B98">
        <w:tc>
          <w:tcPr>
            <w:tcW w:w="2268" w:type="dxa"/>
            <w:vAlign w:val="center"/>
          </w:tcPr>
          <w:p w:rsidR="001D6EFA" w:rsidRPr="000610C0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</w:t>
            </w:r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author</w:t>
            </w:r>
          </w:p>
        </w:tc>
        <w:tc>
          <w:tcPr>
            <w:tcW w:w="2552" w:type="dxa"/>
            <w:vAlign w:val="center"/>
          </w:tcPr>
          <w:p w:rsidR="001D6EFA" w:rsidRPr="000610C0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(11)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Код отправителя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(внешний ключ)</w:t>
            </w:r>
          </w:p>
        </w:tc>
      </w:tr>
      <w:tr w:rsidR="001D6EFA" w:rsidRPr="00937E1E" w:rsidTr="00E90B98">
        <w:tc>
          <w:tcPr>
            <w:tcW w:w="2268" w:type="dxa"/>
            <w:vAlign w:val="center"/>
          </w:tcPr>
          <w:p w:rsidR="001D6EFA" w:rsidRPr="00AC751E" w:rsidRDefault="001D6EFA" w:rsidP="001D6EF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code_poluchatel</w:t>
            </w:r>
            <w:proofErr w:type="spellEnd"/>
          </w:p>
        </w:tc>
        <w:tc>
          <w:tcPr>
            <w:tcW w:w="2552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  <w:proofErr w:type="spellEnd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(11)</w:t>
            </w:r>
          </w:p>
        </w:tc>
        <w:tc>
          <w:tcPr>
            <w:tcW w:w="4819" w:type="dxa"/>
            <w:vAlign w:val="center"/>
          </w:tcPr>
          <w:p w:rsidR="001D6EFA" w:rsidRPr="00AC751E" w:rsidRDefault="001D6EF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Код получателя</w:t>
            </w:r>
            <w:r w:rsidR="00C32324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(внешний ключ)</w:t>
            </w:r>
          </w:p>
        </w:tc>
      </w:tr>
    </w:tbl>
    <w:p w:rsidR="00B87F6F" w:rsidRPr="00B87F6F" w:rsidRDefault="00B87F6F" w:rsidP="00B87F6F">
      <w:pPr>
        <w:pStyle w:val="af5"/>
      </w:pPr>
      <w:r>
        <w:lastRenderedPageBreak/>
        <w:t>Продолжение таблицы 2.5.5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268"/>
        <w:gridCol w:w="2552"/>
        <w:gridCol w:w="4819"/>
      </w:tblGrid>
      <w:tr w:rsidR="00B87F6F" w:rsidRPr="00937E1E" w:rsidTr="00E90B98">
        <w:tc>
          <w:tcPr>
            <w:tcW w:w="2268" w:type="dxa"/>
            <w:vAlign w:val="center"/>
          </w:tcPr>
          <w:p w:rsidR="00B87F6F" w:rsidRPr="00AC751E" w:rsidRDefault="00B87F6F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</w:p>
        </w:tc>
        <w:tc>
          <w:tcPr>
            <w:tcW w:w="2552" w:type="dxa"/>
            <w:vAlign w:val="center"/>
          </w:tcPr>
          <w:p w:rsidR="00B87F6F" w:rsidRPr="00AC751E" w:rsidRDefault="00B87F6F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Тип</w:t>
            </w:r>
          </w:p>
        </w:tc>
        <w:tc>
          <w:tcPr>
            <w:tcW w:w="4819" w:type="dxa"/>
            <w:vAlign w:val="center"/>
          </w:tcPr>
          <w:p w:rsidR="00B87F6F" w:rsidRPr="00AC751E" w:rsidRDefault="00B87F6F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B87F6F" w:rsidRPr="00937E1E" w:rsidTr="00E90B98">
        <w:tc>
          <w:tcPr>
            <w:tcW w:w="2268" w:type="dxa"/>
            <w:vAlign w:val="center"/>
          </w:tcPr>
          <w:p w:rsidR="00B87F6F" w:rsidRPr="00AC751E" w:rsidRDefault="00B87F6F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2552" w:type="dxa"/>
            <w:vAlign w:val="center"/>
          </w:tcPr>
          <w:p w:rsidR="00B87F6F" w:rsidRPr="00AC751E" w:rsidRDefault="00B87F6F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date</w:t>
            </w:r>
          </w:p>
        </w:tc>
        <w:tc>
          <w:tcPr>
            <w:tcW w:w="4819" w:type="dxa"/>
            <w:vAlign w:val="center"/>
          </w:tcPr>
          <w:p w:rsidR="00B87F6F" w:rsidRPr="00AC751E" w:rsidRDefault="00B87F6F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Дата отправки сообщения</w:t>
            </w:r>
          </w:p>
        </w:tc>
      </w:tr>
      <w:tr w:rsidR="00B87F6F" w:rsidRPr="00937E1E" w:rsidTr="00E90B98">
        <w:tc>
          <w:tcPr>
            <w:tcW w:w="2268" w:type="dxa"/>
            <w:vAlign w:val="center"/>
          </w:tcPr>
          <w:p w:rsidR="00B87F6F" w:rsidRPr="00AC751E" w:rsidRDefault="00B87F6F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2552" w:type="dxa"/>
            <w:vAlign w:val="center"/>
          </w:tcPr>
          <w:p w:rsidR="00B87F6F" w:rsidRPr="00AC751E" w:rsidRDefault="00B87F6F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819" w:type="dxa"/>
            <w:vAlign w:val="center"/>
          </w:tcPr>
          <w:p w:rsidR="00B87F6F" w:rsidRPr="00AC751E" w:rsidRDefault="00B87F6F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Сообщение</w:t>
            </w:r>
          </w:p>
        </w:tc>
      </w:tr>
    </w:tbl>
    <w:p w:rsidR="001D6EFA" w:rsidRDefault="001D6EFA" w:rsidP="00EF56F9">
      <w:pPr>
        <w:pStyle w:val="a7"/>
      </w:pPr>
    </w:p>
    <w:p w:rsidR="001D6EFA" w:rsidRPr="00553E04" w:rsidRDefault="00553E04" w:rsidP="00EF56F9">
      <w:pPr>
        <w:pStyle w:val="a7"/>
      </w:pPr>
      <w:r>
        <w:t>Ниже представлена таблица, содержащая описание всех таблиц базы данных сайта «</w:t>
      </w:r>
      <w:r>
        <w:rPr>
          <w:lang w:val="en-US"/>
        </w:rPr>
        <w:t>Soul</w:t>
      </w:r>
      <w:r w:rsidRPr="00553E04">
        <w:t xml:space="preserve"> </w:t>
      </w:r>
      <w:r>
        <w:rPr>
          <w:lang w:val="en-US"/>
        </w:rPr>
        <w:t>Of</w:t>
      </w:r>
      <w:r w:rsidRPr="00553E04">
        <w:t xml:space="preserve"> </w:t>
      </w:r>
      <w:r>
        <w:rPr>
          <w:lang w:val="en-US"/>
        </w:rPr>
        <w:t>Seoul</w:t>
      </w:r>
      <w:r>
        <w:t>»</w:t>
      </w:r>
      <w:r w:rsidRPr="00553E04">
        <w:t>:</w:t>
      </w:r>
    </w:p>
    <w:p w:rsidR="00553E04" w:rsidRDefault="000610C0" w:rsidP="008E1767">
      <w:pPr>
        <w:pStyle w:val="af5"/>
      </w:pPr>
      <w:r>
        <w:t>Таблица 2.</w:t>
      </w:r>
      <w:r w:rsidR="00AD5867" w:rsidRPr="00AD5867">
        <w:t>5.9</w:t>
      </w:r>
      <w:r w:rsidR="008E1767">
        <w:t xml:space="preserve"> </w:t>
      </w:r>
      <w:r w:rsidR="00553E04">
        <w:t>Описание таблиц базы данных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418"/>
        <w:gridCol w:w="2693"/>
        <w:gridCol w:w="5528"/>
      </w:tblGrid>
      <w:tr w:rsidR="002F1D94" w:rsidTr="00E90B98">
        <w:tc>
          <w:tcPr>
            <w:tcW w:w="1418" w:type="dxa"/>
            <w:vAlign w:val="center"/>
          </w:tcPr>
          <w:p w:rsidR="002F1D94" w:rsidRPr="00AC751E" w:rsidRDefault="00E90B98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Номер</w:t>
            </w:r>
          </w:p>
        </w:tc>
        <w:tc>
          <w:tcPr>
            <w:tcW w:w="2693" w:type="dxa"/>
            <w:vAlign w:val="center"/>
          </w:tcPr>
          <w:p w:rsidR="002F1D94" w:rsidRPr="00AC751E" w:rsidRDefault="00E90B98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Таблица</w:t>
            </w:r>
          </w:p>
        </w:tc>
        <w:tc>
          <w:tcPr>
            <w:tcW w:w="5528" w:type="dxa"/>
            <w:vAlign w:val="center"/>
          </w:tcPr>
          <w:p w:rsidR="002F1D94" w:rsidRPr="00AC751E" w:rsidRDefault="00E90B98" w:rsidP="00E90B9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b/>
                <w:sz w:val="24"/>
                <w:szCs w:val="24"/>
              </w:rPr>
              <w:t>Описание</w:t>
            </w:r>
          </w:p>
        </w:tc>
      </w:tr>
      <w:tr w:rsidR="002F1D94" w:rsidTr="00E90B98">
        <w:tc>
          <w:tcPr>
            <w:tcW w:w="1418" w:type="dxa"/>
            <w:vAlign w:val="center"/>
          </w:tcPr>
          <w:p w:rsidR="002F1D94" w:rsidRPr="000610C0" w:rsidRDefault="00E90B98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93" w:type="dxa"/>
            <w:vAlign w:val="center"/>
          </w:tcPr>
          <w:p w:rsidR="002F1D94" w:rsidRPr="000610C0" w:rsidRDefault="00E90B98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cities</w:t>
            </w:r>
          </w:p>
        </w:tc>
        <w:tc>
          <w:tcPr>
            <w:tcW w:w="5528" w:type="dxa"/>
            <w:vAlign w:val="center"/>
          </w:tcPr>
          <w:p w:rsidR="002F1D94" w:rsidRPr="00AC751E" w:rsidRDefault="005467C1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Справочник городов</w:t>
            </w:r>
          </w:p>
        </w:tc>
      </w:tr>
      <w:tr w:rsidR="002F1D94" w:rsidTr="00E90B98">
        <w:tc>
          <w:tcPr>
            <w:tcW w:w="1418" w:type="dxa"/>
            <w:vAlign w:val="center"/>
          </w:tcPr>
          <w:p w:rsidR="002F1D94" w:rsidRPr="000610C0" w:rsidRDefault="00E90B98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93" w:type="dxa"/>
            <w:vAlign w:val="center"/>
          </w:tcPr>
          <w:p w:rsidR="002F1D94" w:rsidRPr="000610C0" w:rsidRDefault="00E90B98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countries</w:t>
            </w:r>
          </w:p>
        </w:tc>
        <w:tc>
          <w:tcPr>
            <w:tcW w:w="5528" w:type="dxa"/>
            <w:vAlign w:val="center"/>
          </w:tcPr>
          <w:p w:rsidR="002F1D94" w:rsidRPr="00AC751E" w:rsidRDefault="005467C1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Справочник стран</w:t>
            </w:r>
          </w:p>
        </w:tc>
      </w:tr>
      <w:tr w:rsidR="002F1D94" w:rsidTr="00E90B98">
        <w:tc>
          <w:tcPr>
            <w:tcW w:w="1418" w:type="dxa"/>
            <w:vAlign w:val="center"/>
          </w:tcPr>
          <w:p w:rsidR="002F1D94" w:rsidRPr="000610C0" w:rsidRDefault="00E90B98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610C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93" w:type="dxa"/>
            <w:vAlign w:val="center"/>
          </w:tcPr>
          <w:p w:rsidR="002F1D94" w:rsidRPr="000610C0" w:rsidRDefault="00E90B98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hotels</w:t>
            </w:r>
          </w:p>
        </w:tc>
        <w:tc>
          <w:tcPr>
            <w:tcW w:w="5528" w:type="dxa"/>
            <w:vAlign w:val="center"/>
          </w:tcPr>
          <w:p w:rsidR="002F1D94" w:rsidRPr="00AC751E" w:rsidRDefault="005467C1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Здесь сохраняется информация об отелях, а именно: идентификатор и название отеля, классификация и подробное описание, а также страна и город, где расположен отель </w:t>
            </w:r>
          </w:p>
        </w:tc>
      </w:tr>
      <w:tr w:rsidR="002F1D94" w:rsidTr="00E90B98">
        <w:tc>
          <w:tcPr>
            <w:tcW w:w="1418" w:type="dxa"/>
            <w:vAlign w:val="center"/>
          </w:tcPr>
          <w:p w:rsidR="002F1D94" w:rsidRPr="00AC751E" w:rsidRDefault="00E90B98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693" w:type="dxa"/>
            <w:vAlign w:val="center"/>
          </w:tcPr>
          <w:p w:rsidR="002F1D94" w:rsidRPr="00AC751E" w:rsidRDefault="00491D5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hotelphotos</w:t>
            </w:r>
            <w:proofErr w:type="spellEnd"/>
          </w:p>
        </w:tc>
        <w:tc>
          <w:tcPr>
            <w:tcW w:w="5528" w:type="dxa"/>
            <w:vAlign w:val="center"/>
          </w:tcPr>
          <w:p w:rsidR="002F1D94" w:rsidRPr="00AC751E" w:rsidRDefault="00DB581F" w:rsidP="00DB58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Таблица предназначена для сохранения путей к фотографиям отелей, если таковые имеются</w:t>
            </w:r>
          </w:p>
        </w:tc>
      </w:tr>
      <w:tr w:rsidR="00491D5A" w:rsidTr="00E90B98">
        <w:tc>
          <w:tcPr>
            <w:tcW w:w="1418" w:type="dxa"/>
            <w:vAlign w:val="center"/>
          </w:tcPr>
          <w:p w:rsidR="00491D5A" w:rsidRPr="00AC751E" w:rsidRDefault="00491D5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693" w:type="dxa"/>
            <w:vAlign w:val="center"/>
          </w:tcPr>
          <w:p w:rsidR="00491D5A" w:rsidRPr="00AC751E" w:rsidRDefault="00491D5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</w:t>
            </w:r>
          </w:p>
        </w:tc>
        <w:tc>
          <w:tcPr>
            <w:tcW w:w="5528" w:type="dxa"/>
            <w:vAlign w:val="center"/>
          </w:tcPr>
          <w:p w:rsidR="00491D5A" w:rsidRPr="00AC751E" w:rsidRDefault="00DB581F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Здесь сохраняется полная информация</w:t>
            </w:r>
            <w:r w:rsidR="00974201" w:rsidRPr="00AC751E">
              <w:rPr>
                <w:rFonts w:ascii="Times New Roman" w:hAnsi="Times New Roman" w:cs="Times New Roman"/>
                <w:sz w:val="24"/>
                <w:szCs w:val="24"/>
              </w:rPr>
              <w:t xml:space="preserve"> о зарегистрированных пользователях сайта, включая, идентификатор, имя, пароль, путь к изображению профиля, адрес электронной почты и дата регистрации на сайте</w:t>
            </w:r>
          </w:p>
        </w:tc>
      </w:tr>
      <w:tr w:rsidR="00491D5A" w:rsidTr="00E90B98">
        <w:tc>
          <w:tcPr>
            <w:tcW w:w="1418" w:type="dxa"/>
            <w:vAlign w:val="center"/>
          </w:tcPr>
          <w:p w:rsidR="00491D5A" w:rsidRPr="00AC751E" w:rsidRDefault="00491D5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693" w:type="dxa"/>
            <w:vAlign w:val="center"/>
          </w:tcPr>
          <w:p w:rsidR="00491D5A" w:rsidRPr="00AC751E" w:rsidRDefault="00491D5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loginerrors</w:t>
            </w:r>
            <w:proofErr w:type="spellEnd"/>
          </w:p>
        </w:tc>
        <w:tc>
          <w:tcPr>
            <w:tcW w:w="5528" w:type="dxa"/>
            <w:vAlign w:val="center"/>
          </w:tcPr>
          <w:p w:rsidR="00491D5A" w:rsidRPr="00AC751E" w:rsidRDefault="00D94906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Данная таблица предназначена для сохранения временных данных, а именно IP адресов пользователей, которые совершили ошибки при авторизации на сайте за последние 15 минут</w:t>
            </w:r>
          </w:p>
        </w:tc>
      </w:tr>
      <w:tr w:rsidR="00491D5A" w:rsidTr="00E90B98">
        <w:tc>
          <w:tcPr>
            <w:tcW w:w="1418" w:type="dxa"/>
            <w:vAlign w:val="center"/>
          </w:tcPr>
          <w:p w:rsidR="00491D5A" w:rsidRPr="00AC751E" w:rsidRDefault="00491D5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693" w:type="dxa"/>
            <w:vAlign w:val="center"/>
          </w:tcPr>
          <w:p w:rsidR="00491D5A" w:rsidRPr="00AC751E" w:rsidRDefault="00491D5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hotelreviews</w:t>
            </w:r>
            <w:proofErr w:type="spellEnd"/>
          </w:p>
        </w:tc>
        <w:tc>
          <w:tcPr>
            <w:tcW w:w="5528" w:type="dxa"/>
            <w:vAlign w:val="center"/>
          </w:tcPr>
          <w:p w:rsidR="00491D5A" w:rsidRPr="00AC751E" w:rsidRDefault="00D94906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Место для сохранения отзывов и оценок отелей, оставленных зарегистрированными пользователями сайта. Сохраняются идентификаторы пользователя и отеля, отзыв, оценка и дата добавления отзыва</w:t>
            </w:r>
          </w:p>
        </w:tc>
      </w:tr>
      <w:tr w:rsidR="00491D5A" w:rsidTr="00E90B98">
        <w:tc>
          <w:tcPr>
            <w:tcW w:w="1418" w:type="dxa"/>
            <w:vAlign w:val="center"/>
          </w:tcPr>
          <w:p w:rsidR="00491D5A" w:rsidRPr="00AC751E" w:rsidRDefault="00491D5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693" w:type="dxa"/>
            <w:vAlign w:val="center"/>
          </w:tcPr>
          <w:p w:rsidR="00491D5A" w:rsidRPr="00AC751E" w:rsidRDefault="00491D5A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messages</w:t>
            </w:r>
          </w:p>
        </w:tc>
        <w:tc>
          <w:tcPr>
            <w:tcW w:w="5528" w:type="dxa"/>
            <w:vAlign w:val="center"/>
          </w:tcPr>
          <w:p w:rsidR="00491D5A" w:rsidRPr="00AC751E" w:rsidRDefault="00A0525E" w:rsidP="00E90B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51E">
              <w:rPr>
                <w:rFonts w:ascii="Times New Roman" w:hAnsi="Times New Roman" w:cs="Times New Roman"/>
                <w:sz w:val="24"/>
                <w:szCs w:val="24"/>
              </w:rPr>
              <w:t>Таблица, в которой сохраняется переписка зарегистрированных пользователей сайта</w:t>
            </w:r>
          </w:p>
        </w:tc>
      </w:tr>
    </w:tbl>
    <w:p w:rsidR="00553E04" w:rsidRDefault="00553E04" w:rsidP="00EF56F9">
      <w:pPr>
        <w:pStyle w:val="a7"/>
      </w:pPr>
    </w:p>
    <w:p w:rsidR="00B0381A" w:rsidRDefault="00B0381A" w:rsidP="00EF56F9">
      <w:pPr>
        <w:pStyle w:val="a7"/>
      </w:pPr>
      <w:r>
        <w:lastRenderedPageBreak/>
        <w:t>Выше был</w:t>
      </w:r>
      <w:r w:rsidR="00AC751E">
        <w:t>о</w:t>
      </w:r>
      <w:r>
        <w:t xml:space="preserve"> представлено описание назначения таблиц базы данных. Рисунок ниже предоставляет графическую схему структуры используемой базы данных с указанием связей таблиц и ключевых полей:</w:t>
      </w:r>
    </w:p>
    <w:p w:rsidR="003C4F30" w:rsidRDefault="00B0381A" w:rsidP="00A25CFD">
      <w:pPr>
        <w:pStyle w:val="a7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7562E7ED" wp14:editId="6E686F13">
            <wp:extent cx="6120130" cy="2907520"/>
            <wp:effectExtent l="19050" t="19050" r="13970" b="2667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75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751E" w:rsidRPr="00AC751E" w:rsidRDefault="000610C0" w:rsidP="00191CA9">
      <w:pPr>
        <w:pStyle w:val="af3"/>
      </w:pPr>
      <w:r>
        <w:t>Рисунок 2.</w:t>
      </w:r>
      <w:r w:rsidR="000B3943">
        <w:t>5.1</w:t>
      </w:r>
      <w:r w:rsidR="00AC751E">
        <w:t xml:space="preserve"> Структура</w:t>
      </w:r>
      <w:r w:rsidR="00191CA9">
        <w:t xml:space="preserve"> используемой БД</w:t>
      </w:r>
    </w:p>
    <w:p w:rsidR="00D0322C" w:rsidRDefault="00D0322C" w:rsidP="00D0322C">
      <w:pPr>
        <w:pStyle w:val="21"/>
      </w:pPr>
      <w:bookmarkStart w:id="20" w:name="_Toc359254998"/>
      <w:r>
        <w:t>2.6 Публикация и продвижение сайта</w:t>
      </w:r>
      <w:bookmarkEnd w:id="20"/>
    </w:p>
    <w:p w:rsidR="008A119A" w:rsidRDefault="003B13D9" w:rsidP="003B13D9">
      <w:pPr>
        <w:pStyle w:val="a7"/>
      </w:pPr>
      <w:r>
        <w:t>Раскрутк</w:t>
      </w:r>
      <w:r w:rsidR="008A119A">
        <w:t>а сайтов тесно связана с оптимизацией и</w:t>
      </w:r>
      <w:r>
        <w:t xml:space="preserve"> продвижение</w:t>
      </w:r>
      <w:r w:rsidR="008A119A">
        <w:t>м</w:t>
      </w:r>
      <w:r>
        <w:t xml:space="preserve"> в сети Интернет. </w:t>
      </w:r>
    </w:p>
    <w:p w:rsidR="003B13D9" w:rsidRDefault="003B13D9" w:rsidP="003B13D9">
      <w:pPr>
        <w:pStyle w:val="a7"/>
      </w:pPr>
      <w:r>
        <w:t>Хостинг-площадка (</w:t>
      </w:r>
      <w:proofErr w:type="spellStart"/>
      <w:r>
        <w:t>hosting</w:t>
      </w:r>
      <w:proofErr w:type="spellEnd"/>
      <w:r>
        <w:t xml:space="preserve">) </w:t>
      </w:r>
      <w:r w:rsidR="008A119A">
        <w:t>–</w:t>
      </w:r>
      <w:r>
        <w:t xml:space="preserve"> это серверное  пространство, предоставляемое для размещения сайта и файлов, связанных с ним, постоя</w:t>
      </w:r>
      <w:r w:rsidR="008A119A">
        <w:t>нно находящееся в сети</w:t>
      </w:r>
      <w:r>
        <w:t xml:space="preserve">. В зависимости от объема сайта определяется необходимый размер серверного пространства под сайт. Все файлы веб-ресурса загружаются через </w:t>
      </w:r>
      <w:proofErr w:type="spellStart"/>
      <w:r>
        <w:t>ftp</w:t>
      </w:r>
      <w:proofErr w:type="spellEnd"/>
      <w:r>
        <w:t xml:space="preserve">-клиент </w:t>
      </w:r>
      <w:r w:rsidR="008A119A">
        <w:t>на удаленный сервер</w:t>
      </w:r>
      <w:r>
        <w:t xml:space="preserve">. </w:t>
      </w:r>
    </w:p>
    <w:p w:rsidR="003B13D9" w:rsidRDefault="008A119A" w:rsidP="008A119A">
      <w:pPr>
        <w:pStyle w:val="a7"/>
        <w:ind w:firstLine="708"/>
      </w:pPr>
      <w:r>
        <w:t>Поддержка веб сайта –</w:t>
      </w:r>
      <w:r w:rsidR="003B13D9">
        <w:t xml:space="preserve"> это </w:t>
      </w:r>
      <w:r>
        <w:t>один из</w:t>
      </w:r>
      <w:r w:rsidR="003B13D9">
        <w:t xml:space="preserve"> этап</w:t>
      </w:r>
      <w:r>
        <w:t>ов</w:t>
      </w:r>
      <w:r w:rsidR="003B13D9">
        <w:t xml:space="preserve"> жизни сайта</w:t>
      </w:r>
      <w:r w:rsidR="005E47DE">
        <w:t>. После того как  осу</w:t>
      </w:r>
      <w:r w:rsidR="003B13D9">
        <w:t xml:space="preserve">ществлена разработка сайта, сайт необходимо </w:t>
      </w:r>
      <w:r>
        <w:t xml:space="preserve">постоянно </w:t>
      </w:r>
      <w:r w:rsidR="003B13D9">
        <w:t xml:space="preserve">поддерживать. </w:t>
      </w:r>
    </w:p>
    <w:p w:rsidR="005E47DE" w:rsidRDefault="005E47DE" w:rsidP="003B13D9">
      <w:pPr>
        <w:pStyle w:val="a7"/>
      </w:pPr>
      <w:r>
        <w:t>Поисковая оптимиза</w:t>
      </w:r>
      <w:r w:rsidR="003B13D9">
        <w:t xml:space="preserve">ция (англ. </w:t>
      </w:r>
      <w:r w:rsidR="003B13D9" w:rsidRPr="008A119A">
        <w:rPr>
          <w:lang w:val="en-US"/>
        </w:rPr>
        <w:t>search</w:t>
      </w:r>
      <w:r w:rsidR="003B13D9" w:rsidRPr="008A119A">
        <w:t xml:space="preserve"> </w:t>
      </w:r>
      <w:r w:rsidR="003B13D9" w:rsidRPr="008A119A">
        <w:rPr>
          <w:lang w:val="en-US"/>
        </w:rPr>
        <w:t>engine</w:t>
      </w:r>
      <w:r w:rsidR="003B13D9" w:rsidRPr="008A119A">
        <w:t xml:space="preserve"> </w:t>
      </w:r>
      <w:r w:rsidR="003B13D9" w:rsidRPr="008A119A">
        <w:rPr>
          <w:lang w:val="en-US"/>
        </w:rPr>
        <w:t>optimization</w:t>
      </w:r>
      <w:r w:rsidR="008A119A">
        <w:t>, SEO) –</w:t>
      </w:r>
      <w:r w:rsidR="003B13D9">
        <w:t xml:space="preserve"> комплекс мер для поднятия позиций сайта в результатах выдачи поис</w:t>
      </w:r>
      <w:r w:rsidR="008A119A">
        <w:t>ковых систем по  определенным</w:t>
      </w:r>
      <w:r w:rsidR="003B13D9">
        <w:t xml:space="preserve"> запросам пользователей. Обычно, чем выше позиция с</w:t>
      </w:r>
      <w:r>
        <w:t xml:space="preserve">айта в результатах поиска, тем </w:t>
      </w:r>
      <w:r w:rsidR="003B13D9">
        <w:t>больше заинтересованных посетителей перехо</w:t>
      </w:r>
      <w:r>
        <w:t xml:space="preserve">дит на него  </w:t>
      </w:r>
      <w:r w:rsidR="008A119A">
        <w:t>с поисковых</w:t>
      </w:r>
      <w:r>
        <w:t xml:space="preserve"> си</w:t>
      </w:r>
      <w:r w:rsidR="003B13D9">
        <w:t xml:space="preserve">стем. </w:t>
      </w:r>
      <w:r w:rsidR="008A119A">
        <w:t>Существует несколько параметров, которые учитывает п</w:t>
      </w:r>
      <w:r w:rsidR="003B13D9">
        <w:t xml:space="preserve">оисковая  система при вычислении его релевантности (степени соответствия введённому запросу): </w:t>
      </w:r>
      <w:r w:rsidR="008A119A">
        <w:t>плотность ключевых слов</w:t>
      </w:r>
      <w:r w:rsidR="000A171D">
        <w:t>,</w:t>
      </w:r>
      <w:r>
        <w:t xml:space="preserve"> </w:t>
      </w:r>
      <w:r w:rsidR="003B13D9">
        <w:t>индекс цитирования сайта, зависящий от количества и авторитетности веб-ресурсов,  ссылающихся  на  данный  сайт</w:t>
      </w:r>
      <w:r>
        <w:t xml:space="preserve">. </w:t>
      </w:r>
      <w:r w:rsidR="000A171D">
        <w:t>Работа</w:t>
      </w:r>
      <w:r w:rsidR="003B13D9">
        <w:t xml:space="preserve"> по оптимизации включает в себя </w:t>
      </w:r>
      <w:r w:rsidR="000A171D">
        <w:t xml:space="preserve">объёмную </w:t>
      </w:r>
      <w:r w:rsidR="003B13D9">
        <w:t xml:space="preserve">работу с </w:t>
      </w:r>
      <w:r w:rsidR="003B13D9">
        <w:lastRenderedPageBreak/>
        <w:t>в</w:t>
      </w:r>
      <w:r w:rsidR="000A171D">
        <w:t>нутренними факторами – приведение текста и</w:t>
      </w:r>
      <w:r w:rsidR="003B13D9">
        <w:t xml:space="preserve"> разметки </w:t>
      </w:r>
      <w:r w:rsidR="000A171D">
        <w:t>страниц в соответствие с</w:t>
      </w:r>
      <w:r w:rsidR="003B13D9">
        <w:t xml:space="preserve"> выбранными  </w:t>
      </w:r>
      <w:r w:rsidR="000A171D">
        <w:t>запросами,</w:t>
      </w:r>
      <w:r>
        <w:t xml:space="preserve"> улучшение качества</w:t>
      </w:r>
      <w:r w:rsidR="003B13D9">
        <w:t xml:space="preserve"> и </w:t>
      </w:r>
      <w:r w:rsidR="000A171D">
        <w:t>количества текста на сайте,</w:t>
      </w:r>
      <w:r w:rsidR="003B13D9">
        <w:t xml:space="preserve"> сти</w:t>
      </w:r>
      <w:r w:rsidR="000A171D">
        <w:t>листическое  оформление текста, улучшение структуры и навигации,</w:t>
      </w:r>
      <w:r w:rsidR="003B13D9">
        <w:t xml:space="preserve"> использование внутренних сс</w:t>
      </w:r>
      <w:r w:rsidR="000A171D">
        <w:t>ылок</w:t>
      </w:r>
      <w:r w:rsidR="003B13D9">
        <w:t xml:space="preserve">. </w:t>
      </w:r>
    </w:p>
    <w:p w:rsidR="00D0322C" w:rsidRDefault="000A171D" w:rsidP="005E47DE">
      <w:pPr>
        <w:pStyle w:val="a7"/>
      </w:pPr>
      <w:r>
        <w:t>Продвижение сайта –</w:t>
      </w:r>
      <w:r w:rsidR="003B13D9">
        <w:t xml:space="preserve"> это комплекс мероприятий, основанный на математических, маркетинг</w:t>
      </w:r>
      <w:r w:rsidR="005E47DE">
        <w:t>овых и иных методах</w:t>
      </w:r>
      <w:r>
        <w:t>,</w:t>
      </w:r>
      <w:r w:rsidR="005E47DE">
        <w:t xml:space="preserve"> призванных </w:t>
      </w:r>
      <w:r w:rsidR="003B13D9">
        <w:t>улучшать позиции сайта в поисковой выдаче и повышать по</w:t>
      </w:r>
      <w:r w:rsidR="005E47DE">
        <w:t>сещаемость ре</w:t>
      </w:r>
      <w:r>
        <w:t>сурса и лояльность клиентов.</w:t>
      </w:r>
    </w:p>
    <w:p w:rsidR="000A171D" w:rsidRPr="007113B7" w:rsidRDefault="000A171D" w:rsidP="005E47DE">
      <w:pPr>
        <w:pStyle w:val="a7"/>
      </w:pPr>
      <w:r>
        <w:t>Разработанный сайт уже доступен в сети Интернет, его можно увидеть</w:t>
      </w:r>
      <w:r w:rsidRPr="000A171D">
        <w:t>,</w:t>
      </w:r>
      <w:r>
        <w:t xml:space="preserve"> перейдя по адресу </w:t>
      </w:r>
      <w:hyperlink r:id="rId13" w:history="1">
        <w:r w:rsidRPr="006A5F0C">
          <w:rPr>
            <w:rStyle w:val="a9"/>
            <w:lang w:val="en-US"/>
          </w:rPr>
          <w:t>http</w:t>
        </w:r>
        <w:r w:rsidRPr="006A5F0C">
          <w:rPr>
            <w:rStyle w:val="a9"/>
          </w:rPr>
          <w:t>://</w:t>
        </w:r>
        <w:r w:rsidRPr="006A5F0C">
          <w:rPr>
            <w:rStyle w:val="a9"/>
            <w:lang w:val="en-US"/>
          </w:rPr>
          <w:t>www</w:t>
        </w:r>
        <w:r w:rsidRPr="006A5F0C">
          <w:rPr>
            <w:rStyle w:val="a9"/>
          </w:rPr>
          <w:t>.</w:t>
        </w:r>
        <w:proofErr w:type="spellStart"/>
        <w:r w:rsidRPr="006A5F0C">
          <w:rPr>
            <w:rStyle w:val="a9"/>
            <w:lang w:val="en-US"/>
          </w:rPr>
          <w:t>vadi</w:t>
        </w:r>
        <w:proofErr w:type="spellEnd"/>
        <w:r w:rsidRPr="006A5F0C">
          <w:rPr>
            <w:rStyle w:val="a9"/>
          </w:rPr>
          <w:t>7</w:t>
        </w:r>
        <w:proofErr w:type="spellStart"/>
        <w:r w:rsidRPr="006A5F0C">
          <w:rPr>
            <w:rStyle w:val="a9"/>
            <w:lang w:val="en-US"/>
          </w:rPr>
          <w:t>mir</w:t>
        </w:r>
        <w:proofErr w:type="spellEnd"/>
        <w:r w:rsidRPr="006A5F0C">
          <w:rPr>
            <w:rStyle w:val="a9"/>
          </w:rPr>
          <w:t>.</w:t>
        </w:r>
        <w:proofErr w:type="spellStart"/>
        <w:r w:rsidRPr="006A5F0C">
          <w:rPr>
            <w:rStyle w:val="a9"/>
            <w:lang w:val="en-US"/>
          </w:rPr>
          <w:t>kz</w:t>
        </w:r>
        <w:proofErr w:type="spellEnd"/>
      </w:hyperlink>
      <w:r w:rsidRPr="000A171D">
        <w:t>.</w:t>
      </w:r>
    </w:p>
    <w:p w:rsidR="00A50C78" w:rsidRDefault="00A50C78" w:rsidP="00A50C78">
      <w:pPr>
        <w:pStyle w:val="21"/>
      </w:pPr>
      <w:bookmarkStart w:id="21" w:name="_Toc359254999"/>
      <w:r w:rsidRPr="00EC7625">
        <w:t xml:space="preserve">2.7 </w:t>
      </w:r>
      <w:r>
        <w:t>Организация интерфейса пользователя</w:t>
      </w:r>
      <w:bookmarkEnd w:id="21"/>
    </w:p>
    <w:p w:rsidR="00A50C78" w:rsidRDefault="00A50C78" w:rsidP="00A50C78">
      <w:pPr>
        <w:pStyle w:val="a7"/>
      </w:pPr>
      <w:r>
        <w:t>Веб</w:t>
      </w:r>
      <w:r w:rsidRPr="00A50C78">
        <w:t xml:space="preserve"> </w:t>
      </w:r>
      <w:r>
        <w:t>сайт</w:t>
      </w:r>
      <w:r w:rsidRPr="00A50C78">
        <w:t xml:space="preserve"> «</w:t>
      </w:r>
      <w:r>
        <w:rPr>
          <w:lang w:val="en-US"/>
        </w:rPr>
        <w:t>Soul</w:t>
      </w:r>
      <w:r w:rsidRPr="00A50C78">
        <w:t xml:space="preserve"> </w:t>
      </w:r>
      <w:r>
        <w:rPr>
          <w:lang w:val="en-US"/>
        </w:rPr>
        <w:t>Of</w:t>
      </w:r>
      <w:r w:rsidRPr="00A50C78">
        <w:t xml:space="preserve"> </w:t>
      </w:r>
      <w:r>
        <w:rPr>
          <w:lang w:val="en-US"/>
        </w:rPr>
        <w:t>Seoul</w:t>
      </w:r>
      <w:r w:rsidRPr="00A50C78">
        <w:t xml:space="preserve">» </w:t>
      </w:r>
      <w:r>
        <w:t>имеет удобный интуитивно-понятный интерфейс. Навигация на сайте организована главным горизонтальным меню, которое располагается в шапке сайта. Там же можно найти изображение флагов, которые позволяют переключаться между языковыми версиями разработанного сайта – русским и английски</w:t>
      </w:r>
      <w:r w:rsidR="00364BC5">
        <w:t>м</w:t>
      </w:r>
      <w:r>
        <w:t>, а также ссылки на регистрацию</w:t>
      </w:r>
      <w:r w:rsidRPr="00A50C78">
        <w:t>/</w:t>
      </w:r>
      <w:r>
        <w:t>вход на сайт – если пользователь не авторизован</w:t>
      </w:r>
      <w:r w:rsidR="00857AA1">
        <w:t xml:space="preserve"> или приветствие и ссылку на персональную страницу – в противном случае.</w:t>
      </w:r>
    </w:p>
    <w:p w:rsidR="00735C0C" w:rsidRDefault="00735C0C" w:rsidP="00A50C78">
      <w:pPr>
        <w:pStyle w:val="a7"/>
      </w:pPr>
      <w:r>
        <w:t>Для того, чтобы помочь сориентироваться пользователю, который попал на сайт впервые</w:t>
      </w:r>
      <w:r w:rsidR="00621A0B">
        <w:t>,</w:t>
      </w:r>
      <w:r>
        <w:t xml:space="preserve"> разработана карта сайта. Карта сайта является своего рода небольшой справочной системой, здесь можно получить краткое описание информации, которую можно найти на страницах сайта, а также ссылки на все материалы </w:t>
      </w:r>
      <w:r w:rsidR="000D4D6C">
        <w:t>ресурса</w:t>
      </w:r>
      <w:r>
        <w:t>.</w:t>
      </w:r>
    </w:p>
    <w:p w:rsidR="00191CA9" w:rsidRDefault="00191CA9" w:rsidP="00A25CFD">
      <w:pPr>
        <w:pStyle w:val="a7"/>
        <w:spacing w:after="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7A0F09" wp14:editId="609F8BBB">
            <wp:extent cx="1605514" cy="3678807"/>
            <wp:effectExtent l="19050" t="19050" r="13970" b="1714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10020" cy="368913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1CA9" w:rsidRDefault="00191CA9" w:rsidP="00191CA9">
      <w:pPr>
        <w:pStyle w:val="af3"/>
      </w:pPr>
      <w:r>
        <w:t>Рисун</w:t>
      </w:r>
      <w:r w:rsidR="000610C0">
        <w:t>ок 2.</w:t>
      </w:r>
      <w:r w:rsidR="000B3943">
        <w:t>7.1</w:t>
      </w:r>
      <w:r>
        <w:t xml:space="preserve"> Карта сайта</w:t>
      </w:r>
    </w:p>
    <w:p w:rsidR="00364BC5" w:rsidRDefault="00D248F5" w:rsidP="00D248F5">
      <w:pPr>
        <w:pStyle w:val="21"/>
      </w:pPr>
      <w:bookmarkStart w:id="22" w:name="_Toc359255000"/>
      <w:r>
        <w:t>2.8 Используемые объекты</w:t>
      </w:r>
      <w:bookmarkEnd w:id="22"/>
    </w:p>
    <w:p w:rsidR="00D248F5" w:rsidRPr="00EC7625" w:rsidRDefault="00AD4E2A" w:rsidP="00D248F5">
      <w:pPr>
        <w:pStyle w:val="a7"/>
      </w:pPr>
      <w:r>
        <w:t xml:space="preserve">Каркас веб страниц разработанного сайта был построен с помощью языка гипертекстовой разметки </w:t>
      </w:r>
      <w:r w:rsidRPr="00AD4E2A">
        <w:t>(</w:t>
      </w:r>
      <w:r>
        <w:rPr>
          <w:lang w:val="en-US"/>
        </w:rPr>
        <w:t>HTML</w:t>
      </w:r>
      <w:r w:rsidRPr="00AD4E2A">
        <w:t xml:space="preserve">). </w:t>
      </w:r>
      <w:r>
        <w:t xml:space="preserve">Ниже представлена таблица, содержащая наименования атрибутов и тегов </w:t>
      </w:r>
      <w:r>
        <w:rPr>
          <w:rFonts w:hint="eastAsia"/>
          <w:lang w:val="en-US"/>
        </w:rPr>
        <w:t>HTML</w:t>
      </w:r>
      <w:r>
        <w:t>, а также функции, которые они выполняют:</w:t>
      </w:r>
    </w:p>
    <w:p w:rsidR="0047309B" w:rsidRPr="0047309B" w:rsidRDefault="000610C0" w:rsidP="00191CA9">
      <w:pPr>
        <w:pStyle w:val="af5"/>
      </w:pPr>
      <w:r>
        <w:t>Таблица 2.</w:t>
      </w:r>
      <w:r w:rsidR="00C80E9A" w:rsidRPr="00C80E9A">
        <w:t>8.1</w:t>
      </w:r>
      <w:r w:rsidR="00191CA9">
        <w:t xml:space="preserve"> </w:t>
      </w:r>
      <w:r w:rsidR="0047309B">
        <w:t xml:space="preserve">Описание тегов и атрибутов </w:t>
      </w:r>
      <w:r w:rsidR="0047309B">
        <w:rPr>
          <w:lang w:val="en-US"/>
        </w:rPr>
        <w:t>HTML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80" w:firstRow="0" w:lastRow="0" w:firstColumn="1" w:lastColumn="0" w:noHBand="0" w:noVBand="1"/>
      </w:tblPr>
      <w:tblGrid>
        <w:gridCol w:w="3544"/>
        <w:gridCol w:w="6095"/>
      </w:tblGrid>
      <w:tr w:rsidR="0055402B" w:rsidTr="009964F1">
        <w:tc>
          <w:tcPr>
            <w:tcW w:w="3544" w:type="dxa"/>
            <w:vAlign w:val="center"/>
          </w:tcPr>
          <w:p w:rsidR="0055402B" w:rsidRPr="00191CA9" w:rsidRDefault="00F304D4" w:rsidP="000A0315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&lt;</w:t>
            </w:r>
            <w:r w:rsidR="0055402B"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Тег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&gt; 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или </w:t>
            </w:r>
            <w:r w:rsidR="0055402B"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атрибут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=””</w:t>
            </w:r>
            <w:r w:rsidR="0055402B"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55402B"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HTML</w:t>
            </w:r>
          </w:p>
        </w:tc>
        <w:tc>
          <w:tcPr>
            <w:tcW w:w="6095" w:type="dxa"/>
            <w:vAlign w:val="center"/>
          </w:tcPr>
          <w:p w:rsidR="0055402B" w:rsidRPr="00191CA9" w:rsidRDefault="0055402B" w:rsidP="0055402B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Выполняемые функции</w:t>
            </w:r>
          </w:p>
        </w:tc>
      </w:tr>
      <w:tr w:rsidR="0055402B" w:rsidTr="009964F1">
        <w:trPr>
          <w:cantSplit/>
        </w:trPr>
        <w:tc>
          <w:tcPr>
            <w:tcW w:w="3544" w:type="dxa"/>
            <w:vAlign w:val="center"/>
          </w:tcPr>
          <w:p w:rsidR="0055402B" w:rsidRPr="00191CA9" w:rsidRDefault="007727E2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&lt;!-- --&gt;</w:t>
            </w:r>
          </w:p>
        </w:tc>
        <w:tc>
          <w:tcPr>
            <w:tcW w:w="6095" w:type="dxa"/>
            <w:vAlign w:val="center"/>
          </w:tcPr>
          <w:p w:rsidR="0055402B" w:rsidRPr="00191CA9" w:rsidRDefault="007727E2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Тег добавляет комментарий в код документа. Текст комментария не отображается на странице</w:t>
            </w:r>
          </w:p>
        </w:tc>
      </w:tr>
      <w:tr w:rsidR="0055402B" w:rsidTr="009964F1">
        <w:trPr>
          <w:cantSplit/>
        </w:trPr>
        <w:tc>
          <w:tcPr>
            <w:tcW w:w="3544" w:type="dxa"/>
            <w:vAlign w:val="center"/>
          </w:tcPr>
          <w:p w:rsidR="0055402B" w:rsidRPr="00191CA9" w:rsidRDefault="007727E2" w:rsidP="006F663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&lt;!DOCTYPE&gt;</w:t>
            </w:r>
          </w:p>
        </w:tc>
        <w:tc>
          <w:tcPr>
            <w:tcW w:w="6095" w:type="dxa"/>
            <w:vAlign w:val="center"/>
          </w:tcPr>
          <w:p w:rsidR="0055402B" w:rsidRPr="00191CA9" w:rsidRDefault="006F6630" w:rsidP="006F663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Элемент п</w:t>
            </w:r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>редназначен для указания типа текущего документа — DTD (</w:t>
            </w:r>
            <w:proofErr w:type="spellStart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>document</w:t>
            </w:r>
            <w:proofErr w:type="spellEnd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>definition</w:t>
            </w:r>
            <w:proofErr w:type="spellEnd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>, описание типа документа). Это необходимо, чтобы браузер понимал, как следует интерпретировать текущую веб-страницу, поскольку HTML существует в нескольких версиях, кроме того, имеется XHTML (</w:t>
            </w:r>
            <w:proofErr w:type="spellStart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>EXtensible</w:t>
            </w:r>
            <w:proofErr w:type="spellEnd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>HyperText</w:t>
            </w:r>
            <w:proofErr w:type="spellEnd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>Markup</w:t>
            </w:r>
            <w:proofErr w:type="spellEnd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>Language</w:t>
            </w:r>
            <w:proofErr w:type="spellEnd"/>
            <w:r w:rsidR="007727E2"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, расширенный язык разметки гипертекста), похожий на HTML, но различающийся с ним по синтаксису. Чтобы браузер «не путался» и понимал, согласно какому стандарту отображать веб-страницу и необходимо в первой </w:t>
            </w:r>
            <w:r w:rsidR="00C0139E" w:rsidRPr="00191CA9">
              <w:rPr>
                <w:rFonts w:ascii="Times New Roman" w:hAnsi="Times New Roman" w:cs="Times New Roman"/>
                <w:sz w:val="24"/>
                <w:szCs w:val="24"/>
              </w:rPr>
              <w:t>строке кода задавать &lt;!DOCTYPE&gt;</w:t>
            </w:r>
          </w:p>
        </w:tc>
      </w:tr>
      <w:tr w:rsidR="0055402B" w:rsidTr="009964F1">
        <w:trPr>
          <w:cantSplit/>
        </w:trPr>
        <w:tc>
          <w:tcPr>
            <w:tcW w:w="3544" w:type="dxa"/>
            <w:vAlign w:val="center"/>
          </w:tcPr>
          <w:p w:rsidR="0055402B" w:rsidRPr="00191CA9" w:rsidRDefault="00C0139E" w:rsidP="00EC7625">
            <w:pPr>
              <w:jc w:val="center"/>
              <w:rPr>
                <w:lang w:val="en-US"/>
              </w:rPr>
            </w:pPr>
            <w:r w:rsidRPr="00191CA9">
              <w:t>&lt;a&gt;</w:t>
            </w:r>
          </w:p>
        </w:tc>
        <w:tc>
          <w:tcPr>
            <w:tcW w:w="6095" w:type="dxa"/>
            <w:vAlign w:val="center"/>
          </w:tcPr>
          <w:p w:rsidR="0055402B" w:rsidRPr="00191CA9" w:rsidRDefault="00C0139E" w:rsidP="00C0139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предназначен для создания ссылок</w:t>
            </w:r>
          </w:p>
        </w:tc>
      </w:tr>
    </w:tbl>
    <w:p w:rsidR="009964F1" w:rsidRPr="00B87F6F" w:rsidRDefault="009964F1" w:rsidP="009964F1">
      <w:pPr>
        <w:pStyle w:val="af5"/>
      </w:pPr>
      <w:r>
        <w:lastRenderedPageBreak/>
        <w:t>Продолжение таблицы 2.8.1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80" w:firstRow="0" w:lastRow="0" w:firstColumn="1" w:lastColumn="0" w:noHBand="0" w:noVBand="1"/>
      </w:tblPr>
      <w:tblGrid>
        <w:gridCol w:w="3544"/>
        <w:gridCol w:w="6095"/>
      </w:tblGrid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&lt;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Тег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&gt; 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или атрибут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=””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HTML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Выполняемые функции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href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Задает адрес документа, на который следует перейти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target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Имя окна или фрейма, куда браузер будет загружать документ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Добавляет всплывающую подсказку к тексту ссылки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предназначен для хранения содержания веб-страницы (контента), отображаемого в окне браузера.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br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устанавливает перевод строки в том месте, где он находится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div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84310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Элемент является блочным и предназначен для выделения фрагмента документа с целью изменения вида содержимого. Как правило, вид блока управляется с помощью стилей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class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Задает стилевой класс, который позволяет связать определенный тег со стилевым оформлением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Задает стилевой идентификатор — уникальное имя элемента, которое используется для изменения его стиля и обращения к нему через скрипты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form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84310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устанавливает форму на веб-странице. Форма предназначена для обмена данными между пользователем и сервером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Адрес программы или документа, который обрабатывает данные формы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method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Метод протокола HTTP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Имя формы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&lt;h1&gt;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435F6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Представляет собой наиболее важный заголовок (заголовок первого уровня)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&lt;h2&gt;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Представляет собой заголовок второго уровня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head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предназначен для хранения других элементов, цель которых — помочь браузеру в работе с данными. Также внутри контейнера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head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 находятся мета теги, которые используются для хранения информации, предназначенной для браузеров и поисковых систем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hr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Рисует горизонтальную линию, которая по своему виду зависит от используемых параметров, а также браузера</w:t>
            </w:r>
          </w:p>
        </w:tc>
      </w:tr>
    </w:tbl>
    <w:p w:rsidR="009964F1" w:rsidRPr="00B87F6F" w:rsidRDefault="009964F1" w:rsidP="009964F1">
      <w:pPr>
        <w:pStyle w:val="af5"/>
      </w:pPr>
      <w:r>
        <w:lastRenderedPageBreak/>
        <w:t>Продолжение таблицы 2.8.1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80" w:firstRow="0" w:lastRow="0" w:firstColumn="1" w:lastColumn="0" w:noHBand="0" w:noVBand="1"/>
      </w:tblPr>
      <w:tblGrid>
        <w:gridCol w:w="3544"/>
        <w:gridCol w:w="6095"/>
      </w:tblGrid>
      <w:tr w:rsidR="00F03C87" w:rsidTr="009964F1">
        <w:trPr>
          <w:cantSplit/>
        </w:trPr>
        <w:tc>
          <w:tcPr>
            <w:tcW w:w="3544" w:type="dxa"/>
            <w:vAlign w:val="center"/>
          </w:tcPr>
          <w:p w:rsidR="00F03C87" w:rsidRPr="00191CA9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&lt;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Тег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&gt; 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или атрибут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=””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HTML</w:t>
            </w:r>
          </w:p>
        </w:tc>
        <w:tc>
          <w:tcPr>
            <w:tcW w:w="6095" w:type="dxa"/>
            <w:vAlign w:val="center"/>
          </w:tcPr>
          <w:p w:rsidR="00F03C87" w:rsidRPr="00191CA9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Выполняемые функции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html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является контейнером, который заключает в себе все содержимое веб-страницы, включая теги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head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 и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body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предназначен для отображения на веб-странице изображений в графическом формате GIF, JPEG или PNG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Путь к графическому файлу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191CA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Высота изображения в пикселях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191CA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Ширина изображения в пикселях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alt=””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D536B4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191CA9">
              <w:rPr>
                <w:rFonts w:ascii="Times New Roman" w:hAnsi="Times New Roman" w:cs="Times New Roman"/>
                <w:color w:val="000000"/>
                <w:sz w:val="24"/>
                <w:szCs w:val="24"/>
                <w:shd w:val="clear" w:color="auto" w:fill="FFFFFF"/>
              </w:rPr>
              <w:t>Атрибут устанавливает альтернативный текст для области изображения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является одним из разносторонних элементов формы и позволяет создавать разные элементы интерфейса и обеспечить взаимодействие с пользователем. Главным образом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 предназначен для создания текстовых полей, различных кнопок, переключателей и флажков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checked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Предварительно активированный переключатель или флажок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maxlength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Максимальное количество символов разрешенных в тексте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Имя поля, предназначено для того, чтобы обработчик формы мог его идентифицировать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placeholder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Выводит подсказывающий текст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Сообщает браузеру, к какому типу относится элемент формы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value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Значение элемента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устанавливает связь между определенной меткой, в качестве которой обычно выступает текст, и элементом формы (&lt;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&gt;,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select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&gt;,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textarea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&gt;). Такая связь необходима, чтобы изменять значения элементов формы при нажатии курсором мыши на текст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Идентификатор элемента, с которым следует установить связь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li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определяет отдельный элемент списка</w:t>
            </w:r>
          </w:p>
        </w:tc>
      </w:tr>
    </w:tbl>
    <w:p w:rsidR="009964F1" w:rsidRPr="00B87F6F" w:rsidRDefault="009964F1" w:rsidP="009964F1">
      <w:pPr>
        <w:pStyle w:val="af5"/>
      </w:pPr>
      <w:r>
        <w:lastRenderedPageBreak/>
        <w:t>Продолжение таблицы 2.8.1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80" w:firstRow="0" w:lastRow="0" w:firstColumn="1" w:lastColumn="0" w:noHBand="0" w:noVBand="1"/>
      </w:tblPr>
      <w:tblGrid>
        <w:gridCol w:w="3544"/>
        <w:gridCol w:w="6095"/>
      </w:tblGrid>
      <w:tr w:rsidR="00F03C87" w:rsidTr="009964F1">
        <w:trPr>
          <w:cantSplit/>
        </w:trPr>
        <w:tc>
          <w:tcPr>
            <w:tcW w:w="3544" w:type="dxa"/>
            <w:vAlign w:val="center"/>
          </w:tcPr>
          <w:p w:rsidR="00F03C87" w:rsidRPr="00191CA9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&lt;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Тег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&gt; 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или атрибут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=””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HTML</w:t>
            </w:r>
          </w:p>
        </w:tc>
        <w:tc>
          <w:tcPr>
            <w:tcW w:w="6095" w:type="dxa"/>
            <w:vAlign w:val="center"/>
          </w:tcPr>
          <w:p w:rsidR="00F03C87" w:rsidRPr="00191CA9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Выполняемые функции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meta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Определяет мета теги, которые используются для хранения информации предназначенной для браузеров и поисковых систем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charset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Задает кодировку документа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Устанавливает значение атрибута, заданного с помощью 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 или 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http-equiv</w:t>
            </w:r>
            <w:proofErr w:type="spellEnd"/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http-equiv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Предназначен для конвертирования мета тега в заголовок HTTP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Имя мета тега, также косвенно устанавливает его предназначение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nav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задает навигацию по сайту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object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362C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Элемент сообщает браузеру, как загружать и отображать объекты, которые исходно браузер не понимает. Как правило, такие объекты требуют подключения к браузеру специального модуля, который называется плагин, или запуска вспомогательной программы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param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Передает дополнительные параметры для отображения объекта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classid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Адрес программы (приложения или плагина), которая работает с данным объектом, и будет запускать его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Имя объекта для его выполнения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codebase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Путь к папке с объектом, который указан атрибутом 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 xml:space="preserve"> или 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classid</w:t>
            </w:r>
            <w:proofErr w:type="spellEnd"/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&lt;p&gt;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Определяет текстовый абзац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script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предназначен для описания скриптов, может содержать ссылку на программу или ее текст на определенном языке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Адрес скрипта из внешнего файла для импорта в текущий документ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Определяет тип содержимого тега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script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span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предназначен для определения строчных элементов документа. С помощью тега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span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 можно выделить часть информации внутри других тегов и установить для нее свой стиль</w:t>
            </w:r>
          </w:p>
        </w:tc>
      </w:tr>
    </w:tbl>
    <w:p w:rsidR="00F754BE" w:rsidRPr="00B87F6F" w:rsidRDefault="00F754BE" w:rsidP="00F754BE">
      <w:pPr>
        <w:pStyle w:val="af5"/>
      </w:pPr>
      <w:r>
        <w:lastRenderedPageBreak/>
        <w:t>Продолжение таблицы 2.8.1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80" w:firstRow="0" w:lastRow="0" w:firstColumn="1" w:lastColumn="0" w:noHBand="0" w:noVBand="1"/>
      </w:tblPr>
      <w:tblGrid>
        <w:gridCol w:w="3544"/>
        <w:gridCol w:w="6095"/>
      </w:tblGrid>
      <w:tr w:rsidR="00F03C87" w:rsidTr="009964F1">
        <w:trPr>
          <w:cantSplit/>
        </w:trPr>
        <w:tc>
          <w:tcPr>
            <w:tcW w:w="3544" w:type="dxa"/>
            <w:vAlign w:val="center"/>
          </w:tcPr>
          <w:p w:rsidR="00F03C87" w:rsidRPr="00191CA9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&lt;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Тег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&gt; 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или атрибут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=””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Pr="00191CA9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HTML</w:t>
            </w:r>
          </w:p>
        </w:tc>
        <w:tc>
          <w:tcPr>
            <w:tcW w:w="6095" w:type="dxa"/>
            <w:vAlign w:val="center"/>
          </w:tcPr>
          <w:p w:rsidR="00F03C87" w:rsidRPr="00191CA9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b/>
                <w:sz w:val="24"/>
                <w:szCs w:val="24"/>
              </w:rPr>
              <w:t>Выполняемые функции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style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применяется для определения стилей элементов веб-страницы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media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Определяет устройство вывода, для работы с которым предназначена таблица стилей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src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Указывает путь к таблице стилей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Сообщает браузеру, какой синтаксис использовать, чтобы правильно интерпретировать стили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Служит контейнером для элементов, определяющих содержимое таблицы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td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Предназначен для создания одной ячейки таблицы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textarea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Поле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textarea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 представляет собой элемент формы для создания области, в которую можно вводить несколько строк текста. В отличие от тега 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 в текстовом поле допустимо делать переносы строк, они сохраняются при отправке данных на сервер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rows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=””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Высота поля в строках текста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th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353B6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предназначен для создания одной ячейки таблицы, которая обозначается как заголовочная. Текст в такой ячейке отображается браузером обычно жирным шрифтом и выравнивается по центру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Определяет заголовок документа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tr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служит контейнером для создания строки таблицы</w:t>
            </w:r>
          </w:p>
        </w:tc>
      </w:tr>
      <w:tr w:rsidR="009964F1" w:rsidTr="009964F1">
        <w:trPr>
          <w:cantSplit/>
        </w:trPr>
        <w:tc>
          <w:tcPr>
            <w:tcW w:w="3544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6095" w:type="dxa"/>
            <w:vAlign w:val="center"/>
          </w:tcPr>
          <w:p w:rsidR="009964F1" w:rsidRPr="00191CA9" w:rsidRDefault="009964F1" w:rsidP="0055402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1CA9">
              <w:rPr>
                <w:rFonts w:ascii="Times New Roman" w:hAnsi="Times New Roman" w:cs="Times New Roman"/>
                <w:sz w:val="24"/>
                <w:szCs w:val="24"/>
              </w:rPr>
              <w:t>Тег устанавливает маркированный список</w:t>
            </w:r>
          </w:p>
        </w:tc>
      </w:tr>
    </w:tbl>
    <w:p w:rsidR="000356E6" w:rsidRDefault="000356E6" w:rsidP="00EF56F9">
      <w:pPr>
        <w:pStyle w:val="a7"/>
      </w:pPr>
    </w:p>
    <w:p w:rsidR="00CA041D" w:rsidRDefault="00CA041D" w:rsidP="00EF56F9">
      <w:pPr>
        <w:pStyle w:val="a7"/>
      </w:pPr>
      <w:r>
        <w:t xml:space="preserve">Как было сказано выше, на </w:t>
      </w:r>
      <w:r>
        <w:rPr>
          <w:lang w:val="en-US"/>
        </w:rPr>
        <w:t>HTML</w:t>
      </w:r>
      <w:r w:rsidRPr="00CA041D">
        <w:t xml:space="preserve"> </w:t>
      </w:r>
      <w:r>
        <w:t>был построен каркас страницы. Всё стилевое оформление такое, как шрифты и их начертание, внешние и внутренние отступы, выравнивание и т.п. было обеспечено исключительно средствами каскадных таблиц стилей (</w:t>
      </w:r>
      <w:r>
        <w:rPr>
          <w:lang w:val="en-US"/>
        </w:rPr>
        <w:t>CSS</w:t>
      </w:r>
      <w:r>
        <w:t xml:space="preserve">), что соответствует современным требованиям. Ведь изначально </w:t>
      </w:r>
      <w:r>
        <w:rPr>
          <w:lang w:val="en-US"/>
        </w:rPr>
        <w:t>HTML</w:t>
      </w:r>
      <w:r w:rsidRPr="00CA041D">
        <w:t xml:space="preserve"> </w:t>
      </w:r>
      <w:r>
        <w:t xml:space="preserve">был создан как язык для описания структуры веб страницы, а не её внешнего вида. Таблица ниже представляет список свойств </w:t>
      </w:r>
      <w:r>
        <w:rPr>
          <w:lang w:val="en-US"/>
        </w:rPr>
        <w:t>CSS</w:t>
      </w:r>
      <w:r w:rsidRPr="00CA041D">
        <w:t xml:space="preserve"> </w:t>
      </w:r>
      <w:r>
        <w:t>и описывает, для чего каждое из них используется:</w:t>
      </w:r>
    </w:p>
    <w:p w:rsidR="00F754BE" w:rsidRDefault="00F754BE">
      <w:pPr>
        <w:rPr>
          <w:rFonts w:ascii="Times New Roman" w:hAnsi="Times New Roman"/>
          <w:sz w:val="24"/>
        </w:rPr>
      </w:pPr>
      <w:r>
        <w:br w:type="page"/>
      </w:r>
    </w:p>
    <w:p w:rsidR="00CA041D" w:rsidRPr="00C80E9A" w:rsidRDefault="000610C0" w:rsidP="00480B47">
      <w:pPr>
        <w:pStyle w:val="af5"/>
      </w:pPr>
      <w:r>
        <w:lastRenderedPageBreak/>
        <w:t>Таблица 2.</w:t>
      </w:r>
      <w:r w:rsidR="00C80E9A" w:rsidRPr="00C80E9A">
        <w:t>8.</w:t>
      </w:r>
      <w:r w:rsidR="00C80E9A">
        <w:rPr>
          <w:lang w:val="en-US"/>
        </w:rPr>
        <w:t>2</w:t>
      </w:r>
      <w:r w:rsidR="00480B47">
        <w:t xml:space="preserve"> </w:t>
      </w:r>
      <w:r w:rsidR="00CA041D">
        <w:t xml:space="preserve">Описание свойств </w:t>
      </w:r>
      <w:r w:rsidR="00CA041D">
        <w:rPr>
          <w:lang w:val="en-US"/>
        </w:rPr>
        <w:t>CSS</w:t>
      </w:r>
    </w:p>
    <w:tbl>
      <w:tblPr>
        <w:tblStyle w:val="ad"/>
        <w:tblW w:w="9639" w:type="dxa"/>
        <w:tblInd w:w="108" w:type="dxa"/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977"/>
        <w:gridCol w:w="6662"/>
      </w:tblGrid>
      <w:tr w:rsidR="00CA041D" w:rsidRPr="00C80E9A" w:rsidTr="00B3357D">
        <w:trPr>
          <w:cantSplit/>
        </w:trPr>
        <w:tc>
          <w:tcPr>
            <w:tcW w:w="2977" w:type="dxa"/>
            <w:vAlign w:val="center"/>
          </w:tcPr>
          <w:p w:rsidR="00CA041D" w:rsidRPr="00C80E9A" w:rsidRDefault="00CA041D" w:rsidP="00CA041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CSS</w:t>
            </w:r>
          </w:p>
        </w:tc>
        <w:tc>
          <w:tcPr>
            <w:tcW w:w="6662" w:type="dxa"/>
            <w:vAlign w:val="center"/>
          </w:tcPr>
          <w:p w:rsidR="00CA041D" w:rsidRPr="00480B47" w:rsidRDefault="00CA041D" w:rsidP="00CA041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CA041D" w:rsidRPr="00F56A97" w:rsidTr="00B3357D">
        <w:trPr>
          <w:cantSplit/>
        </w:trPr>
        <w:tc>
          <w:tcPr>
            <w:tcW w:w="2977" w:type="dxa"/>
            <w:vAlign w:val="center"/>
          </w:tcPr>
          <w:p w:rsidR="00CA041D" w:rsidRPr="00C80E9A" w:rsidRDefault="00F56A97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80E9A">
              <w:rPr>
                <w:rFonts w:ascii="Times New Roman" w:hAnsi="Times New Roman" w:cs="Times New Roman"/>
                <w:sz w:val="24"/>
                <w:szCs w:val="24"/>
              </w:rPr>
              <w:t>!</w:t>
            </w:r>
            <w:r w:rsidRPr="00480B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important</w:t>
            </w:r>
          </w:p>
        </w:tc>
        <w:tc>
          <w:tcPr>
            <w:tcW w:w="6662" w:type="dxa"/>
            <w:vAlign w:val="center"/>
          </w:tcPr>
          <w:p w:rsidR="00CA041D" w:rsidRPr="00480B47" w:rsidRDefault="00F56A97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Играет роль в том случае, когда пользователи подключают свою собственную таблицу стилей. Если возникает противоречие, когда стиль автора страницы и пользователя для одного и того же элемента не совпадает, то !</w:t>
            </w:r>
            <w:r w:rsidRPr="00480B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important</w:t>
            </w: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поз</w:t>
            </w:r>
            <w:r w:rsidR="002B1608" w:rsidRPr="00480B47">
              <w:rPr>
                <w:rFonts w:ascii="Times New Roman" w:hAnsi="Times New Roman" w:cs="Times New Roman"/>
                <w:sz w:val="24"/>
                <w:szCs w:val="24"/>
              </w:rPr>
              <w:t>воляет повысить приоритет стиля</w:t>
            </w:r>
          </w:p>
        </w:tc>
      </w:tr>
      <w:tr w:rsidR="00CA041D" w:rsidRPr="00F56A97" w:rsidTr="00B3357D">
        <w:trPr>
          <w:cantSplit/>
        </w:trPr>
        <w:tc>
          <w:tcPr>
            <w:tcW w:w="2977" w:type="dxa"/>
            <w:vAlign w:val="center"/>
          </w:tcPr>
          <w:p w:rsidR="00CA041D" w:rsidRPr="00480B47" w:rsidRDefault="00D859A4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Псевдоэлемент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after</w:t>
            </w:r>
            <w:proofErr w:type="spellEnd"/>
          </w:p>
        </w:tc>
        <w:tc>
          <w:tcPr>
            <w:tcW w:w="6662" w:type="dxa"/>
            <w:vAlign w:val="center"/>
          </w:tcPr>
          <w:p w:rsidR="00CA041D" w:rsidRPr="00480B47" w:rsidRDefault="00D859A4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Псевдоэлемент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, который используется для вывода желаемого текста после содержимого элемента, к которому он добавляется.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Псевдоэлемент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after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работает совместно со свойством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  <w:proofErr w:type="spellEnd"/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D859A4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Псевдоэлемент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before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D859A4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Псевдоэлемент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before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применяется для отображения желаемого контента до содержимого элемента, к которому он добавляется. Работает совместно со свойством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  <w:proofErr w:type="spellEnd"/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D859A4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D859A4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Свойство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content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позволяет вставлять генерируемое содержание в текст веб-страницы, которое первоначально в тексте отсутствует. Применяется совместно с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псевдоэлементами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after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и :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before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, они соответственно указывают отображать новое содержимое после или до элемента, к которому добавляются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D859A4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Псевдокласс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first-child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D859A4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Псевдокласс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first-child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применяет стилевое оформление к первому дочернему элементу своего родителя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D859A4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Псевдокласс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: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hover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D859A4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Определяет стиль элемента при наведении на него курсора мыши, но при этом элемент еще не активирован, иными словами кнопка мыши не нажата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D859A4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@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import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D859A4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Правило @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import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позволяет импортировать содержимое CSS-файла в текущую стилевую таблицу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F13F17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background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F13F17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Универсальное свойство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background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позволяет установить одновременно до пяти характеристик фона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F13F17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border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F13F17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Универсальное свойство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border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позволяет одновременно установить толщину, стиль и цвет границы вокруг элемента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F03B12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border-collapse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F03B12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Устанавливает, как отображать границы вокруг ячеек таблицы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border-radius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Устанавливает радиус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скругления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уголков рамки. Если рамка не задана, то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скругление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также происходит и с фоном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color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Определяет цвет текста элемента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cursor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Устанавливает форму курсора, когда он находится в пределах элемента. Вид курсора зависит от операционной системы и установленных параметров</w:t>
            </w:r>
          </w:p>
        </w:tc>
      </w:tr>
    </w:tbl>
    <w:p w:rsidR="00F03C87" w:rsidRPr="00B87F6F" w:rsidRDefault="00F03C87" w:rsidP="00F03C87">
      <w:pPr>
        <w:pStyle w:val="af5"/>
      </w:pPr>
      <w:r>
        <w:lastRenderedPageBreak/>
        <w:t>Продолжение таблицы 2.8.2</w:t>
      </w:r>
    </w:p>
    <w:tbl>
      <w:tblPr>
        <w:tblStyle w:val="ad"/>
        <w:tblW w:w="9639" w:type="dxa"/>
        <w:tblInd w:w="108" w:type="dxa"/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977"/>
        <w:gridCol w:w="6662"/>
      </w:tblGrid>
      <w:tr w:rsidR="00F03C87" w:rsidRPr="00F56A97" w:rsidTr="00B3357D">
        <w:trPr>
          <w:cantSplit/>
        </w:trPr>
        <w:tc>
          <w:tcPr>
            <w:tcW w:w="2977" w:type="dxa"/>
            <w:vAlign w:val="center"/>
          </w:tcPr>
          <w:p w:rsidR="00F03C87" w:rsidRPr="00C80E9A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CSS</w:t>
            </w:r>
          </w:p>
        </w:tc>
        <w:tc>
          <w:tcPr>
            <w:tcW w:w="6662" w:type="dxa"/>
            <w:vAlign w:val="center"/>
          </w:tcPr>
          <w:p w:rsidR="00F03C87" w:rsidRPr="00480B47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display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Многоцелевое свойство, которое определяет, как элемент должен быть показан в документе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Определяет, по какой стороне будет выравниваться элемент, при этом остальные элементы будут обтекать его с других сторон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Универсальное свойство, которое позволяет одновременно задать несколько характеристик шрифта и текста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list-style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Универсальное свойство, позволяющее одновременно задать стиль маркера, его положение, а также изображение, которое будет использоваться в качестве маркера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404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margin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Устанавливает величину отступа от каждого края элемента. Отступом является пространство от границы текущего элемента до внутренней границы его родительского элемента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min-height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Задает минимальную высоту элемента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opacity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Определяет уровень прозрачности элемента веб-страницы. При частичной или полной прозрачности через элемент проступает фоновый рисунок или другие элементы, расположенные ниже полупрозрачного объекта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padding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Устанавливает значение полей вокруг содержимого элемента. Полем называется расстояние от внутреннего края рамки элемента до воображаемого прямоугольника, ограничивающего его содержимое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Устанавливает способ позиционирования элемента относительно окна браузера или других объектов на веб-странице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text-align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Определяет горизонтальное выравнивание текста в пределах элемента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04E1C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text-decoration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04E1C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Добавляет оформление текста в виде его подчеркивания, перечеркивания, линии над текстом и мигания. Одновременно можно применить более одного стиля, перечисляя значения через пробел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4798B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top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4798B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Для позиционированного элемента определяет расстояние от верхнего края родительского элемента до верхнего края дочернего элемента. Отсчет координат зависит от значения свойства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  <w:proofErr w:type="spellEnd"/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4798B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width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4798B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Устанавливает ширину блочных или заменяемых элементов</w:t>
            </w:r>
          </w:p>
        </w:tc>
      </w:tr>
    </w:tbl>
    <w:p w:rsidR="00F03C87" w:rsidRDefault="00F03C87"/>
    <w:p w:rsidR="00F03C87" w:rsidRPr="00B87F6F" w:rsidRDefault="00F03C87" w:rsidP="00F03C87">
      <w:pPr>
        <w:pStyle w:val="af5"/>
      </w:pPr>
      <w:r>
        <w:lastRenderedPageBreak/>
        <w:t>Продолжение таблицы 2.8.2</w:t>
      </w:r>
    </w:p>
    <w:tbl>
      <w:tblPr>
        <w:tblStyle w:val="ad"/>
        <w:tblW w:w="9639" w:type="dxa"/>
        <w:tblInd w:w="108" w:type="dxa"/>
        <w:tblLayout w:type="fixed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977"/>
        <w:gridCol w:w="6662"/>
      </w:tblGrid>
      <w:tr w:rsidR="00F03C87" w:rsidRPr="00F56A97" w:rsidTr="00B3357D">
        <w:trPr>
          <w:cantSplit/>
        </w:trPr>
        <w:tc>
          <w:tcPr>
            <w:tcW w:w="2977" w:type="dxa"/>
            <w:vAlign w:val="center"/>
          </w:tcPr>
          <w:p w:rsidR="00F03C87" w:rsidRPr="00C80E9A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CSS</w:t>
            </w:r>
          </w:p>
        </w:tc>
        <w:tc>
          <w:tcPr>
            <w:tcW w:w="6662" w:type="dxa"/>
            <w:vAlign w:val="center"/>
          </w:tcPr>
          <w:p w:rsidR="00F03C87" w:rsidRPr="00480B47" w:rsidRDefault="00F03C87" w:rsidP="001D598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b/>
                <w:sz w:val="24"/>
                <w:szCs w:val="24"/>
              </w:rPr>
              <w:t>Назначение</w:t>
            </w:r>
          </w:p>
        </w:tc>
      </w:tr>
      <w:tr w:rsidR="00F56A97" w:rsidRPr="00F56A97" w:rsidTr="00B3357D">
        <w:trPr>
          <w:cantSplit/>
        </w:trPr>
        <w:tc>
          <w:tcPr>
            <w:tcW w:w="2977" w:type="dxa"/>
            <w:vAlign w:val="center"/>
          </w:tcPr>
          <w:p w:rsidR="00F56A97" w:rsidRPr="00480B47" w:rsidRDefault="0044798B" w:rsidP="00CA0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z-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proofErr w:type="spellEnd"/>
          </w:p>
        </w:tc>
        <w:tc>
          <w:tcPr>
            <w:tcW w:w="6662" w:type="dxa"/>
            <w:vAlign w:val="center"/>
          </w:tcPr>
          <w:p w:rsidR="00F56A97" w:rsidRPr="00480B47" w:rsidRDefault="0044798B" w:rsidP="00480B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Любые позиционированные элементы на веб-странице могут накладываться друг на друга в определенном порядке, имитируя тем самым третье измерение, перпендикулярное экрану. Каждый элемент может находиться как ниже, так и выше других объектов веб-страницы, их размещением по z-оси и управляет z-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index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. Это свойство работает только для элементов, у которых значение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задано как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absolute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fixed</w:t>
            </w:r>
            <w:proofErr w:type="spellEnd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 xml:space="preserve"> или </w:t>
            </w:r>
            <w:proofErr w:type="spellStart"/>
            <w:r w:rsidRPr="00480B47">
              <w:rPr>
                <w:rFonts w:ascii="Times New Roman" w:hAnsi="Times New Roman" w:cs="Times New Roman"/>
                <w:sz w:val="24"/>
                <w:szCs w:val="24"/>
              </w:rPr>
              <w:t>relative</w:t>
            </w:r>
            <w:proofErr w:type="spellEnd"/>
          </w:p>
        </w:tc>
      </w:tr>
    </w:tbl>
    <w:p w:rsidR="002C2FE8" w:rsidRDefault="002C2FE8" w:rsidP="002C2FE8">
      <w:pPr>
        <w:pStyle w:val="a7"/>
        <w:ind w:firstLine="0"/>
      </w:pPr>
    </w:p>
    <w:p w:rsidR="002C2FE8" w:rsidRDefault="002C2FE8">
      <w:pPr>
        <w:rPr>
          <w:rFonts w:ascii="Arial" w:hAnsi="Arial"/>
          <w:sz w:val="24"/>
        </w:rPr>
      </w:pPr>
      <w:r>
        <w:br w:type="page"/>
      </w:r>
    </w:p>
    <w:p w:rsidR="00230BD7" w:rsidRDefault="002C2FE8" w:rsidP="002C2FE8">
      <w:pPr>
        <w:pStyle w:val="11"/>
      </w:pPr>
      <w:bookmarkStart w:id="23" w:name="_Toc359255001"/>
      <w:r>
        <w:lastRenderedPageBreak/>
        <w:t>3 ИНСТРУМЕНТАЛЬНЫЕ СРЕДСТВА РЕАЛИЗАЦИИ ДИПЛОМНОГО ПРОЕКТА</w:t>
      </w:r>
      <w:bookmarkEnd w:id="23"/>
    </w:p>
    <w:p w:rsidR="002C2FE8" w:rsidRDefault="00E35E1B" w:rsidP="002C2FE8">
      <w:pPr>
        <w:pStyle w:val="21"/>
      </w:pPr>
      <w:bookmarkStart w:id="24" w:name="_Toc359255002"/>
      <w:r>
        <w:t>3.1 Краткая характеристика используемой операционной системы</w:t>
      </w:r>
      <w:bookmarkEnd w:id="24"/>
    </w:p>
    <w:p w:rsidR="00E35E1B" w:rsidRPr="00A7597A" w:rsidRDefault="00D96C20" w:rsidP="00A7597A">
      <w:pPr>
        <w:pStyle w:val="a7"/>
      </w:pPr>
      <w:proofErr w:type="spellStart"/>
      <w:r>
        <w:t>Windows</w:t>
      </w:r>
      <w:proofErr w:type="spellEnd"/>
      <w:r>
        <w:t xml:space="preserve"> 7 </w:t>
      </w:r>
      <w:r w:rsidRPr="00D96C20">
        <w:t>–</w:t>
      </w:r>
      <w:r w:rsidR="00E35E1B" w:rsidRPr="00A7597A">
        <w:t xml:space="preserve"> пользовательская операционная система семейства </w:t>
      </w:r>
      <w:proofErr w:type="spellStart"/>
      <w:r w:rsidR="00E35E1B" w:rsidRPr="00A7597A">
        <w:t>Windows</w:t>
      </w:r>
      <w:proofErr w:type="spellEnd"/>
      <w:r w:rsidR="00E35E1B" w:rsidRPr="00A7597A">
        <w:t xml:space="preserve"> NT, следующая по времени выхода за </w:t>
      </w:r>
      <w:proofErr w:type="spellStart"/>
      <w:r w:rsidR="00E35E1B" w:rsidRPr="00A7597A">
        <w:t>Windows</w:t>
      </w:r>
      <w:proofErr w:type="spellEnd"/>
      <w:r w:rsidR="00E35E1B" w:rsidRPr="00A7597A">
        <w:t xml:space="preserve"> </w:t>
      </w:r>
      <w:proofErr w:type="spellStart"/>
      <w:r w:rsidR="00E35E1B" w:rsidRPr="00A7597A">
        <w:t>Vista</w:t>
      </w:r>
      <w:proofErr w:type="spellEnd"/>
      <w:r w:rsidR="00E35E1B" w:rsidRPr="00A7597A">
        <w:t xml:space="preserve"> и предшествующая </w:t>
      </w:r>
      <w:proofErr w:type="spellStart"/>
      <w:r w:rsidR="00E35E1B" w:rsidRPr="00A7597A">
        <w:t>Windows</w:t>
      </w:r>
      <w:proofErr w:type="spellEnd"/>
      <w:r w:rsidR="00E35E1B" w:rsidRPr="00A7597A">
        <w:t xml:space="preserve"> 8. В линейке </w:t>
      </w:r>
      <w:proofErr w:type="spellStart"/>
      <w:r w:rsidR="00E35E1B" w:rsidRPr="00A7597A">
        <w:t>Windows</w:t>
      </w:r>
      <w:proofErr w:type="spellEnd"/>
      <w:r w:rsidR="00E35E1B" w:rsidRPr="00A7597A">
        <w:t xml:space="preserve"> NT система имеет </w:t>
      </w:r>
      <w:r>
        <w:t>номер версии 6.1 (</w:t>
      </w:r>
      <w:proofErr w:type="spellStart"/>
      <w:r>
        <w:t>Windows</w:t>
      </w:r>
      <w:proofErr w:type="spellEnd"/>
      <w:r>
        <w:t xml:space="preserve"> 2000 </w:t>
      </w:r>
      <w:r w:rsidRPr="00D96C20">
        <w:t>–</w:t>
      </w:r>
      <w:r>
        <w:t xml:space="preserve"> 5.0, </w:t>
      </w:r>
      <w:proofErr w:type="spellStart"/>
      <w:r>
        <w:t>Windows</w:t>
      </w:r>
      <w:proofErr w:type="spellEnd"/>
      <w:r>
        <w:t xml:space="preserve"> XP </w:t>
      </w:r>
      <w:r w:rsidRPr="00D96C20">
        <w:t>–</w:t>
      </w:r>
      <w:r w:rsidR="00E35E1B" w:rsidRPr="00A7597A">
        <w:t xml:space="preserve"> 5.1</w:t>
      </w:r>
      <w:r w:rsidR="00B7286E" w:rsidRPr="00A7597A">
        <w:t>).</w:t>
      </w:r>
    </w:p>
    <w:p w:rsidR="00E35E1B" w:rsidRPr="00EC7625" w:rsidRDefault="00E35E1B" w:rsidP="00A7597A">
      <w:pPr>
        <w:pStyle w:val="a7"/>
      </w:pPr>
      <w:r w:rsidRPr="00A7597A">
        <w:t>Операционная система поступила</w:t>
      </w:r>
      <w:r w:rsidR="00B7286E" w:rsidRPr="00A7597A">
        <w:t xml:space="preserve"> в продажу 22 октября 2009 года</w:t>
      </w:r>
      <w:r w:rsidR="00D96C20">
        <w:t xml:space="preserve"> </w:t>
      </w:r>
      <w:r w:rsidR="00D96C20" w:rsidRPr="00D96C20">
        <w:t>–</w:t>
      </w:r>
      <w:r w:rsidRPr="00A7597A">
        <w:t xml:space="preserve"> меньше, чем через три года после выпуска предыдущей операционной системы, </w:t>
      </w:r>
      <w:proofErr w:type="spellStart"/>
      <w:r w:rsidRPr="00A7597A">
        <w:t>Windows</w:t>
      </w:r>
      <w:proofErr w:type="spellEnd"/>
      <w:r w:rsidRPr="00A7597A">
        <w:t xml:space="preserve"> </w:t>
      </w:r>
      <w:proofErr w:type="spellStart"/>
      <w:r w:rsidRPr="00A7597A">
        <w:t>Vista</w:t>
      </w:r>
      <w:proofErr w:type="spellEnd"/>
      <w:r w:rsidRPr="00A7597A">
        <w:t>.</w:t>
      </w:r>
      <w:r w:rsidR="00A7597A" w:rsidRPr="00A7597A">
        <w:t xml:space="preserve"> По данным веб-аналитики от W3Schools (англ.), на январь 2013 года доля </w:t>
      </w:r>
      <w:proofErr w:type="spellStart"/>
      <w:r w:rsidR="00A7597A" w:rsidRPr="00A7597A">
        <w:t>Windows</w:t>
      </w:r>
      <w:proofErr w:type="spellEnd"/>
      <w:r w:rsidR="00A7597A" w:rsidRPr="00A7597A">
        <w:t xml:space="preserve"> 7 среди используемых в мире операционных систем для доступа к сети Интернет составила 55,2%. По этому критерию она находится на первом месте, превзойдя в а</w:t>
      </w:r>
      <w:r w:rsidR="001731C9">
        <w:t xml:space="preserve">вгусте 2011 предыдущего лидера </w:t>
      </w:r>
      <w:r w:rsidR="001731C9" w:rsidRPr="001731C9">
        <w:t>–</w:t>
      </w:r>
      <w:r w:rsidR="00A7597A" w:rsidRPr="00A7597A">
        <w:t xml:space="preserve"> </w:t>
      </w:r>
      <w:proofErr w:type="spellStart"/>
      <w:r w:rsidR="00A7597A" w:rsidRPr="00A7597A">
        <w:t>Windows</w:t>
      </w:r>
      <w:proofErr w:type="spellEnd"/>
      <w:r w:rsidR="00A7597A" w:rsidRPr="00A7597A">
        <w:t xml:space="preserve"> XP.</w:t>
      </w:r>
    </w:p>
    <w:p w:rsidR="00586674" w:rsidRPr="00586674" w:rsidRDefault="00586674" w:rsidP="00586674">
      <w:pPr>
        <w:pStyle w:val="a7"/>
      </w:pPr>
      <w:r w:rsidRPr="00586674">
        <w:t xml:space="preserve">В этой операционной системе реализована поддержка </w:t>
      </w:r>
      <w:r w:rsidRPr="00586674">
        <w:rPr>
          <w:lang w:val="en-US"/>
        </w:rPr>
        <w:t>Unicode</w:t>
      </w:r>
      <w:r w:rsidRPr="00586674">
        <w:t xml:space="preserve"> 5.1. Панель поиска </w:t>
      </w:r>
      <w:r w:rsidRPr="00586674">
        <w:rPr>
          <w:lang w:val="en-US"/>
        </w:rPr>
        <w:t>Instant</w:t>
      </w:r>
      <w:r w:rsidRPr="00586674">
        <w:t xml:space="preserve"> </w:t>
      </w:r>
      <w:r w:rsidRPr="00586674">
        <w:rPr>
          <w:lang w:val="en-US"/>
        </w:rPr>
        <w:t>Search</w:t>
      </w:r>
      <w:r w:rsidRPr="00586674">
        <w:t xml:space="preserve"> те</w:t>
      </w:r>
      <w:r>
        <w:t>перь распознаёт больше языков.</w:t>
      </w:r>
      <w:r w:rsidRPr="00586674">
        <w:t xml:space="preserve"> </w:t>
      </w:r>
      <w:r>
        <w:t xml:space="preserve">Все версии ОС включают 50 новых шрифтов. Существующие шрифты доработаны для корректного отображения всех символов. </w:t>
      </w:r>
      <w:proofErr w:type="spellStart"/>
      <w:r>
        <w:t>Windows</w:t>
      </w:r>
      <w:proofErr w:type="spellEnd"/>
      <w:r>
        <w:t xml:space="preserve"> 7 </w:t>
      </w:r>
      <w:r w:rsidRPr="00586674">
        <w:t>–</w:t>
      </w:r>
      <w:r>
        <w:t xml:space="preserve"> первая версия </w:t>
      </w:r>
      <w:proofErr w:type="spellStart"/>
      <w:r>
        <w:t>Windows</w:t>
      </w:r>
      <w:proofErr w:type="spellEnd"/>
      <w:r>
        <w:t xml:space="preserve">, которая включает больше шрифтов для отображения нелатинских символов, чем для отображения латинских. Панель управления шрифтами также подверглась улучшению </w:t>
      </w:r>
      <w:r w:rsidRPr="00586674">
        <w:t>–</w:t>
      </w:r>
      <w:r>
        <w:t xml:space="preserve"> по умолчанию, в ней будут отображаться только те шрифты, раскладка для которых установлена в системе.</w:t>
      </w:r>
    </w:p>
    <w:p w:rsidR="00586674" w:rsidRDefault="00586674" w:rsidP="00586674">
      <w:pPr>
        <w:pStyle w:val="a7"/>
      </w:pPr>
      <w:proofErr w:type="spellStart"/>
      <w:r>
        <w:t>Windows</w:t>
      </w:r>
      <w:proofErr w:type="spellEnd"/>
      <w:r>
        <w:t xml:space="preserve"> 7 поддерживает псевдонимы для папок на внутреннем уровне. К примеру, папка </w:t>
      </w:r>
      <w:proofErr w:type="spellStart"/>
      <w:r>
        <w:t>Program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в некоторых локализованных версиях </w:t>
      </w:r>
      <w:proofErr w:type="spellStart"/>
      <w:r>
        <w:t>Windows</w:t>
      </w:r>
      <w:proofErr w:type="spellEnd"/>
      <w:r>
        <w:t xml:space="preserve"> была переведена и отображалась с переведённым именем, однако на уровне файловой системы оставалась англоязычной. Также в систему (кроме версии </w:t>
      </w:r>
      <w:proofErr w:type="spellStart"/>
      <w:r>
        <w:t>Windows</w:t>
      </w:r>
      <w:proofErr w:type="spellEnd"/>
      <w:r>
        <w:t xml:space="preserve"> 7 </w:t>
      </w:r>
      <w:proofErr w:type="spellStart"/>
      <w:r>
        <w:t>Starter</w:t>
      </w:r>
      <w:proofErr w:type="spellEnd"/>
      <w:r>
        <w:t>) встроено около 120 фоновых рисунков, уникальных для каждой страны и языковой версии. Так, русская версия включает тему «Россия» с шестью уникальными обоями высокого разрешения.</w:t>
      </w:r>
    </w:p>
    <w:p w:rsidR="008E1F04" w:rsidRPr="00EC7625" w:rsidRDefault="00586674" w:rsidP="00586674">
      <w:pPr>
        <w:pStyle w:val="a7"/>
      </w:pPr>
      <w:r>
        <w:t xml:space="preserve">Дополнительным преимуществом </w:t>
      </w:r>
      <w:proofErr w:type="spellStart"/>
      <w:r>
        <w:t>Windows</w:t>
      </w:r>
      <w:proofErr w:type="spellEnd"/>
      <w:r>
        <w:t xml:space="preserve"> 7 можно считать более тесную интеграцию с производителями драйверов. Большинство драйверов определяются автоматически, при этом в 90 % случаев сохраняется обратная совместимость с драйверами для </w:t>
      </w:r>
      <w:proofErr w:type="spellStart"/>
      <w:r>
        <w:t>Windows</w:t>
      </w:r>
      <w:proofErr w:type="spellEnd"/>
      <w:r>
        <w:t xml:space="preserve"> </w:t>
      </w:r>
      <w:proofErr w:type="spellStart"/>
      <w:r>
        <w:t>Vista</w:t>
      </w:r>
      <w:proofErr w:type="spellEnd"/>
      <w:r>
        <w:t>.</w:t>
      </w:r>
    </w:p>
    <w:p w:rsidR="00586674" w:rsidRPr="00EC7625" w:rsidRDefault="002D6AAA" w:rsidP="00586674">
      <w:pPr>
        <w:pStyle w:val="a7"/>
      </w:pPr>
      <w:r w:rsidRPr="002D6AAA">
        <w:t xml:space="preserve">В </w:t>
      </w:r>
      <w:r w:rsidRPr="002D6AAA">
        <w:rPr>
          <w:lang w:val="en-US"/>
        </w:rPr>
        <w:t>Windows</w:t>
      </w:r>
      <w:r w:rsidRPr="002D6AAA">
        <w:t xml:space="preserve"> 7 была также улучшена совместимость со старыми приложениями, некоторые из которых было невозможно запустить на </w:t>
      </w:r>
      <w:r w:rsidRPr="002D6AAA">
        <w:rPr>
          <w:lang w:val="en-US"/>
        </w:rPr>
        <w:t>Windows</w:t>
      </w:r>
      <w:r w:rsidRPr="002D6AAA">
        <w:t xml:space="preserve"> </w:t>
      </w:r>
      <w:r w:rsidRPr="002D6AAA">
        <w:rPr>
          <w:lang w:val="en-US"/>
        </w:rPr>
        <w:t>Vista</w:t>
      </w:r>
      <w:r w:rsidRPr="002D6AAA">
        <w:t xml:space="preserve">. Особенно это касается старых игр, разработанных под </w:t>
      </w:r>
      <w:r w:rsidRPr="002D6AAA">
        <w:rPr>
          <w:lang w:val="en-US"/>
        </w:rPr>
        <w:t>Windows</w:t>
      </w:r>
      <w:r w:rsidRPr="002D6AAA">
        <w:t xml:space="preserve"> </w:t>
      </w:r>
      <w:r w:rsidRPr="002D6AAA">
        <w:rPr>
          <w:lang w:val="en-US"/>
        </w:rPr>
        <w:t>XP</w:t>
      </w:r>
      <w:r w:rsidRPr="002D6AAA">
        <w:t xml:space="preserve">. Также в </w:t>
      </w:r>
      <w:r w:rsidRPr="002D6AAA">
        <w:rPr>
          <w:lang w:val="en-US"/>
        </w:rPr>
        <w:t>Windows</w:t>
      </w:r>
      <w:r w:rsidRPr="002D6AAA">
        <w:t xml:space="preserve"> 7 появился режим </w:t>
      </w:r>
      <w:r w:rsidRPr="002D6AAA">
        <w:rPr>
          <w:lang w:val="en-US"/>
        </w:rPr>
        <w:t>Windows</w:t>
      </w:r>
      <w:r w:rsidRPr="002D6AAA">
        <w:t xml:space="preserve"> </w:t>
      </w:r>
      <w:r w:rsidRPr="002D6AAA">
        <w:rPr>
          <w:lang w:val="en-US"/>
        </w:rPr>
        <w:lastRenderedPageBreak/>
        <w:t>XP</w:t>
      </w:r>
      <w:r w:rsidRPr="002D6AAA">
        <w:t xml:space="preserve"> </w:t>
      </w:r>
      <w:r w:rsidRPr="002D6AAA">
        <w:rPr>
          <w:lang w:val="en-US"/>
        </w:rPr>
        <w:t>Mode</w:t>
      </w:r>
      <w:r w:rsidRPr="002D6AAA">
        <w:t xml:space="preserve">, позволяющий запускать старые приложения в виртуальной машине </w:t>
      </w:r>
      <w:r w:rsidRPr="002D6AAA">
        <w:rPr>
          <w:lang w:val="en-US"/>
        </w:rPr>
        <w:t>Windows</w:t>
      </w:r>
      <w:r w:rsidRPr="002D6AAA">
        <w:t xml:space="preserve"> </w:t>
      </w:r>
      <w:r w:rsidRPr="002D6AAA">
        <w:rPr>
          <w:lang w:val="en-US"/>
        </w:rPr>
        <w:t>XP</w:t>
      </w:r>
      <w:r w:rsidRPr="002D6AAA">
        <w:t>, что обеспечивает практически полную поддержку старых приложений.</w:t>
      </w:r>
    </w:p>
    <w:p w:rsidR="002D6AAA" w:rsidRPr="002D6AAA" w:rsidRDefault="002D6AAA" w:rsidP="002D6AAA">
      <w:pPr>
        <w:pStyle w:val="a7"/>
      </w:pPr>
      <w:r w:rsidRPr="002D6AAA">
        <w:t xml:space="preserve">В </w:t>
      </w:r>
      <w:r w:rsidRPr="002D6AAA">
        <w:rPr>
          <w:lang w:val="en-US"/>
        </w:rPr>
        <w:t>Windows</w:t>
      </w:r>
      <w:r w:rsidRPr="002D6AAA">
        <w:t xml:space="preserve"> 7 реализована более гибкая настройка </w:t>
      </w:r>
      <w:r w:rsidRPr="002D6AAA">
        <w:rPr>
          <w:lang w:val="en-US"/>
        </w:rPr>
        <w:t>User</w:t>
      </w:r>
      <w:r w:rsidRPr="002D6AAA">
        <w:t xml:space="preserve"> </w:t>
      </w:r>
      <w:r w:rsidRPr="002D6AAA">
        <w:rPr>
          <w:lang w:val="en-US"/>
        </w:rPr>
        <w:t>Account</w:t>
      </w:r>
      <w:r w:rsidRPr="002D6AAA">
        <w:t xml:space="preserve"> </w:t>
      </w:r>
      <w:r w:rsidRPr="002D6AAA">
        <w:rPr>
          <w:lang w:val="en-US"/>
        </w:rPr>
        <w:t>Control</w:t>
      </w:r>
      <w:r w:rsidRPr="002D6AAA">
        <w:t xml:space="preserve"> (</w:t>
      </w:r>
      <w:r w:rsidRPr="002D6AAA">
        <w:rPr>
          <w:lang w:val="en-US"/>
        </w:rPr>
        <w:t>UAC</w:t>
      </w:r>
      <w:r w:rsidRPr="002D6AAA">
        <w:t xml:space="preserve">), которая в отличие от </w:t>
      </w:r>
      <w:r w:rsidRPr="002D6AAA">
        <w:rPr>
          <w:lang w:val="en-US"/>
        </w:rPr>
        <w:t>Windows</w:t>
      </w:r>
      <w:r w:rsidRPr="002D6AAA">
        <w:t xml:space="preserve"> </w:t>
      </w:r>
      <w:r w:rsidRPr="002D6AAA">
        <w:rPr>
          <w:lang w:val="en-US"/>
        </w:rPr>
        <w:t>Vista</w:t>
      </w:r>
      <w:r w:rsidRPr="002D6AAA">
        <w:t xml:space="preserve"> имеет ещё два промежуточных состояния — «Уведомлять, только при попытках программ внести изменения в компьютер» (положение по умолчанию), «Уведомлять, только при попытках программ внести изменения в компьютер (не затемнять рабочий стол)». Внесены изменения в технологию шифрования </w:t>
      </w:r>
      <w:proofErr w:type="spellStart"/>
      <w:r w:rsidRPr="002D6AAA">
        <w:rPr>
          <w:lang w:val="en-US"/>
        </w:rPr>
        <w:t>BitLocker</w:t>
      </w:r>
      <w:proofErr w:type="spellEnd"/>
      <w:r w:rsidRPr="002D6AAA">
        <w:t xml:space="preserve"> и добавлена функция шифрования съёмных носителей </w:t>
      </w:r>
      <w:proofErr w:type="spellStart"/>
      <w:r w:rsidRPr="002D6AAA">
        <w:rPr>
          <w:lang w:val="en-US"/>
        </w:rPr>
        <w:t>BitLocker</w:t>
      </w:r>
      <w:proofErr w:type="spellEnd"/>
      <w:r w:rsidRPr="002D6AAA">
        <w:t xml:space="preserve"> </w:t>
      </w:r>
      <w:r w:rsidRPr="002D6AAA">
        <w:rPr>
          <w:lang w:val="en-US"/>
        </w:rPr>
        <w:t>to</w:t>
      </w:r>
      <w:r w:rsidRPr="002D6AAA">
        <w:t xml:space="preserve"> </w:t>
      </w:r>
      <w:r w:rsidRPr="002D6AAA">
        <w:rPr>
          <w:lang w:val="en-US"/>
        </w:rPr>
        <w:t>go</w:t>
      </w:r>
      <w:r w:rsidRPr="002D6AAA">
        <w:t xml:space="preserve">, позволяющая шифровать съёмные носители, причём даже при отсутствии модуля </w:t>
      </w:r>
      <w:r w:rsidRPr="002D6AAA">
        <w:rPr>
          <w:lang w:val="en-US"/>
        </w:rPr>
        <w:t>TPM</w:t>
      </w:r>
      <w:r w:rsidRPr="002D6AAA">
        <w:t xml:space="preserve">. Добавлена возможность защиты данных на </w:t>
      </w:r>
      <w:r w:rsidRPr="002D6AAA">
        <w:rPr>
          <w:lang w:val="en-US"/>
        </w:rPr>
        <w:t>USB</w:t>
      </w:r>
      <w:r w:rsidRPr="002D6AAA">
        <w:t xml:space="preserve">-накопителях с помощью </w:t>
      </w:r>
      <w:r>
        <w:rPr>
          <w:lang w:val="en-US"/>
        </w:rPr>
        <w:t>Enhanced</w:t>
      </w:r>
      <w:r w:rsidRPr="002D6AAA">
        <w:t xml:space="preserve"> </w:t>
      </w:r>
      <w:r>
        <w:rPr>
          <w:lang w:val="en-US"/>
        </w:rPr>
        <w:t>Storage</w:t>
      </w:r>
      <w:r w:rsidRPr="002D6AAA">
        <w:t xml:space="preserve">. Улучшения коснулись и брандмауэра </w:t>
      </w:r>
      <w:r w:rsidRPr="002D6AAA">
        <w:rPr>
          <w:lang w:val="en-US"/>
        </w:rPr>
        <w:t>Windows</w:t>
      </w:r>
      <w:r w:rsidRPr="002D6AAA">
        <w:t>: вернулась функция уведомления пользователя о блокировке программы, которая пытается получить доступ к сети.</w:t>
      </w:r>
    </w:p>
    <w:p w:rsidR="00B7286E" w:rsidRDefault="0025666F" w:rsidP="0025666F">
      <w:pPr>
        <w:pStyle w:val="21"/>
      </w:pPr>
      <w:bookmarkStart w:id="25" w:name="_Toc359255003"/>
      <w:r w:rsidRPr="00586674">
        <w:t xml:space="preserve">3.2 </w:t>
      </w:r>
      <w:r>
        <w:t>Краткая характеристика средств разработки</w:t>
      </w:r>
      <w:bookmarkEnd w:id="25"/>
    </w:p>
    <w:p w:rsidR="004072F7" w:rsidRPr="00EC7625" w:rsidRDefault="0025666F" w:rsidP="0025666F">
      <w:pPr>
        <w:pStyle w:val="a7"/>
      </w:pPr>
      <w:r>
        <w:t xml:space="preserve">При написании сайта использовалось множество различных средств разработки. Так дизайн сайта разрабатывался с помощью программных продуктов от компании </w:t>
      </w:r>
      <w:r>
        <w:rPr>
          <w:lang w:val="en-US"/>
        </w:rPr>
        <w:t>Adobe</w:t>
      </w:r>
      <w:r w:rsidRPr="0025666F">
        <w:t xml:space="preserve">, </w:t>
      </w:r>
      <w:r>
        <w:t xml:space="preserve">таких как </w:t>
      </w:r>
      <w:r>
        <w:rPr>
          <w:lang w:val="en-US"/>
        </w:rPr>
        <w:t>Photoshop</w:t>
      </w:r>
      <w:r w:rsidRPr="0025666F">
        <w:t xml:space="preserve">, </w:t>
      </w:r>
      <w:r>
        <w:rPr>
          <w:lang w:val="en-US"/>
        </w:rPr>
        <w:t>Illustrator</w:t>
      </w:r>
      <w:r w:rsidRPr="0025666F">
        <w:t xml:space="preserve">. </w:t>
      </w:r>
      <w:r>
        <w:t xml:space="preserve">На сайте присутствует большое количество анимации, которая была создана с помощью комплекса </w:t>
      </w:r>
      <w:r>
        <w:rPr>
          <w:lang w:val="en-US"/>
        </w:rPr>
        <w:t>Adobe</w:t>
      </w:r>
      <w:r w:rsidRPr="0025666F">
        <w:t xml:space="preserve"> </w:t>
      </w:r>
      <w:r>
        <w:rPr>
          <w:lang w:val="en-US"/>
        </w:rPr>
        <w:t>Flash</w:t>
      </w:r>
      <w:r w:rsidRPr="0025666F">
        <w:t xml:space="preserve">. </w:t>
      </w:r>
      <w:r>
        <w:t xml:space="preserve">Однако, при вёрстке не использовались всякого рода редакторы, например такие как </w:t>
      </w:r>
      <w:r>
        <w:rPr>
          <w:lang w:val="en-US"/>
        </w:rPr>
        <w:t>Adobe</w:t>
      </w:r>
      <w:r w:rsidRPr="0025666F">
        <w:t xml:space="preserve"> </w:t>
      </w:r>
      <w:r>
        <w:rPr>
          <w:lang w:val="en-US"/>
        </w:rPr>
        <w:t>Dreamweaver</w:t>
      </w:r>
      <w:r w:rsidRPr="0025666F">
        <w:t xml:space="preserve">. </w:t>
      </w:r>
      <w:r>
        <w:t xml:space="preserve">Весь код </w:t>
      </w:r>
      <w:r w:rsidR="00872535">
        <w:rPr>
          <w:lang w:val="en-US"/>
        </w:rPr>
        <w:t>HTML</w:t>
      </w:r>
      <w:r w:rsidR="00872535" w:rsidRPr="00872535">
        <w:rPr>
          <w:rFonts w:hint="eastAsia"/>
        </w:rPr>
        <w:t>/</w:t>
      </w:r>
      <w:r w:rsidR="00872535">
        <w:rPr>
          <w:rFonts w:hint="eastAsia"/>
          <w:lang w:val="en-US"/>
        </w:rPr>
        <w:t>CSS</w:t>
      </w:r>
      <w:r w:rsidR="00872535" w:rsidRPr="00872535">
        <w:rPr>
          <w:rFonts w:hint="eastAsia"/>
        </w:rPr>
        <w:t xml:space="preserve"> </w:t>
      </w:r>
      <w:r w:rsidR="00872535">
        <w:t xml:space="preserve">и </w:t>
      </w:r>
      <w:r w:rsidR="00872535">
        <w:rPr>
          <w:lang w:val="en-US"/>
        </w:rPr>
        <w:t>PHP</w:t>
      </w:r>
      <w:r w:rsidR="00872535" w:rsidRPr="00872535">
        <w:t xml:space="preserve"> </w:t>
      </w:r>
      <w:r w:rsidR="00872535">
        <w:t xml:space="preserve">писался вручную, с помощью программы </w:t>
      </w:r>
      <w:r w:rsidR="00872535">
        <w:rPr>
          <w:lang w:val="en-US"/>
        </w:rPr>
        <w:t>Notepad</w:t>
      </w:r>
      <w:r w:rsidR="00872535" w:rsidRPr="00872535">
        <w:t xml:space="preserve">++. </w:t>
      </w:r>
      <w:r w:rsidR="00872535">
        <w:t xml:space="preserve">Среди других вспомогательных инструментов можно также отметить утилиту </w:t>
      </w:r>
      <w:proofErr w:type="spellStart"/>
      <w:r w:rsidR="00872535">
        <w:rPr>
          <w:lang w:val="en-US"/>
        </w:rPr>
        <w:t>ColorMania</w:t>
      </w:r>
      <w:proofErr w:type="spellEnd"/>
      <w:r w:rsidR="00872535" w:rsidRPr="00872535">
        <w:t xml:space="preserve"> – </w:t>
      </w:r>
      <w:r w:rsidR="00872535">
        <w:t xml:space="preserve">которая, позволяет определить цвет в любой точке экрана, а также утилиту </w:t>
      </w:r>
      <w:proofErr w:type="spellStart"/>
      <w:r w:rsidR="00872535">
        <w:rPr>
          <w:lang w:val="en-US"/>
        </w:rPr>
        <w:t>mySize</w:t>
      </w:r>
      <w:proofErr w:type="spellEnd"/>
      <w:r w:rsidR="00872535" w:rsidRPr="00872535">
        <w:t xml:space="preserve">, </w:t>
      </w:r>
      <w:r w:rsidR="00872535">
        <w:t>представляющую собой экранную линейку.</w:t>
      </w:r>
      <w:r w:rsidR="00983A6E">
        <w:t xml:space="preserve"> Так как на все страницы разработанного сайта являются </w:t>
      </w:r>
      <w:proofErr w:type="spellStart"/>
      <w:r w:rsidR="00983A6E">
        <w:rPr>
          <w:lang w:val="en-US"/>
        </w:rPr>
        <w:t>php</w:t>
      </w:r>
      <w:proofErr w:type="spellEnd"/>
      <w:r w:rsidR="00983A6E" w:rsidRPr="00983A6E">
        <w:t>-</w:t>
      </w:r>
      <w:r w:rsidR="00983A6E">
        <w:t xml:space="preserve">скриптами, то для тестирования сайта необходимо было развернуть локальный веб сервер. Это было достигнуто за счёт использования проекта Дмитрия </w:t>
      </w:r>
      <w:proofErr w:type="spellStart"/>
      <w:r w:rsidR="00983A6E">
        <w:t>Котерова</w:t>
      </w:r>
      <w:proofErr w:type="spellEnd"/>
      <w:r w:rsidR="00983A6E">
        <w:t xml:space="preserve"> – </w:t>
      </w:r>
      <w:proofErr w:type="spellStart"/>
      <w:r w:rsidR="00983A6E">
        <w:rPr>
          <w:lang w:val="en-US"/>
        </w:rPr>
        <w:t>Denwer</w:t>
      </w:r>
      <w:proofErr w:type="spellEnd"/>
      <w:r w:rsidR="00983A6E" w:rsidRPr="00983A6E">
        <w:t xml:space="preserve"> (</w:t>
      </w:r>
      <w:r w:rsidR="00983A6E">
        <w:t>Джентельменский набор веб разработчика</w:t>
      </w:r>
      <w:r w:rsidR="00983A6E" w:rsidRPr="00983A6E">
        <w:t>)</w:t>
      </w:r>
      <w:r w:rsidR="00983A6E">
        <w:t xml:space="preserve">. В состав </w:t>
      </w:r>
      <w:proofErr w:type="spellStart"/>
      <w:r w:rsidR="00983A6E">
        <w:rPr>
          <w:lang w:val="en-US"/>
        </w:rPr>
        <w:t>Denwer</w:t>
      </w:r>
      <w:proofErr w:type="spellEnd"/>
      <w:r w:rsidR="00983A6E" w:rsidRPr="00983A6E">
        <w:t xml:space="preserve"> </w:t>
      </w:r>
      <w:r w:rsidR="00983A6E">
        <w:t xml:space="preserve">входит сервер </w:t>
      </w:r>
      <w:r w:rsidR="00983A6E">
        <w:rPr>
          <w:lang w:val="en-US"/>
        </w:rPr>
        <w:t>Apache</w:t>
      </w:r>
      <w:r w:rsidR="00983A6E" w:rsidRPr="00983A6E">
        <w:t xml:space="preserve"> </w:t>
      </w:r>
      <w:r w:rsidR="00983A6E">
        <w:t xml:space="preserve">и утилита </w:t>
      </w:r>
      <w:proofErr w:type="spellStart"/>
      <w:r w:rsidR="00983A6E">
        <w:rPr>
          <w:lang w:val="en-US"/>
        </w:rPr>
        <w:t>phpMyAdmin</w:t>
      </w:r>
      <w:proofErr w:type="spellEnd"/>
      <w:r w:rsidR="00983A6E" w:rsidRPr="00983A6E">
        <w:t xml:space="preserve">. </w:t>
      </w:r>
      <w:r w:rsidR="00983A6E">
        <w:t xml:space="preserve">С помощью </w:t>
      </w:r>
      <w:proofErr w:type="spellStart"/>
      <w:r w:rsidR="00983A6E">
        <w:rPr>
          <w:lang w:val="en-US"/>
        </w:rPr>
        <w:t>phpMyAdmin</w:t>
      </w:r>
      <w:proofErr w:type="spellEnd"/>
      <w:r w:rsidR="00983A6E" w:rsidRPr="00983A6E">
        <w:t xml:space="preserve"> </w:t>
      </w:r>
      <w:r w:rsidR="00983A6E">
        <w:t>была создана и управлялась база данных</w:t>
      </w:r>
      <w:r w:rsidR="00983A6E" w:rsidRPr="00983A6E">
        <w:t xml:space="preserve"> </w:t>
      </w:r>
      <w:r w:rsidR="00983A6E">
        <w:t xml:space="preserve">сайта </w:t>
      </w:r>
      <w:r w:rsidR="00983A6E">
        <w:rPr>
          <w:lang w:val="en-US"/>
        </w:rPr>
        <w:t>MySQL</w:t>
      </w:r>
      <w:r w:rsidR="00983A6E" w:rsidRPr="00983A6E">
        <w:t>.</w:t>
      </w:r>
    </w:p>
    <w:p w:rsidR="002D6AAA" w:rsidRPr="00EC7625" w:rsidRDefault="002D6AAA" w:rsidP="002D6AAA">
      <w:pPr>
        <w:pStyle w:val="21"/>
      </w:pPr>
      <w:bookmarkStart w:id="26" w:name="_Toc359255004"/>
      <w:r w:rsidRPr="00EC7625">
        <w:t xml:space="preserve">3.3 </w:t>
      </w:r>
      <w:r>
        <w:rPr>
          <w:lang w:val="en-US"/>
        </w:rPr>
        <w:t>PHP</w:t>
      </w:r>
      <w:bookmarkEnd w:id="26"/>
    </w:p>
    <w:p w:rsidR="002D6AAA" w:rsidRPr="001B4EE9" w:rsidRDefault="007F53D8" w:rsidP="002D6AAA">
      <w:pPr>
        <w:pStyle w:val="a7"/>
      </w:pPr>
      <w:r w:rsidRPr="007F53D8">
        <w:rPr>
          <w:lang w:val="en-US"/>
        </w:rPr>
        <w:t>PHP</w:t>
      </w:r>
      <w:r w:rsidRPr="007F53D8">
        <w:t xml:space="preserve"> (англ. </w:t>
      </w:r>
      <w:r w:rsidRPr="007F53D8">
        <w:rPr>
          <w:lang w:val="en-US"/>
        </w:rPr>
        <w:t>Hypertext</w:t>
      </w:r>
      <w:r w:rsidRPr="007F53D8">
        <w:t xml:space="preserve"> </w:t>
      </w:r>
      <w:r w:rsidRPr="007F53D8">
        <w:rPr>
          <w:lang w:val="en-US"/>
        </w:rPr>
        <w:t>Preprocessor</w:t>
      </w:r>
      <w:r>
        <w:t xml:space="preserve"> </w:t>
      </w:r>
      <w:r w:rsidRPr="007F53D8">
        <w:t>–</w:t>
      </w:r>
      <w:r>
        <w:t xml:space="preserve"> препроцессор гипертекста) </w:t>
      </w:r>
      <w:r w:rsidRPr="007F53D8">
        <w:t xml:space="preserve">– скриптовый язык программирования общего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 программирования, применяющихся для создания динамических веб-сайтов. Язык и его интерпретатор разрабатываются группой </w:t>
      </w:r>
      <w:r w:rsidRPr="007F53D8">
        <w:lastRenderedPageBreak/>
        <w:t xml:space="preserve">энтузиастов в рамках проекта с открытым кодом. </w:t>
      </w:r>
      <w:r w:rsidRPr="001B4EE9">
        <w:t xml:space="preserve">Проект распространяется под собственной лицензией, несовместимой с </w:t>
      </w:r>
      <w:r w:rsidRPr="007F53D8">
        <w:rPr>
          <w:lang w:val="en-US"/>
        </w:rPr>
        <w:t>GNU</w:t>
      </w:r>
      <w:r w:rsidRPr="001B4EE9">
        <w:t xml:space="preserve"> </w:t>
      </w:r>
      <w:r w:rsidRPr="007F53D8">
        <w:rPr>
          <w:lang w:val="en-US"/>
        </w:rPr>
        <w:t>GPL</w:t>
      </w:r>
      <w:r w:rsidRPr="001B4EE9">
        <w:t>.</w:t>
      </w:r>
    </w:p>
    <w:p w:rsidR="001B4EE9" w:rsidRPr="001B4EE9" w:rsidRDefault="001B4EE9" w:rsidP="001B4EE9">
      <w:pPr>
        <w:pStyle w:val="a7"/>
      </w:pPr>
      <w:r w:rsidRPr="001B4EE9">
        <w:t xml:space="preserve">В области программирования для сети Интернет </w:t>
      </w:r>
      <w:r w:rsidRPr="001B4EE9">
        <w:rPr>
          <w:lang w:val="en-US"/>
        </w:rPr>
        <w:t>PHP</w:t>
      </w:r>
      <w:r>
        <w:t xml:space="preserve"> </w:t>
      </w:r>
      <w:r w:rsidRPr="001B4EE9">
        <w:t xml:space="preserve">– один из популярных сценарных языков (наряду с </w:t>
      </w:r>
      <w:r w:rsidRPr="001B4EE9">
        <w:rPr>
          <w:lang w:val="en-US"/>
        </w:rPr>
        <w:t>JSP</w:t>
      </w:r>
      <w:r w:rsidRPr="001B4EE9">
        <w:t xml:space="preserve">, </w:t>
      </w:r>
      <w:r w:rsidRPr="001B4EE9">
        <w:rPr>
          <w:lang w:val="en-US"/>
        </w:rPr>
        <w:t>Perl</w:t>
      </w:r>
      <w:r w:rsidRPr="001B4EE9">
        <w:t xml:space="preserve"> и языками, используемыми в </w:t>
      </w:r>
      <w:r w:rsidRPr="001B4EE9">
        <w:rPr>
          <w:lang w:val="en-US"/>
        </w:rPr>
        <w:t>ASP</w:t>
      </w:r>
      <w:r w:rsidRPr="001B4EE9">
        <w:t>.</w:t>
      </w:r>
      <w:r w:rsidRPr="001B4EE9">
        <w:rPr>
          <w:lang w:val="en-US"/>
        </w:rPr>
        <w:t>NET</w:t>
      </w:r>
      <w:r w:rsidRPr="001B4EE9">
        <w:t xml:space="preserve">) благодаря своей простоте, скорости выполнения, богатой функциональности, кроссплатформенности и распространению исходных кодов на основе лицензии </w:t>
      </w:r>
      <w:r w:rsidRPr="001B4EE9">
        <w:rPr>
          <w:lang w:val="en-US"/>
        </w:rPr>
        <w:t>PHP</w:t>
      </w:r>
      <w:r w:rsidRPr="001B4EE9">
        <w:t xml:space="preserve">. Популярность в области построения веб-сайтов определяется наличием большого набора встроенных средств </w:t>
      </w:r>
      <w:r>
        <w:t>для разработки веб-приложений</w:t>
      </w:r>
      <w:r w:rsidRPr="001B4EE9">
        <w:t>. Основные из них:</w:t>
      </w:r>
    </w:p>
    <w:p w:rsidR="001B4EE9" w:rsidRPr="001B4EE9" w:rsidRDefault="001B4EE9" w:rsidP="001B4EE9">
      <w:pPr>
        <w:pStyle w:val="a7"/>
        <w:numPr>
          <w:ilvl w:val="0"/>
          <w:numId w:val="17"/>
        </w:numPr>
      </w:pPr>
      <w:r w:rsidRPr="001B4EE9">
        <w:t xml:space="preserve">автоматическое извлечение </w:t>
      </w:r>
      <w:r w:rsidRPr="001B4EE9">
        <w:rPr>
          <w:lang w:val="en-US"/>
        </w:rPr>
        <w:t>POST</w:t>
      </w:r>
      <w:r w:rsidRPr="001B4EE9">
        <w:t xml:space="preserve"> и </w:t>
      </w:r>
      <w:r w:rsidRPr="001B4EE9">
        <w:rPr>
          <w:lang w:val="en-US"/>
        </w:rPr>
        <w:t>GET</w:t>
      </w:r>
      <w:r w:rsidRPr="001B4EE9">
        <w:t>-параметров, а также переменных окружения веб-сервера в предопределённые массивы;</w:t>
      </w:r>
    </w:p>
    <w:p w:rsidR="001B4EE9" w:rsidRPr="001B4EE9" w:rsidRDefault="001B4EE9" w:rsidP="001B4EE9">
      <w:pPr>
        <w:pStyle w:val="a7"/>
        <w:numPr>
          <w:ilvl w:val="0"/>
          <w:numId w:val="17"/>
        </w:numPr>
      </w:pPr>
      <w:r w:rsidRPr="001B4EE9">
        <w:t>взаимодействие с большим количеством различных систем управления базами данных (</w:t>
      </w:r>
      <w:r w:rsidRPr="001B4EE9">
        <w:rPr>
          <w:lang w:val="en-US"/>
        </w:rPr>
        <w:t>MySQL</w:t>
      </w:r>
      <w:r w:rsidRPr="001B4EE9">
        <w:t xml:space="preserve">, </w:t>
      </w:r>
      <w:proofErr w:type="spellStart"/>
      <w:r w:rsidRPr="001B4EE9">
        <w:rPr>
          <w:lang w:val="en-US"/>
        </w:rPr>
        <w:t>MySQLi</w:t>
      </w:r>
      <w:proofErr w:type="spellEnd"/>
      <w:r w:rsidRPr="001B4EE9">
        <w:t xml:space="preserve">, </w:t>
      </w:r>
      <w:r w:rsidRPr="001B4EE9">
        <w:rPr>
          <w:lang w:val="en-US"/>
        </w:rPr>
        <w:t>SQLite</w:t>
      </w:r>
      <w:r w:rsidRPr="001B4EE9">
        <w:t xml:space="preserve">, </w:t>
      </w:r>
      <w:proofErr w:type="spellStart"/>
      <w:r w:rsidRPr="001B4EE9">
        <w:rPr>
          <w:lang w:val="en-US"/>
        </w:rPr>
        <w:t>PostgreSQL</w:t>
      </w:r>
      <w:proofErr w:type="spellEnd"/>
      <w:r w:rsidRPr="001B4EE9">
        <w:t xml:space="preserve">, </w:t>
      </w:r>
      <w:r w:rsidRPr="001B4EE9">
        <w:rPr>
          <w:lang w:val="en-US"/>
        </w:rPr>
        <w:t>Oracle</w:t>
      </w:r>
      <w:r w:rsidRPr="001B4EE9">
        <w:t xml:space="preserve"> (</w:t>
      </w:r>
      <w:r w:rsidRPr="001B4EE9">
        <w:rPr>
          <w:lang w:val="en-US"/>
        </w:rPr>
        <w:t>OCI</w:t>
      </w:r>
      <w:r w:rsidRPr="001B4EE9">
        <w:t xml:space="preserve">8), </w:t>
      </w:r>
      <w:r w:rsidRPr="001B4EE9">
        <w:rPr>
          <w:lang w:val="en-US"/>
        </w:rPr>
        <w:t>Oracle</w:t>
      </w:r>
      <w:r w:rsidRPr="001B4EE9">
        <w:t xml:space="preserve">, </w:t>
      </w:r>
      <w:r w:rsidRPr="001B4EE9">
        <w:rPr>
          <w:lang w:val="en-US"/>
        </w:rPr>
        <w:t>Microsoft</w:t>
      </w:r>
      <w:r w:rsidRPr="001B4EE9">
        <w:t xml:space="preserve"> </w:t>
      </w:r>
      <w:r w:rsidRPr="001B4EE9">
        <w:rPr>
          <w:lang w:val="en-US"/>
        </w:rPr>
        <w:t>SQL</w:t>
      </w:r>
      <w:r w:rsidRPr="001B4EE9">
        <w:t xml:space="preserve"> </w:t>
      </w:r>
      <w:r w:rsidRPr="001B4EE9">
        <w:rPr>
          <w:lang w:val="en-US"/>
        </w:rPr>
        <w:t>Server</w:t>
      </w:r>
      <w:r w:rsidRPr="001B4EE9">
        <w:t xml:space="preserve">, </w:t>
      </w:r>
      <w:r w:rsidRPr="001B4EE9">
        <w:rPr>
          <w:lang w:val="en-US"/>
        </w:rPr>
        <w:t>Sybase</w:t>
      </w:r>
      <w:r w:rsidRPr="001B4EE9">
        <w:t xml:space="preserve">, </w:t>
      </w:r>
      <w:r w:rsidRPr="001B4EE9">
        <w:rPr>
          <w:lang w:val="en-US"/>
        </w:rPr>
        <w:t>ODBC</w:t>
      </w:r>
      <w:r w:rsidRPr="001B4EE9">
        <w:t xml:space="preserve">, </w:t>
      </w:r>
      <w:proofErr w:type="spellStart"/>
      <w:r w:rsidRPr="001B4EE9">
        <w:rPr>
          <w:lang w:val="en-US"/>
        </w:rPr>
        <w:t>mSQL</w:t>
      </w:r>
      <w:proofErr w:type="spellEnd"/>
      <w:r w:rsidRPr="001B4EE9">
        <w:t xml:space="preserve">, </w:t>
      </w:r>
      <w:r w:rsidRPr="001B4EE9">
        <w:rPr>
          <w:lang w:val="en-US"/>
        </w:rPr>
        <w:t>IBM</w:t>
      </w:r>
      <w:r w:rsidRPr="001B4EE9">
        <w:t xml:space="preserve"> </w:t>
      </w:r>
      <w:r w:rsidRPr="001B4EE9">
        <w:rPr>
          <w:lang w:val="en-US"/>
        </w:rPr>
        <w:t>DB</w:t>
      </w:r>
      <w:r w:rsidRPr="001B4EE9">
        <w:t xml:space="preserve">2, </w:t>
      </w:r>
      <w:r w:rsidRPr="001B4EE9">
        <w:rPr>
          <w:lang w:val="en-US"/>
        </w:rPr>
        <w:t>Cloudscape</w:t>
      </w:r>
      <w:r w:rsidRPr="001B4EE9">
        <w:t xml:space="preserve"> и </w:t>
      </w:r>
      <w:r w:rsidRPr="001B4EE9">
        <w:rPr>
          <w:lang w:val="en-US"/>
        </w:rPr>
        <w:t>Apache</w:t>
      </w:r>
      <w:r w:rsidRPr="001B4EE9">
        <w:t xml:space="preserve"> </w:t>
      </w:r>
      <w:r w:rsidRPr="001B4EE9">
        <w:rPr>
          <w:lang w:val="en-US"/>
        </w:rPr>
        <w:t>Derby</w:t>
      </w:r>
      <w:r w:rsidRPr="001B4EE9">
        <w:t xml:space="preserve">, </w:t>
      </w:r>
      <w:r w:rsidRPr="001B4EE9">
        <w:rPr>
          <w:lang w:val="en-US"/>
        </w:rPr>
        <w:t>Informix</w:t>
      </w:r>
      <w:r w:rsidRPr="001B4EE9">
        <w:t xml:space="preserve">, </w:t>
      </w:r>
      <w:proofErr w:type="spellStart"/>
      <w:r w:rsidRPr="001B4EE9">
        <w:rPr>
          <w:lang w:val="en-US"/>
        </w:rPr>
        <w:t>Ovrimos</w:t>
      </w:r>
      <w:proofErr w:type="spellEnd"/>
      <w:r w:rsidRPr="001B4EE9">
        <w:t xml:space="preserve"> </w:t>
      </w:r>
      <w:r w:rsidRPr="001B4EE9">
        <w:rPr>
          <w:lang w:val="en-US"/>
        </w:rPr>
        <w:t>SQL</w:t>
      </w:r>
      <w:r w:rsidRPr="001B4EE9">
        <w:t xml:space="preserve">, </w:t>
      </w:r>
      <w:r w:rsidRPr="001B4EE9">
        <w:rPr>
          <w:lang w:val="en-US"/>
        </w:rPr>
        <w:t>Lotus</w:t>
      </w:r>
      <w:r w:rsidRPr="001B4EE9">
        <w:t xml:space="preserve"> </w:t>
      </w:r>
      <w:r w:rsidRPr="001B4EE9">
        <w:rPr>
          <w:lang w:val="en-US"/>
        </w:rPr>
        <w:t>Notes</w:t>
      </w:r>
      <w:r w:rsidRPr="001B4EE9">
        <w:t xml:space="preserve">, </w:t>
      </w:r>
      <w:r w:rsidRPr="001B4EE9">
        <w:rPr>
          <w:lang w:val="en-US"/>
        </w:rPr>
        <w:t>DB</w:t>
      </w:r>
      <w:r w:rsidRPr="001B4EE9">
        <w:t xml:space="preserve">++, </w:t>
      </w:r>
      <w:r w:rsidRPr="001B4EE9">
        <w:rPr>
          <w:lang w:val="en-US"/>
        </w:rPr>
        <w:t>DBM</w:t>
      </w:r>
      <w:r w:rsidRPr="001B4EE9">
        <w:t xml:space="preserve">, </w:t>
      </w:r>
      <w:r w:rsidRPr="001B4EE9">
        <w:rPr>
          <w:lang w:val="en-US"/>
        </w:rPr>
        <w:t>dBase</w:t>
      </w:r>
      <w:r w:rsidRPr="001B4EE9">
        <w:t xml:space="preserve">, </w:t>
      </w:r>
      <w:r w:rsidRPr="001B4EE9">
        <w:rPr>
          <w:lang w:val="en-US"/>
        </w:rPr>
        <w:t>DBX</w:t>
      </w:r>
      <w:r w:rsidRPr="001B4EE9">
        <w:t xml:space="preserve">, </w:t>
      </w:r>
      <w:proofErr w:type="spellStart"/>
      <w:r w:rsidRPr="001B4EE9">
        <w:rPr>
          <w:lang w:val="en-US"/>
        </w:rPr>
        <w:t>FrontBase</w:t>
      </w:r>
      <w:proofErr w:type="spellEnd"/>
      <w:r w:rsidRPr="001B4EE9">
        <w:t xml:space="preserve">, </w:t>
      </w:r>
      <w:proofErr w:type="spellStart"/>
      <w:r w:rsidRPr="001B4EE9">
        <w:rPr>
          <w:lang w:val="en-US"/>
        </w:rPr>
        <w:t>FilePro</w:t>
      </w:r>
      <w:proofErr w:type="spellEnd"/>
      <w:r w:rsidRPr="001B4EE9">
        <w:t xml:space="preserve">, </w:t>
      </w:r>
      <w:r w:rsidRPr="001B4EE9">
        <w:rPr>
          <w:lang w:val="en-US"/>
        </w:rPr>
        <w:t>Ingres</w:t>
      </w:r>
      <w:r w:rsidRPr="001B4EE9">
        <w:t xml:space="preserve"> </w:t>
      </w:r>
      <w:r w:rsidRPr="001B4EE9">
        <w:rPr>
          <w:lang w:val="en-US"/>
        </w:rPr>
        <w:t>II</w:t>
      </w:r>
      <w:r w:rsidRPr="001B4EE9">
        <w:t xml:space="preserve">, </w:t>
      </w:r>
      <w:r w:rsidRPr="001B4EE9">
        <w:rPr>
          <w:lang w:val="en-US"/>
        </w:rPr>
        <w:t>SESAM</w:t>
      </w:r>
      <w:r w:rsidRPr="001B4EE9">
        <w:t xml:space="preserve">, </w:t>
      </w:r>
      <w:r w:rsidRPr="001B4EE9">
        <w:rPr>
          <w:lang w:val="en-US"/>
        </w:rPr>
        <w:t>Firebird</w:t>
      </w:r>
      <w:r w:rsidRPr="001B4EE9">
        <w:t xml:space="preserve"> / </w:t>
      </w:r>
      <w:proofErr w:type="spellStart"/>
      <w:r w:rsidRPr="001B4EE9">
        <w:rPr>
          <w:lang w:val="en-US"/>
        </w:rPr>
        <w:t>InterBase</w:t>
      </w:r>
      <w:proofErr w:type="spellEnd"/>
      <w:r w:rsidRPr="001B4EE9">
        <w:t xml:space="preserve">, </w:t>
      </w:r>
      <w:r w:rsidRPr="001B4EE9">
        <w:rPr>
          <w:lang w:val="en-US"/>
        </w:rPr>
        <w:t>Paradox</w:t>
      </w:r>
      <w:r w:rsidRPr="001B4EE9">
        <w:t xml:space="preserve"> </w:t>
      </w:r>
      <w:r w:rsidRPr="001B4EE9">
        <w:rPr>
          <w:lang w:val="en-US"/>
        </w:rPr>
        <w:t>File</w:t>
      </w:r>
      <w:r w:rsidRPr="001B4EE9">
        <w:t xml:space="preserve"> </w:t>
      </w:r>
      <w:r w:rsidRPr="001B4EE9">
        <w:rPr>
          <w:lang w:val="en-US"/>
        </w:rPr>
        <w:t>Access</w:t>
      </w:r>
      <w:r w:rsidRPr="001B4EE9">
        <w:t xml:space="preserve">, </w:t>
      </w:r>
      <w:proofErr w:type="spellStart"/>
      <w:r w:rsidRPr="001B4EE9">
        <w:rPr>
          <w:lang w:val="en-US"/>
        </w:rPr>
        <w:t>MaxDB</w:t>
      </w:r>
      <w:proofErr w:type="spellEnd"/>
      <w:r w:rsidRPr="001B4EE9">
        <w:t xml:space="preserve">, Интерфейс </w:t>
      </w:r>
      <w:r w:rsidRPr="001B4EE9">
        <w:rPr>
          <w:lang w:val="en-US"/>
        </w:rPr>
        <w:t>PDO</w:t>
      </w:r>
      <w:r w:rsidRPr="001B4EE9">
        <w:t>);</w:t>
      </w:r>
    </w:p>
    <w:p w:rsidR="001B4EE9" w:rsidRPr="001B4EE9" w:rsidRDefault="001B4EE9" w:rsidP="001B4EE9">
      <w:pPr>
        <w:pStyle w:val="a7"/>
        <w:numPr>
          <w:ilvl w:val="0"/>
          <w:numId w:val="17"/>
        </w:numPr>
      </w:pPr>
      <w:r w:rsidRPr="001B4EE9">
        <w:t xml:space="preserve">автоматизированная отправка </w:t>
      </w:r>
      <w:r w:rsidRPr="001B4EE9">
        <w:rPr>
          <w:lang w:val="en-US"/>
        </w:rPr>
        <w:t>HTTP</w:t>
      </w:r>
      <w:r w:rsidRPr="001B4EE9">
        <w:t>-заголовков;</w:t>
      </w:r>
    </w:p>
    <w:p w:rsidR="001B4EE9" w:rsidRPr="001B4EE9" w:rsidRDefault="001B4EE9" w:rsidP="001B4EE9">
      <w:pPr>
        <w:pStyle w:val="a7"/>
        <w:numPr>
          <w:ilvl w:val="0"/>
          <w:numId w:val="17"/>
        </w:numPr>
      </w:pPr>
      <w:r w:rsidRPr="001B4EE9">
        <w:t xml:space="preserve">работа с </w:t>
      </w:r>
      <w:r w:rsidRPr="001B4EE9">
        <w:rPr>
          <w:lang w:val="en-US"/>
        </w:rPr>
        <w:t>HTTP</w:t>
      </w:r>
      <w:r w:rsidRPr="001B4EE9">
        <w:t>-авторизацией;</w:t>
      </w:r>
    </w:p>
    <w:p w:rsidR="001B4EE9" w:rsidRPr="001B4EE9" w:rsidRDefault="001B4EE9" w:rsidP="001B4EE9">
      <w:pPr>
        <w:pStyle w:val="a7"/>
        <w:numPr>
          <w:ilvl w:val="0"/>
          <w:numId w:val="17"/>
        </w:numPr>
      </w:pPr>
      <w:r w:rsidRPr="001B4EE9">
        <w:t xml:space="preserve">работа с </w:t>
      </w:r>
      <w:r w:rsidRPr="001B4EE9">
        <w:rPr>
          <w:lang w:val="en-US"/>
        </w:rPr>
        <w:t>cookies</w:t>
      </w:r>
      <w:r w:rsidRPr="001B4EE9">
        <w:t xml:space="preserve"> и сессиями;</w:t>
      </w:r>
    </w:p>
    <w:p w:rsidR="001B4EE9" w:rsidRPr="001B4EE9" w:rsidRDefault="001B4EE9" w:rsidP="001B4EE9">
      <w:pPr>
        <w:pStyle w:val="a7"/>
        <w:numPr>
          <w:ilvl w:val="0"/>
          <w:numId w:val="17"/>
        </w:numPr>
      </w:pPr>
      <w:r w:rsidRPr="001B4EE9">
        <w:t>работа с локальными и удалёнными файлами, сокетами;</w:t>
      </w:r>
    </w:p>
    <w:p w:rsidR="001B4EE9" w:rsidRPr="001B4EE9" w:rsidRDefault="001B4EE9" w:rsidP="001B4EE9">
      <w:pPr>
        <w:pStyle w:val="a7"/>
        <w:numPr>
          <w:ilvl w:val="0"/>
          <w:numId w:val="17"/>
        </w:numPr>
      </w:pPr>
      <w:r w:rsidRPr="001B4EE9">
        <w:t>обработка файлов, загружаемых на сервер;</w:t>
      </w:r>
    </w:p>
    <w:p w:rsidR="001B4EE9" w:rsidRPr="001B4EE9" w:rsidRDefault="001B4EE9" w:rsidP="001B4EE9">
      <w:pPr>
        <w:pStyle w:val="a7"/>
        <w:numPr>
          <w:ilvl w:val="0"/>
          <w:numId w:val="17"/>
        </w:numPr>
        <w:rPr>
          <w:lang w:val="en-US"/>
        </w:rPr>
      </w:pPr>
      <w:proofErr w:type="spellStart"/>
      <w:r w:rsidRPr="001B4EE9">
        <w:rPr>
          <w:lang w:val="en-US"/>
        </w:rPr>
        <w:t>работа</w:t>
      </w:r>
      <w:proofErr w:type="spellEnd"/>
      <w:r w:rsidRPr="001B4EE9">
        <w:rPr>
          <w:lang w:val="en-US"/>
        </w:rPr>
        <w:t xml:space="preserve"> с </w:t>
      </w:r>
      <w:proofErr w:type="spellStart"/>
      <w:r w:rsidRPr="001B4EE9">
        <w:rPr>
          <w:lang w:val="en-US"/>
        </w:rPr>
        <w:t>XForms</w:t>
      </w:r>
      <w:proofErr w:type="spellEnd"/>
      <w:r w:rsidRPr="001B4EE9">
        <w:rPr>
          <w:lang w:val="en-US"/>
        </w:rPr>
        <w:t>.</w:t>
      </w:r>
    </w:p>
    <w:p w:rsidR="001B4EE9" w:rsidRPr="00494CDD" w:rsidRDefault="001B4EE9" w:rsidP="001B4EE9">
      <w:pPr>
        <w:pStyle w:val="a7"/>
      </w:pPr>
      <w:r w:rsidRPr="001B4EE9">
        <w:t xml:space="preserve">В настоящее время </w:t>
      </w:r>
      <w:r w:rsidRPr="001B4EE9">
        <w:rPr>
          <w:lang w:val="en-US"/>
        </w:rPr>
        <w:t>PHP</w:t>
      </w:r>
      <w:r w:rsidRPr="001B4EE9">
        <w:t xml:space="preserve"> используется сотнями тысяч разработчиков. Согласно рейтингу корпорации </w:t>
      </w:r>
      <w:r w:rsidRPr="001B4EE9">
        <w:rPr>
          <w:lang w:val="en-US"/>
        </w:rPr>
        <w:t>TIOBE</w:t>
      </w:r>
      <w:r w:rsidRPr="001B4EE9">
        <w:t xml:space="preserve">, базирующемся на данных поисковых систем, в июне 2013 года </w:t>
      </w:r>
      <w:r w:rsidRPr="001B4EE9">
        <w:rPr>
          <w:lang w:val="en-US"/>
        </w:rPr>
        <w:t>PHP</w:t>
      </w:r>
      <w:r w:rsidRPr="001B4EE9">
        <w:t xml:space="preserve"> находился на 5 месте</w:t>
      </w:r>
      <w:r>
        <w:t xml:space="preserve"> среди языков программирования.</w:t>
      </w:r>
      <w:r w:rsidRPr="001B4EE9">
        <w:t xml:space="preserve"> К крупнейшим сайтам, использующим </w:t>
      </w:r>
      <w:r w:rsidRPr="001B4EE9">
        <w:rPr>
          <w:lang w:val="en-US"/>
        </w:rPr>
        <w:t>PHP</w:t>
      </w:r>
      <w:r w:rsidRPr="001B4EE9">
        <w:t xml:space="preserve">, относятся </w:t>
      </w:r>
      <w:r w:rsidRPr="001B4EE9">
        <w:rPr>
          <w:lang w:val="en-US"/>
        </w:rPr>
        <w:t>Facebook</w:t>
      </w:r>
      <w:r w:rsidRPr="001B4EE9">
        <w:t xml:space="preserve">, </w:t>
      </w:r>
      <w:r w:rsidRPr="001B4EE9">
        <w:rPr>
          <w:lang w:val="en-US"/>
        </w:rPr>
        <w:t>Wikipedia</w:t>
      </w:r>
      <w:r w:rsidRPr="001B4EE9">
        <w:t xml:space="preserve"> и др.</w:t>
      </w:r>
    </w:p>
    <w:p w:rsidR="00494CDD" w:rsidRPr="00EC7625" w:rsidRDefault="00494CDD" w:rsidP="00494CDD">
      <w:pPr>
        <w:pStyle w:val="21"/>
      </w:pPr>
      <w:bookmarkStart w:id="27" w:name="_Toc359255005"/>
      <w:r w:rsidRPr="00EC7625">
        <w:lastRenderedPageBreak/>
        <w:t xml:space="preserve">3.4 </w:t>
      </w:r>
      <w:r>
        <w:rPr>
          <w:lang w:val="en-US"/>
        </w:rPr>
        <w:t>HTML</w:t>
      </w:r>
      <w:r w:rsidRPr="00EC7625">
        <w:t>/</w:t>
      </w:r>
      <w:r>
        <w:rPr>
          <w:lang w:val="en-US"/>
        </w:rPr>
        <w:t>CSS</w:t>
      </w:r>
      <w:bookmarkEnd w:id="27"/>
    </w:p>
    <w:p w:rsidR="00494CDD" w:rsidRPr="00EC7625" w:rsidRDefault="00C24090" w:rsidP="00494CDD">
      <w:pPr>
        <w:pStyle w:val="a7"/>
      </w:pPr>
      <w:r w:rsidRPr="00C24090">
        <w:rPr>
          <w:lang w:val="en-US"/>
        </w:rPr>
        <w:t>HTML</w:t>
      </w:r>
      <w:r w:rsidRPr="00C24090">
        <w:t xml:space="preserve"> (англ. </w:t>
      </w:r>
      <w:proofErr w:type="spellStart"/>
      <w:r w:rsidRPr="00C24090">
        <w:rPr>
          <w:lang w:val="en-US"/>
        </w:rPr>
        <w:t>HyperText</w:t>
      </w:r>
      <w:proofErr w:type="spellEnd"/>
      <w:r w:rsidRPr="00C24090">
        <w:t xml:space="preserve"> </w:t>
      </w:r>
      <w:r w:rsidRPr="00C24090">
        <w:rPr>
          <w:lang w:val="en-US"/>
        </w:rPr>
        <w:t>Markup</w:t>
      </w:r>
      <w:r w:rsidRPr="00C24090">
        <w:t xml:space="preserve"> </w:t>
      </w:r>
      <w:r w:rsidRPr="00C24090">
        <w:rPr>
          <w:lang w:val="en-US"/>
        </w:rPr>
        <w:t>Language</w:t>
      </w:r>
      <w:r w:rsidR="00D96C20">
        <w:t xml:space="preserve"> </w:t>
      </w:r>
      <w:r w:rsidR="00D96C20" w:rsidRPr="00D96C20">
        <w:t>–</w:t>
      </w:r>
      <w:r w:rsidRPr="00C24090">
        <w:t xml:space="preserve"> язык разметки гипертекста) </w:t>
      </w:r>
      <w:r w:rsidR="00D96C20" w:rsidRPr="00D96C20">
        <w:t>–</w:t>
      </w:r>
      <w:r w:rsidRPr="00C24090">
        <w:t xml:space="preserve"> стандартный язык разметки документов во Всемирной паутине. Большинство веб-страниц создаются при помощи языка </w:t>
      </w:r>
      <w:r w:rsidRPr="00C24090">
        <w:rPr>
          <w:lang w:val="en-US"/>
        </w:rPr>
        <w:t>HTML</w:t>
      </w:r>
      <w:r w:rsidRPr="00C24090">
        <w:t xml:space="preserve"> (или </w:t>
      </w:r>
      <w:r w:rsidRPr="00C24090">
        <w:rPr>
          <w:lang w:val="en-US"/>
        </w:rPr>
        <w:t>XHTML</w:t>
      </w:r>
      <w:r w:rsidRPr="00C24090">
        <w:t xml:space="preserve">). Язык </w:t>
      </w:r>
      <w:r w:rsidRPr="00C24090">
        <w:rPr>
          <w:lang w:val="en-US"/>
        </w:rPr>
        <w:t>HTML</w:t>
      </w:r>
      <w:r w:rsidRPr="00C24090">
        <w:t xml:space="preserve"> интерпретируется браузерами и отображается в виде документа в удобной для человека форме. </w:t>
      </w:r>
      <w:r w:rsidRPr="00C24090">
        <w:rPr>
          <w:lang w:val="en-US"/>
        </w:rPr>
        <w:t>HTML</w:t>
      </w:r>
      <w:r w:rsidRPr="00C24090">
        <w:t xml:space="preserve"> является приложением (частным случаем) </w:t>
      </w:r>
      <w:r w:rsidRPr="00C24090">
        <w:rPr>
          <w:lang w:val="en-US"/>
        </w:rPr>
        <w:t>SGML</w:t>
      </w:r>
      <w:r w:rsidRPr="00C24090">
        <w:t xml:space="preserve"> – стандарт</w:t>
      </w:r>
      <w:r>
        <w:t>ного обобщённого языка разметки</w:t>
      </w:r>
      <w:r w:rsidRPr="00C24090">
        <w:t xml:space="preserve"> и соответствует международному стандарту </w:t>
      </w:r>
      <w:r w:rsidRPr="00C24090">
        <w:rPr>
          <w:lang w:val="en-US"/>
        </w:rPr>
        <w:t>ISO</w:t>
      </w:r>
      <w:r w:rsidRPr="00C24090">
        <w:t xml:space="preserve"> 8879.</w:t>
      </w:r>
    </w:p>
    <w:p w:rsidR="00C24090" w:rsidRPr="00C24090" w:rsidRDefault="00C24090" w:rsidP="00C24090">
      <w:pPr>
        <w:pStyle w:val="a7"/>
      </w:pPr>
      <w:r w:rsidRPr="00C24090">
        <w:t xml:space="preserve">Язык HTML был разработан британским учёным </w:t>
      </w:r>
      <w:proofErr w:type="spellStart"/>
      <w:r w:rsidRPr="00C24090">
        <w:t>Тимом</w:t>
      </w:r>
      <w:proofErr w:type="spellEnd"/>
      <w:r w:rsidRPr="00C24090">
        <w:t xml:space="preserve"> </w:t>
      </w:r>
      <w:proofErr w:type="spellStart"/>
      <w:r w:rsidRPr="00C24090">
        <w:t>Берн</w:t>
      </w:r>
      <w:r w:rsidR="00D96C20">
        <w:t>ерсом</w:t>
      </w:r>
      <w:proofErr w:type="spellEnd"/>
      <w:r w:rsidR="00D96C20">
        <w:t>-Ли приблизительно в 198</w:t>
      </w:r>
      <w:r w:rsidR="00D96C20" w:rsidRPr="00D27AD1">
        <w:t>6</w:t>
      </w:r>
      <w:r w:rsidR="00D96C20">
        <w:t>–</w:t>
      </w:r>
      <w:r w:rsidRPr="00C24090">
        <w:t>1991 годах в стенах Европейского Центра ядерных исследований в Женеве (Швейцария). HTML создавался как язык для обмена научной и технической документацией, пригодный для использования людьми, не являющимися специалистами в области вёрстки. HTML успешно справлялся с проблемой сложности SGML путём определения небольшого набора структу</w:t>
      </w:r>
      <w:r w:rsidR="00D27AD1">
        <w:t xml:space="preserve">рных и семантических элементов </w:t>
      </w:r>
      <w:r w:rsidR="00D27AD1" w:rsidRPr="00D27AD1">
        <w:t>–</w:t>
      </w:r>
      <w:r w:rsidRPr="00C24090">
        <w:t xml:space="preserve"> дескрипторов. Дескрипторы также часто называют «тегами». С помощью HTML можно легко создать относительно простой, но красиво оформленный документ. Помимо упрощения структуры документа, в HTML внесена поддержка гипертекста. Мультимедийные возможности были добавлены позже.</w:t>
      </w:r>
    </w:p>
    <w:p w:rsidR="00C24090" w:rsidRPr="00EC7625" w:rsidRDefault="00C24090" w:rsidP="00C24090">
      <w:pPr>
        <w:pStyle w:val="a7"/>
      </w:pPr>
      <w:r w:rsidRPr="00C24090">
        <w:t xml:space="preserve">Изначально язык HTML был задуман и создан как средство структурирования и форматирования документов без их привязки к средствам воспроизведения (отображения). В идеале, текст с разметкой HTML должен был без стилистических и структурных искажений воспроизводиться на оборудовании с различной технической оснащённостью (цветной экран современного компьютера, монохромный экран органайзера, ограниченный по размерам экран мобильного телефона или устройства и программы голосового воспроизведения текстов). Однако современное применение HTML очень далеко от его изначальной задачи. С течением времени основная идея </w:t>
      </w:r>
      <w:proofErr w:type="spellStart"/>
      <w:r w:rsidRPr="00C24090">
        <w:t>платформонезависимости</w:t>
      </w:r>
      <w:proofErr w:type="spellEnd"/>
      <w:r w:rsidRPr="00C24090">
        <w:t xml:space="preserve"> языка HTML была принесена в жертву современным потребностям в мультимедийном и графическом оформлении.</w:t>
      </w:r>
    </w:p>
    <w:p w:rsidR="00C24090" w:rsidRPr="00014940" w:rsidRDefault="00C24090" w:rsidP="00C24090">
      <w:pPr>
        <w:pStyle w:val="a7"/>
      </w:pPr>
      <w:r w:rsidRPr="00C24090">
        <w:rPr>
          <w:lang w:val="en-US"/>
        </w:rPr>
        <w:t>CSS</w:t>
      </w:r>
      <w:r w:rsidRPr="00C24090">
        <w:t xml:space="preserve"> (англ. </w:t>
      </w:r>
      <w:r w:rsidRPr="00C24090">
        <w:rPr>
          <w:lang w:val="en-US"/>
        </w:rPr>
        <w:t>Cascading</w:t>
      </w:r>
      <w:r w:rsidRPr="00C24090">
        <w:t xml:space="preserve"> </w:t>
      </w:r>
      <w:r w:rsidRPr="00C24090">
        <w:rPr>
          <w:lang w:val="en-US"/>
        </w:rPr>
        <w:t>Style</w:t>
      </w:r>
      <w:r w:rsidRPr="00C24090">
        <w:t xml:space="preserve"> </w:t>
      </w:r>
      <w:r w:rsidRPr="00C24090">
        <w:rPr>
          <w:lang w:val="en-US"/>
        </w:rPr>
        <w:t>Sheets</w:t>
      </w:r>
      <w:r w:rsidR="00D27AD1">
        <w:t xml:space="preserve"> </w:t>
      </w:r>
      <w:r w:rsidR="00D27AD1" w:rsidRPr="00D27AD1">
        <w:t>–</w:t>
      </w:r>
      <w:r w:rsidR="002E0234">
        <w:t xml:space="preserve"> каскадные таблицы стилей) </w:t>
      </w:r>
      <w:r w:rsidR="002E0234" w:rsidRPr="002E0234">
        <w:t>–</w:t>
      </w:r>
      <w:r w:rsidRPr="00C24090">
        <w:t xml:space="preserve"> формальный язык описания внешнего вида документа, написанного с использованием языка разметки.</w:t>
      </w:r>
      <w:r w:rsidR="002E0234" w:rsidRPr="002E0234">
        <w:t xml:space="preserve"> </w:t>
      </w:r>
      <w:r w:rsidRPr="00C24090">
        <w:t xml:space="preserve">Преимущественно используется как средство описания, оформления внешнего вида веб-страниц, написанных с помощью языков разметки </w:t>
      </w:r>
      <w:r w:rsidRPr="00C24090">
        <w:rPr>
          <w:lang w:val="en-US"/>
        </w:rPr>
        <w:t>HTML</w:t>
      </w:r>
      <w:r w:rsidRPr="00C24090">
        <w:t xml:space="preserve"> и </w:t>
      </w:r>
      <w:r w:rsidRPr="00C24090">
        <w:rPr>
          <w:lang w:val="en-US"/>
        </w:rPr>
        <w:t>XHTML</w:t>
      </w:r>
      <w:r w:rsidRPr="00C24090">
        <w:t xml:space="preserve">, но может также применяться к любым </w:t>
      </w:r>
      <w:r w:rsidRPr="00C24090">
        <w:rPr>
          <w:lang w:val="en-US"/>
        </w:rPr>
        <w:t>XML</w:t>
      </w:r>
      <w:r w:rsidRPr="00C24090">
        <w:t xml:space="preserve">-документам, например, к </w:t>
      </w:r>
      <w:r w:rsidRPr="00C24090">
        <w:rPr>
          <w:lang w:val="en-US"/>
        </w:rPr>
        <w:t>SVG</w:t>
      </w:r>
      <w:r w:rsidRPr="00C24090">
        <w:t xml:space="preserve"> или </w:t>
      </w:r>
      <w:r w:rsidRPr="00C24090">
        <w:rPr>
          <w:lang w:val="en-US"/>
        </w:rPr>
        <w:t>XUL</w:t>
      </w:r>
      <w:r w:rsidRPr="00C24090">
        <w:t>.</w:t>
      </w:r>
    </w:p>
    <w:p w:rsidR="00014940" w:rsidRPr="00EC7625" w:rsidRDefault="00014940" w:rsidP="00C24090">
      <w:pPr>
        <w:pStyle w:val="a7"/>
      </w:pPr>
      <w:r w:rsidRPr="00014940">
        <w:lastRenderedPageBreak/>
        <w:t>CSS используется создателями веб-страниц для задания цветов, шрифтов, расположения отдельных блоков и других аспектов представления внешнего вида этих веб-страниц. Основной целью разработки CSS являлось разделение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 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экрана), или при выводе устройствами, использующими шрифт Брайля.</w:t>
      </w:r>
    </w:p>
    <w:p w:rsidR="00014940" w:rsidRPr="00EC7625" w:rsidRDefault="00014940" w:rsidP="00014940">
      <w:pPr>
        <w:pStyle w:val="21"/>
      </w:pPr>
      <w:bookmarkStart w:id="28" w:name="_Toc359255006"/>
      <w:r w:rsidRPr="00EC7625">
        <w:t xml:space="preserve">3.5 </w:t>
      </w:r>
      <w:r>
        <w:rPr>
          <w:lang w:val="en-US"/>
        </w:rPr>
        <w:t>Apache</w:t>
      </w:r>
      <w:bookmarkEnd w:id="28"/>
    </w:p>
    <w:p w:rsidR="00014940" w:rsidRPr="00EC7625" w:rsidRDefault="00113DC1" w:rsidP="005F28AB">
      <w:pPr>
        <w:pStyle w:val="a7"/>
      </w:pPr>
      <w:r w:rsidRPr="00113DC1">
        <w:rPr>
          <w:lang w:val="en-US"/>
        </w:rPr>
        <w:t>Apache</w:t>
      </w:r>
      <w:r w:rsidRPr="00113DC1">
        <w:t xml:space="preserve"> </w:t>
      </w:r>
      <w:r w:rsidRPr="00113DC1">
        <w:rPr>
          <w:lang w:val="en-US"/>
        </w:rPr>
        <w:t>HTTP</w:t>
      </w:r>
      <w:r w:rsidR="005F28AB">
        <w:t xml:space="preserve">-сервер </w:t>
      </w:r>
      <w:r w:rsidR="005F28AB" w:rsidRPr="005F28AB">
        <w:t>–</w:t>
      </w:r>
      <w:r w:rsidRPr="00113DC1">
        <w:t xml:space="preserve"> свободный веб-сервер. </w:t>
      </w:r>
      <w:r w:rsidRPr="00113DC1">
        <w:rPr>
          <w:lang w:val="en-US"/>
        </w:rPr>
        <w:t>Apache</w:t>
      </w:r>
      <w:r w:rsidRPr="00113DC1">
        <w:t xml:space="preserve"> является кроссплатформенным ПО, поддерживает операционные системы </w:t>
      </w:r>
      <w:r w:rsidRPr="00113DC1">
        <w:rPr>
          <w:lang w:val="en-US"/>
        </w:rPr>
        <w:t>Linux</w:t>
      </w:r>
      <w:r w:rsidRPr="00113DC1">
        <w:t xml:space="preserve">, </w:t>
      </w:r>
      <w:r w:rsidRPr="00113DC1">
        <w:rPr>
          <w:lang w:val="en-US"/>
        </w:rPr>
        <w:t>BSD</w:t>
      </w:r>
      <w:r w:rsidRPr="00113DC1">
        <w:t xml:space="preserve">, </w:t>
      </w:r>
      <w:r w:rsidRPr="00113DC1">
        <w:rPr>
          <w:lang w:val="en-US"/>
        </w:rPr>
        <w:t>Mac</w:t>
      </w:r>
      <w:r w:rsidRPr="00113DC1">
        <w:t xml:space="preserve"> </w:t>
      </w:r>
      <w:r w:rsidRPr="00113DC1">
        <w:rPr>
          <w:lang w:val="en-US"/>
        </w:rPr>
        <w:t>OS</w:t>
      </w:r>
      <w:r w:rsidRPr="00113DC1">
        <w:t xml:space="preserve">, </w:t>
      </w:r>
      <w:r w:rsidRPr="00113DC1">
        <w:rPr>
          <w:lang w:val="en-US"/>
        </w:rPr>
        <w:t>Microsoft</w:t>
      </w:r>
      <w:r w:rsidRPr="00113DC1">
        <w:t xml:space="preserve"> </w:t>
      </w:r>
      <w:r w:rsidRPr="00113DC1">
        <w:rPr>
          <w:lang w:val="en-US"/>
        </w:rPr>
        <w:t>Windows</w:t>
      </w:r>
      <w:r w:rsidRPr="00113DC1">
        <w:t xml:space="preserve">, </w:t>
      </w:r>
      <w:r w:rsidRPr="00113DC1">
        <w:rPr>
          <w:lang w:val="en-US"/>
        </w:rPr>
        <w:t>Novell</w:t>
      </w:r>
      <w:r w:rsidRPr="00113DC1">
        <w:t xml:space="preserve"> </w:t>
      </w:r>
      <w:r w:rsidRPr="00113DC1">
        <w:rPr>
          <w:lang w:val="en-US"/>
        </w:rPr>
        <w:t>NetWare</w:t>
      </w:r>
      <w:r w:rsidRPr="00113DC1">
        <w:t xml:space="preserve">, </w:t>
      </w:r>
      <w:r w:rsidRPr="00113DC1">
        <w:rPr>
          <w:lang w:val="en-US"/>
        </w:rPr>
        <w:t>BeOS</w:t>
      </w:r>
      <w:r w:rsidRPr="00113DC1">
        <w:t xml:space="preserve">. Основными достоинствами </w:t>
      </w:r>
      <w:r w:rsidRPr="00113DC1">
        <w:rPr>
          <w:lang w:val="en-US"/>
        </w:rPr>
        <w:t>Apache</w:t>
      </w:r>
      <w:r w:rsidRPr="00113DC1">
        <w:t xml:space="preserve"> считаются надёжность и гибкость конфигурации. Он позволяет подключать внешние модули для предоставления данных, использовать СУБД для аутентификации пользователей, модифицировать сообщения об ошибках и т.д. Поддерживает </w:t>
      </w:r>
      <w:proofErr w:type="spellStart"/>
      <w:r w:rsidRPr="00113DC1">
        <w:rPr>
          <w:lang w:val="en-US"/>
        </w:rPr>
        <w:t>IPv</w:t>
      </w:r>
      <w:proofErr w:type="spellEnd"/>
      <w:r w:rsidRPr="00113DC1">
        <w:t>6.</w:t>
      </w:r>
    </w:p>
    <w:p w:rsidR="005F28AB" w:rsidRPr="00EC7625" w:rsidRDefault="005F28AB" w:rsidP="005F28AB">
      <w:pPr>
        <w:pStyle w:val="a7"/>
      </w:pPr>
      <w:r w:rsidRPr="005F28AB">
        <w:t>Сервер был написан в начале 1995 года и считается, что его имя восходит к шуточному названию «</w:t>
      </w:r>
      <w:r w:rsidRPr="005F28AB">
        <w:rPr>
          <w:lang w:val="en-US"/>
        </w:rPr>
        <w:t>a</w:t>
      </w:r>
      <w:r w:rsidRPr="005F28AB">
        <w:t xml:space="preserve"> </w:t>
      </w:r>
      <w:r w:rsidRPr="005F28AB">
        <w:rPr>
          <w:lang w:val="en-US"/>
        </w:rPr>
        <w:t>patchy</w:t>
      </w:r>
      <w:r w:rsidRPr="005F28AB">
        <w:t xml:space="preserve">» (англ. «заплаточка»), так как он устранял ошибки популярного тогда сервера Всемирной паутины </w:t>
      </w:r>
      <w:r w:rsidRPr="005F28AB">
        <w:rPr>
          <w:lang w:val="en-US"/>
        </w:rPr>
        <w:t>NCSA</w:t>
      </w:r>
      <w:r w:rsidRPr="005F28AB">
        <w:t xml:space="preserve"> </w:t>
      </w:r>
      <w:proofErr w:type="spellStart"/>
      <w:r w:rsidRPr="005F28AB">
        <w:rPr>
          <w:lang w:val="en-US"/>
        </w:rPr>
        <w:t>HTTPd</w:t>
      </w:r>
      <w:proofErr w:type="spellEnd"/>
      <w:r w:rsidRPr="005F28AB">
        <w:t xml:space="preserve"> 1.3. В дальнейшем, с версии 2.х, сервер был переписан заново и теперь не содержит кода </w:t>
      </w:r>
      <w:r w:rsidRPr="005F28AB">
        <w:rPr>
          <w:lang w:val="en-US"/>
        </w:rPr>
        <w:t>NCSA</w:t>
      </w:r>
      <w:r w:rsidRPr="005F28AB">
        <w:t>. На данный момент разработка ведётся в ветке 2.2, а в версиях 1.3 и 2.0 производятся лишь исправления ошибок безопасности. На текущий мом</w:t>
      </w:r>
      <w:r w:rsidR="00D27AD1">
        <w:t xml:space="preserve">ент последняя версия ветки 2.4 </w:t>
      </w:r>
      <w:r w:rsidR="00D27AD1" w:rsidRPr="00D27AD1">
        <w:t>–</w:t>
      </w:r>
      <w:r w:rsidRPr="005F28AB">
        <w:t xml:space="preserve"> 2.4.3 (21 августа 2012), для первой версии это 1.3.42. Веб-сервер </w:t>
      </w:r>
      <w:r w:rsidRPr="005F28AB">
        <w:rPr>
          <w:lang w:val="en-US"/>
        </w:rPr>
        <w:t>Apache</w:t>
      </w:r>
      <w:r w:rsidRPr="005F28AB">
        <w:t xml:space="preserve"> разрабатывается и поддерживается открытым сообществом разработчиков под эгидой </w:t>
      </w:r>
      <w:r w:rsidRPr="005F28AB">
        <w:rPr>
          <w:lang w:val="en-US"/>
        </w:rPr>
        <w:t>Apache</w:t>
      </w:r>
      <w:r w:rsidRPr="005F28AB">
        <w:t xml:space="preserve"> </w:t>
      </w:r>
      <w:r w:rsidRPr="005F28AB">
        <w:rPr>
          <w:lang w:val="en-US"/>
        </w:rPr>
        <w:t>Software</w:t>
      </w:r>
      <w:r w:rsidRPr="005F28AB">
        <w:t xml:space="preserve"> </w:t>
      </w:r>
      <w:r w:rsidRPr="005F28AB">
        <w:rPr>
          <w:lang w:val="en-US"/>
        </w:rPr>
        <w:t>Foundation</w:t>
      </w:r>
      <w:r w:rsidRPr="005F28AB">
        <w:t xml:space="preserve"> и включён во многие программные продукты, среди которых СУБД </w:t>
      </w:r>
      <w:r w:rsidRPr="005F28AB">
        <w:rPr>
          <w:lang w:val="en-US"/>
        </w:rPr>
        <w:t>Oracle</w:t>
      </w:r>
      <w:r w:rsidRPr="005F28AB">
        <w:t xml:space="preserve"> и </w:t>
      </w:r>
      <w:r w:rsidRPr="005F28AB">
        <w:rPr>
          <w:lang w:val="en-US"/>
        </w:rPr>
        <w:t>IBM</w:t>
      </w:r>
      <w:r w:rsidRPr="005F28AB">
        <w:t xml:space="preserve"> </w:t>
      </w:r>
      <w:proofErr w:type="spellStart"/>
      <w:r w:rsidRPr="005F28AB">
        <w:rPr>
          <w:lang w:val="en-US"/>
        </w:rPr>
        <w:t>WebSphere</w:t>
      </w:r>
      <w:proofErr w:type="spellEnd"/>
      <w:r w:rsidRPr="005F28AB">
        <w:t xml:space="preserve">. С апреля 1996 и до настоящего времени является самым популярным </w:t>
      </w:r>
      <w:r w:rsidRPr="005F28AB">
        <w:rPr>
          <w:lang w:val="en-US"/>
        </w:rPr>
        <w:t>HTTP</w:t>
      </w:r>
      <w:r w:rsidRPr="005F28AB">
        <w:t>-сервером в Интернете.</w:t>
      </w:r>
    </w:p>
    <w:p w:rsidR="005F28AB" w:rsidRPr="005F28AB" w:rsidRDefault="005F28AB" w:rsidP="005F28AB">
      <w:pPr>
        <w:pStyle w:val="a7"/>
      </w:pPr>
      <w:r w:rsidRPr="005F28AB">
        <w:t xml:space="preserve">Ядро </w:t>
      </w:r>
      <w:r w:rsidRPr="005F28AB">
        <w:rPr>
          <w:lang w:val="en-US"/>
        </w:rPr>
        <w:t>Apache</w:t>
      </w:r>
      <w:r w:rsidRPr="005F28AB">
        <w:t xml:space="preserve"> включает в себя основные функциональные возможности, такие как обработка конфигурационных файлов, протокол </w:t>
      </w:r>
      <w:r w:rsidRPr="005F28AB">
        <w:rPr>
          <w:lang w:val="en-US"/>
        </w:rPr>
        <w:t>HTTP</w:t>
      </w:r>
      <w:r w:rsidRPr="005F28AB">
        <w:t xml:space="preserve"> и система загрузки модулей. Ядро (в отличие от модулей) полностью разрабатывается </w:t>
      </w:r>
      <w:r w:rsidRPr="005F28AB">
        <w:rPr>
          <w:lang w:val="en-US"/>
        </w:rPr>
        <w:t>Apache</w:t>
      </w:r>
      <w:r w:rsidRPr="005F28AB">
        <w:t xml:space="preserve"> </w:t>
      </w:r>
      <w:r w:rsidRPr="005F28AB">
        <w:rPr>
          <w:lang w:val="en-US"/>
        </w:rPr>
        <w:t>Software</w:t>
      </w:r>
      <w:r w:rsidRPr="005F28AB">
        <w:t xml:space="preserve"> </w:t>
      </w:r>
      <w:r w:rsidRPr="005F28AB">
        <w:rPr>
          <w:lang w:val="en-US"/>
        </w:rPr>
        <w:t>Foundation</w:t>
      </w:r>
      <w:r w:rsidRPr="005F28AB">
        <w:t>, без участия сторонних программистов.</w:t>
      </w:r>
    </w:p>
    <w:p w:rsidR="005F28AB" w:rsidRPr="00EC7625" w:rsidRDefault="005F28AB" w:rsidP="005F28AB">
      <w:pPr>
        <w:pStyle w:val="a7"/>
        <w:ind w:firstLine="708"/>
      </w:pPr>
      <w:r w:rsidRPr="005F28AB">
        <w:lastRenderedPageBreak/>
        <w:t xml:space="preserve">Теоретически, ядро </w:t>
      </w:r>
      <w:r w:rsidRPr="005F28AB">
        <w:rPr>
          <w:lang w:val="en-US"/>
        </w:rPr>
        <w:t>apache</w:t>
      </w:r>
      <w:r w:rsidRPr="005F28AB">
        <w:t xml:space="preserve"> может функционировать в чистом виде, без использования модулей. Однако, функциональность такого решения крайне ограничена. Ядро </w:t>
      </w:r>
      <w:r w:rsidRPr="005F28AB">
        <w:rPr>
          <w:lang w:val="en-US"/>
        </w:rPr>
        <w:t>Apache</w:t>
      </w:r>
      <w:r w:rsidRPr="005F28AB">
        <w:t xml:space="preserve"> полностью написано на языке программирования </w:t>
      </w:r>
      <w:r w:rsidRPr="005F28AB">
        <w:rPr>
          <w:lang w:val="en-US"/>
        </w:rPr>
        <w:t>C</w:t>
      </w:r>
      <w:r w:rsidRPr="005F28AB">
        <w:t>.</w:t>
      </w:r>
    </w:p>
    <w:p w:rsidR="005F28AB" w:rsidRPr="00EC7625" w:rsidRDefault="005F28AB" w:rsidP="005F28AB">
      <w:pPr>
        <w:pStyle w:val="21"/>
      </w:pPr>
      <w:bookmarkStart w:id="29" w:name="_Toc359255007"/>
      <w:r w:rsidRPr="00EC7625">
        <w:t xml:space="preserve">3.6 </w:t>
      </w:r>
      <w:r>
        <w:rPr>
          <w:lang w:val="en-US"/>
        </w:rPr>
        <w:t>MySQL</w:t>
      </w:r>
      <w:bookmarkEnd w:id="29"/>
    </w:p>
    <w:p w:rsidR="00315CB8" w:rsidRPr="00315CB8" w:rsidRDefault="00315CB8" w:rsidP="00315CB8">
      <w:pPr>
        <w:pStyle w:val="a7"/>
      </w:pPr>
      <w:r w:rsidRPr="00315CB8">
        <w:rPr>
          <w:lang w:val="en-US"/>
        </w:rPr>
        <w:t>MySQL</w:t>
      </w:r>
      <w:r w:rsidR="00D27AD1">
        <w:t xml:space="preserve"> </w:t>
      </w:r>
      <w:r w:rsidR="00D27AD1" w:rsidRPr="00D27AD1">
        <w:t>–</w:t>
      </w:r>
      <w:r w:rsidRPr="00315CB8">
        <w:t xml:space="preserve"> свободная реляционная система управления базами данных. Разработку и поддержку </w:t>
      </w:r>
      <w:r w:rsidRPr="00315CB8">
        <w:rPr>
          <w:lang w:val="en-US"/>
        </w:rPr>
        <w:t>MySQL</w:t>
      </w:r>
      <w:r w:rsidRPr="00315CB8">
        <w:t xml:space="preserve"> осуществляет корпорация </w:t>
      </w:r>
      <w:r w:rsidRPr="00315CB8">
        <w:rPr>
          <w:lang w:val="en-US"/>
        </w:rPr>
        <w:t>Oracle</w:t>
      </w:r>
      <w:r w:rsidRPr="00315CB8">
        <w:t xml:space="preserve">, получившая права на торговую марку вместе с поглощённой </w:t>
      </w:r>
      <w:r w:rsidRPr="00315CB8">
        <w:rPr>
          <w:lang w:val="en-US"/>
        </w:rPr>
        <w:t>Sun</w:t>
      </w:r>
      <w:r w:rsidRPr="00315CB8">
        <w:t xml:space="preserve"> </w:t>
      </w:r>
      <w:r w:rsidRPr="00315CB8">
        <w:rPr>
          <w:lang w:val="en-US"/>
        </w:rPr>
        <w:t>Microsystems</w:t>
      </w:r>
      <w:r w:rsidRPr="00315CB8">
        <w:t xml:space="preserve">, которая ранее приобрела шведскую компанию </w:t>
      </w:r>
      <w:r w:rsidRPr="00315CB8">
        <w:rPr>
          <w:lang w:val="en-US"/>
        </w:rPr>
        <w:t>MySQL</w:t>
      </w:r>
      <w:r w:rsidRPr="00315CB8">
        <w:t xml:space="preserve"> </w:t>
      </w:r>
      <w:r w:rsidRPr="00315CB8">
        <w:rPr>
          <w:lang w:val="en-US"/>
        </w:rPr>
        <w:t>AB</w:t>
      </w:r>
      <w:r w:rsidRPr="00315CB8">
        <w:t xml:space="preserve">. Продукт распространяется как под </w:t>
      </w:r>
      <w:r w:rsidRPr="00315CB8">
        <w:rPr>
          <w:lang w:val="en-US"/>
        </w:rPr>
        <w:t>GNU</w:t>
      </w:r>
      <w:r w:rsidRPr="00315CB8">
        <w:t xml:space="preserve"> </w:t>
      </w:r>
      <w:r w:rsidRPr="00315CB8">
        <w:rPr>
          <w:lang w:val="en-US"/>
        </w:rPr>
        <w:t>General</w:t>
      </w:r>
      <w:r w:rsidRPr="00315CB8">
        <w:t xml:space="preserve"> </w:t>
      </w:r>
      <w:r w:rsidRPr="00315CB8">
        <w:rPr>
          <w:lang w:val="en-US"/>
        </w:rPr>
        <w:t>Public</w:t>
      </w:r>
      <w:r w:rsidRPr="00315CB8">
        <w:t xml:space="preserve"> </w:t>
      </w:r>
      <w:r w:rsidRPr="00315CB8">
        <w:rPr>
          <w:lang w:val="en-US"/>
        </w:rPr>
        <w:t>License</w:t>
      </w:r>
      <w:r w:rsidRPr="00315CB8">
        <w:t>, так и под собственной коммерческой лицензией. Помимо этого, разработчики создают функциональность по заказу лицензионных пользователей, именно благодаря такому заказу почти в самых ранних версиях появился механизм репликации.</w:t>
      </w:r>
    </w:p>
    <w:p w:rsidR="00315CB8" w:rsidRPr="00315CB8" w:rsidRDefault="00315CB8" w:rsidP="00315CB8">
      <w:pPr>
        <w:pStyle w:val="a7"/>
      </w:pPr>
      <w:r w:rsidRPr="00315CB8">
        <w:rPr>
          <w:lang w:val="en-US"/>
        </w:rPr>
        <w:t>MySQL</w:t>
      </w:r>
      <w:r w:rsidRPr="00315CB8">
        <w:t xml:space="preserve"> является решением для малых и средних приложений. Входит в состав серверов </w:t>
      </w:r>
      <w:r w:rsidRPr="00315CB8">
        <w:rPr>
          <w:lang w:val="en-US"/>
        </w:rPr>
        <w:t>WAMP</w:t>
      </w:r>
      <w:r w:rsidRPr="00315CB8">
        <w:t xml:space="preserve">, </w:t>
      </w:r>
      <w:proofErr w:type="spellStart"/>
      <w:r w:rsidRPr="00315CB8">
        <w:rPr>
          <w:lang w:val="en-US"/>
        </w:rPr>
        <w:t>AppServ</w:t>
      </w:r>
      <w:proofErr w:type="spellEnd"/>
      <w:r w:rsidRPr="00315CB8">
        <w:t xml:space="preserve">, </w:t>
      </w:r>
      <w:r w:rsidRPr="00315CB8">
        <w:rPr>
          <w:lang w:val="en-US"/>
        </w:rPr>
        <w:t>LAMP</w:t>
      </w:r>
      <w:r w:rsidRPr="00315CB8">
        <w:t xml:space="preserve"> и в портативные сборки серверов Денвер, </w:t>
      </w:r>
      <w:r w:rsidRPr="00315CB8">
        <w:rPr>
          <w:lang w:val="en-US"/>
        </w:rPr>
        <w:t>XAMPP</w:t>
      </w:r>
      <w:r w:rsidRPr="00315CB8">
        <w:t xml:space="preserve">. Обычно </w:t>
      </w:r>
      <w:r w:rsidRPr="00315CB8">
        <w:rPr>
          <w:lang w:val="en-US"/>
        </w:rPr>
        <w:t>MySQL</w:t>
      </w:r>
      <w:r w:rsidRPr="00315CB8">
        <w:t xml:space="preserve">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включать </w:t>
      </w:r>
      <w:r w:rsidRPr="00315CB8">
        <w:rPr>
          <w:lang w:val="en-US"/>
        </w:rPr>
        <w:t>MySQL</w:t>
      </w:r>
      <w:r w:rsidRPr="00315CB8">
        <w:t xml:space="preserve"> в автономные программы.</w:t>
      </w:r>
    </w:p>
    <w:p w:rsidR="005F28AB" w:rsidRPr="00EC7625" w:rsidRDefault="00315CB8" w:rsidP="00315CB8">
      <w:pPr>
        <w:pStyle w:val="a7"/>
      </w:pPr>
      <w:r w:rsidRPr="00315CB8">
        <w:t xml:space="preserve">Гибкость СУБД </w:t>
      </w:r>
      <w:r w:rsidRPr="00315CB8">
        <w:rPr>
          <w:lang w:val="en-US"/>
        </w:rPr>
        <w:t>MySQL</w:t>
      </w:r>
      <w:r w:rsidRPr="00315CB8"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315CB8">
        <w:rPr>
          <w:lang w:val="en-US"/>
        </w:rPr>
        <w:t>MyISAM</w:t>
      </w:r>
      <w:proofErr w:type="spellEnd"/>
      <w:r w:rsidRPr="00315CB8">
        <w:t xml:space="preserve">, поддерживающие полнотекстовый поиск, так и таблицы </w:t>
      </w:r>
      <w:proofErr w:type="spellStart"/>
      <w:r w:rsidRPr="00315CB8">
        <w:rPr>
          <w:lang w:val="en-US"/>
        </w:rPr>
        <w:t>InnoDB</w:t>
      </w:r>
      <w:proofErr w:type="spellEnd"/>
      <w:r w:rsidRPr="00315CB8">
        <w:t xml:space="preserve">, поддерживающие транзакции на уровне отдельных записей. Более того, СУБД </w:t>
      </w:r>
      <w:r w:rsidRPr="00315CB8">
        <w:rPr>
          <w:lang w:val="en-US"/>
        </w:rPr>
        <w:t>MySQL</w:t>
      </w:r>
      <w:r w:rsidRPr="00315CB8">
        <w:t xml:space="preserve"> поставляется со специальным типом таблиц </w:t>
      </w:r>
      <w:r w:rsidRPr="00315CB8">
        <w:rPr>
          <w:lang w:val="en-US"/>
        </w:rPr>
        <w:t>EXAMPLE</w:t>
      </w:r>
      <w:r w:rsidRPr="00315CB8">
        <w:t xml:space="preserve">, демонстрирующим принципы создания новых типов таблиц. Благодаря открытой архитектуре и </w:t>
      </w:r>
      <w:r w:rsidRPr="00315CB8">
        <w:rPr>
          <w:lang w:val="en-US"/>
        </w:rPr>
        <w:t>GPL</w:t>
      </w:r>
      <w:r w:rsidRPr="00315CB8">
        <w:t xml:space="preserve">-лицензированию, в СУБД </w:t>
      </w:r>
      <w:r w:rsidRPr="00315CB8">
        <w:rPr>
          <w:lang w:val="en-US"/>
        </w:rPr>
        <w:t>MySQL</w:t>
      </w:r>
      <w:r w:rsidRPr="00315CB8">
        <w:t xml:space="preserve"> постоянно появляются новые типы таблиц.</w:t>
      </w:r>
    </w:p>
    <w:p w:rsidR="00315CB8" w:rsidRPr="00EC7625" w:rsidRDefault="00315CB8" w:rsidP="00315CB8">
      <w:pPr>
        <w:pStyle w:val="21"/>
      </w:pPr>
      <w:bookmarkStart w:id="30" w:name="_Toc359255008"/>
      <w:r w:rsidRPr="00EC7625">
        <w:t xml:space="preserve">3.7 </w:t>
      </w:r>
      <w:r>
        <w:rPr>
          <w:lang w:val="en-US"/>
        </w:rPr>
        <w:t>Adobe</w:t>
      </w:r>
      <w:r w:rsidRPr="00EC7625">
        <w:t xml:space="preserve"> </w:t>
      </w:r>
      <w:r>
        <w:rPr>
          <w:lang w:val="en-US"/>
        </w:rPr>
        <w:t>flash</w:t>
      </w:r>
      <w:bookmarkEnd w:id="30"/>
    </w:p>
    <w:p w:rsidR="00F92A46" w:rsidRPr="00F92A46" w:rsidRDefault="00F92A46" w:rsidP="00F92A46">
      <w:pPr>
        <w:pStyle w:val="a7"/>
      </w:pPr>
      <w:r w:rsidRPr="00F92A46">
        <w:rPr>
          <w:lang w:val="en-US"/>
        </w:rPr>
        <w:t>Adobe</w:t>
      </w:r>
      <w:r w:rsidRPr="00F92A46">
        <w:t xml:space="preserve"> </w:t>
      </w:r>
      <w:r w:rsidRPr="00F92A46">
        <w:rPr>
          <w:lang w:val="en-US"/>
        </w:rPr>
        <w:t>Flash</w:t>
      </w:r>
      <w:r w:rsidR="007113B7">
        <w:t xml:space="preserve"> –</w:t>
      </w:r>
      <w:r w:rsidRPr="00F92A46">
        <w:t xml:space="preserve"> мультимедийная платформа компании </w:t>
      </w:r>
      <w:r w:rsidRPr="00F92A46">
        <w:rPr>
          <w:lang w:val="en-US"/>
        </w:rPr>
        <w:t>Adobe</w:t>
      </w:r>
      <w:r w:rsidRPr="00F92A46">
        <w:t xml:space="preserve"> для создания веб-приложений или мультимедийных презентаций. Широко используется для создания рекламных баннеров, анимации, игр, а также воспроизведения на веб-страницах видео- и аудиозаписей.</w:t>
      </w:r>
    </w:p>
    <w:p w:rsidR="00F92A46" w:rsidRPr="00F92A46" w:rsidRDefault="00F92A46" w:rsidP="00F92A46">
      <w:pPr>
        <w:pStyle w:val="a7"/>
      </w:pPr>
      <w:r w:rsidRPr="00F92A46">
        <w:t xml:space="preserve">Платформа включает в себя ряд средств разработки, прежде всего </w:t>
      </w:r>
      <w:r w:rsidRPr="00F92A46">
        <w:rPr>
          <w:lang w:val="en-US"/>
        </w:rPr>
        <w:t>Adobe</w:t>
      </w:r>
      <w:r w:rsidRPr="00F92A46">
        <w:t xml:space="preserve"> </w:t>
      </w:r>
      <w:r w:rsidRPr="00F92A46">
        <w:rPr>
          <w:lang w:val="en-US"/>
        </w:rPr>
        <w:t>Flash</w:t>
      </w:r>
      <w:r w:rsidRPr="00F92A46">
        <w:t xml:space="preserve"> </w:t>
      </w:r>
      <w:r w:rsidRPr="00F92A46">
        <w:rPr>
          <w:lang w:val="en-US"/>
        </w:rPr>
        <w:t>Professional</w:t>
      </w:r>
      <w:r w:rsidRPr="00F92A46">
        <w:t xml:space="preserve"> и </w:t>
      </w:r>
      <w:r w:rsidRPr="00F92A46">
        <w:rPr>
          <w:lang w:val="en-US"/>
        </w:rPr>
        <w:t>Adobe</w:t>
      </w:r>
      <w:r w:rsidRPr="00F92A46">
        <w:t xml:space="preserve"> </w:t>
      </w:r>
      <w:r w:rsidRPr="00F92A46">
        <w:rPr>
          <w:lang w:val="en-US"/>
        </w:rPr>
        <w:t>Flash</w:t>
      </w:r>
      <w:r w:rsidRPr="00F92A46">
        <w:t xml:space="preserve"> </w:t>
      </w:r>
      <w:r w:rsidRPr="00F92A46">
        <w:rPr>
          <w:lang w:val="en-US"/>
        </w:rPr>
        <w:t>Builder</w:t>
      </w:r>
      <w:r w:rsidRPr="00F92A46">
        <w:t xml:space="preserve">; а также программу для воспроизведения </w:t>
      </w:r>
      <w:r w:rsidRPr="00F92A46">
        <w:rPr>
          <w:lang w:val="en-US"/>
        </w:rPr>
        <w:t>flash</w:t>
      </w:r>
      <w:r w:rsidRPr="00F92A46">
        <w:t xml:space="preserve">-контента — </w:t>
      </w:r>
      <w:r w:rsidRPr="00F92A46">
        <w:rPr>
          <w:lang w:val="en-US"/>
        </w:rPr>
        <w:t>Adobe</w:t>
      </w:r>
      <w:r w:rsidRPr="00F92A46">
        <w:t xml:space="preserve"> </w:t>
      </w:r>
      <w:r w:rsidRPr="00F92A46">
        <w:rPr>
          <w:lang w:val="en-US"/>
        </w:rPr>
        <w:t>Flash</w:t>
      </w:r>
      <w:r w:rsidRPr="00F92A46">
        <w:t xml:space="preserve"> </w:t>
      </w:r>
      <w:r w:rsidRPr="00F92A46">
        <w:rPr>
          <w:lang w:val="en-US"/>
        </w:rPr>
        <w:t>Player</w:t>
      </w:r>
      <w:r w:rsidRPr="00F92A46">
        <w:t xml:space="preserve">, хотя </w:t>
      </w:r>
      <w:r w:rsidRPr="00F92A46">
        <w:rPr>
          <w:lang w:val="en-US"/>
        </w:rPr>
        <w:t>flash</w:t>
      </w:r>
      <w:r w:rsidRPr="00F92A46">
        <w:t xml:space="preserve">-контент умеют воспроизводить и многие плееры сторонних </w:t>
      </w:r>
      <w:r w:rsidRPr="00F92A46">
        <w:lastRenderedPageBreak/>
        <w:t xml:space="preserve">производителей. Например, </w:t>
      </w:r>
      <w:r w:rsidRPr="00F92A46">
        <w:rPr>
          <w:lang w:val="en-US"/>
        </w:rPr>
        <w:t>SWF</w:t>
      </w:r>
      <w:r w:rsidRPr="00F92A46">
        <w:t xml:space="preserve">-файлы можно просматривать с помощью свободных плееров </w:t>
      </w:r>
      <w:r w:rsidRPr="00F92A46">
        <w:rPr>
          <w:lang w:val="en-US"/>
        </w:rPr>
        <w:t>Gnash</w:t>
      </w:r>
      <w:r w:rsidRPr="00F92A46">
        <w:t xml:space="preserve"> или </w:t>
      </w:r>
      <w:proofErr w:type="spellStart"/>
      <w:r w:rsidRPr="00F92A46">
        <w:rPr>
          <w:lang w:val="en-US"/>
        </w:rPr>
        <w:t>swfdec</w:t>
      </w:r>
      <w:proofErr w:type="spellEnd"/>
      <w:r w:rsidRPr="00F92A46">
        <w:t xml:space="preserve">, а </w:t>
      </w:r>
      <w:r w:rsidRPr="00F92A46">
        <w:rPr>
          <w:lang w:val="en-US"/>
        </w:rPr>
        <w:t>FLV</w:t>
      </w:r>
      <w:r w:rsidRPr="00F92A46">
        <w:t xml:space="preserve">-файлы воспроизводятся через мультимедийный проигрыватель </w:t>
      </w:r>
      <w:proofErr w:type="spellStart"/>
      <w:r w:rsidRPr="00F92A46">
        <w:rPr>
          <w:lang w:val="en-US"/>
        </w:rPr>
        <w:t>Quicktime</w:t>
      </w:r>
      <w:proofErr w:type="spellEnd"/>
      <w:r w:rsidRPr="00F92A46">
        <w:t xml:space="preserve">, и различные проигрыватели в </w:t>
      </w:r>
      <w:r w:rsidRPr="00F92A46">
        <w:rPr>
          <w:lang w:val="en-US"/>
        </w:rPr>
        <w:t>UNIX</w:t>
      </w:r>
      <w:r w:rsidRPr="00F92A46">
        <w:t>-подобных системах при наличии соответствующих плагинов.</w:t>
      </w:r>
    </w:p>
    <w:p w:rsidR="00F92A46" w:rsidRPr="00F92A46" w:rsidRDefault="00F92A46" w:rsidP="00F92A46">
      <w:pPr>
        <w:pStyle w:val="a7"/>
      </w:pPr>
      <w:r w:rsidRPr="00F92A46">
        <w:rPr>
          <w:lang w:val="en-US"/>
        </w:rPr>
        <w:t>Adobe</w:t>
      </w:r>
      <w:r w:rsidRPr="00F92A46">
        <w:t xml:space="preserve"> </w:t>
      </w:r>
      <w:r w:rsidRPr="00F92A46">
        <w:rPr>
          <w:lang w:val="en-US"/>
        </w:rPr>
        <w:t>Flash</w:t>
      </w:r>
      <w:r w:rsidRPr="00F92A46">
        <w:t xml:space="preserve"> позволяет работать с векторной, растровой и с трёхмерной графикой используя при этом </w:t>
      </w:r>
      <w:r w:rsidRPr="00F92A46">
        <w:rPr>
          <w:lang w:val="en-US"/>
        </w:rPr>
        <w:t>GPU</w:t>
      </w:r>
      <w:r w:rsidRPr="00F92A46">
        <w:t xml:space="preserve">, а также поддерживает двунаправленную потоковую трансляцию аудио и видео. Для КПК и других мобильных устройств выпущена специальная «облегчённая» версия платформы </w:t>
      </w:r>
      <w:r w:rsidRPr="00F92A46">
        <w:rPr>
          <w:lang w:val="en-US"/>
        </w:rPr>
        <w:t>Flash</w:t>
      </w:r>
      <w:r w:rsidRPr="00F92A46">
        <w:t xml:space="preserve"> </w:t>
      </w:r>
      <w:r w:rsidRPr="00F92A46">
        <w:rPr>
          <w:lang w:val="en-US"/>
        </w:rPr>
        <w:t>Lite</w:t>
      </w:r>
      <w:r w:rsidRPr="00F92A46">
        <w:t>, функциональность которой ограничена в расчёте на возможности мобильных устройств и их операционных систем.</w:t>
      </w:r>
    </w:p>
    <w:p w:rsidR="00315CB8" w:rsidRPr="00EC7625" w:rsidRDefault="00F92A46" w:rsidP="00F92A46">
      <w:pPr>
        <w:pStyle w:val="a7"/>
      </w:pPr>
      <w:r w:rsidRPr="00F92A46">
        <w:t xml:space="preserve">Стандартным расширением для скомпилированных </w:t>
      </w:r>
      <w:r w:rsidRPr="00F92A46">
        <w:rPr>
          <w:lang w:val="en-US"/>
        </w:rPr>
        <w:t>flash</w:t>
      </w:r>
      <w:r w:rsidRPr="00F92A46">
        <w:t>-файлов (анимации, игр и интерактивных приложений) является .</w:t>
      </w:r>
      <w:r w:rsidRPr="00F92A46">
        <w:rPr>
          <w:lang w:val="en-US"/>
        </w:rPr>
        <w:t>SWF</w:t>
      </w:r>
      <w:r w:rsidRPr="00F92A46">
        <w:t xml:space="preserve"> (</w:t>
      </w:r>
      <w:r w:rsidRPr="00F92A46">
        <w:rPr>
          <w:lang w:val="en-US"/>
        </w:rPr>
        <w:t>Shockwave</w:t>
      </w:r>
      <w:r w:rsidRPr="00F92A46">
        <w:t xml:space="preserve"> </w:t>
      </w:r>
      <w:r w:rsidRPr="00F92A46">
        <w:rPr>
          <w:lang w:val="en-US"/>
        </w:rPr>
        <w:t>Flash</w:t>
      </w:r>
      <w:r w:rsidRPr="00F92A46">
        <w:t xml:space="preserve">). Видеоролики в формате </w:t>
      </w:r>
      <w:r w:rsidRPr="00F92A46">
        <w:rPr>
          <w:lang w:val="en-US"/>
        </w:rPr>
        <w:t>Flash</w:t>
      </w:r>
      <w:r w:rsidRPr="00F92A46">
        <w:t xml:space="preserve"> представляют собой файлы с расширением </w:t>
      </w:r>
      <w:r w:rsidRPr="00F92A46">
        <w:rPr>
          <w:lang w:val="en-US"/>
        </w:rPr>
        <w:t>FLV</w:t>
      </w:r>
      <w:r w:rsidRPr="00F92A46">
        <w:t xml:space="preserve"> или </w:t>
      </w:r>
      <w:r w:rsidRPr="00F92A46">
        <w:rPr>
          <w:lang w:val="en-US"/>
        </w:rPr>
        <w:t>F</w:t>
      </w:r>
      <w:r w:rsidRPr="00F92A46">
        <w:t>4</w:t>
      </w:r>
      <w:r w:rsidRPr="00F92A46">
        <w:rPr>
          <w:lang w:val="en-US"/>
        </w:rPr>
        <w:t>V</w:t>
      </w:r>
      <w:r w:rsidRPr="00F92A46">
        <w:t xml:space="preserve"> (при этом </w:t>
      </w:r>
      <w:r w:rsidRPr="00F92A46">
        <w:rPr>
          <w:lang w:val="en-US"/>
        </w:rPr>
        <w:t>Flash</w:t>
      </w:r>
      <w:r w:rsidRPr="00F92A46">
        <w:t xml:space="preserve"> в данном случае используется только как контейнер для видеозаписи). </w:t>
      </w:r>
      <w:r w:rsidRPr="00EC7625">
        <w:t xml:space="preserve">Расширение </w:t>
      </w:r>
      <w:r w:rsidRPr="00F92A46">
        <w:rPr>
          <w:lang w:val="en-US"/>
        </w:rPr>
        <w:t>FLA</w:t>
      </w:r>
      <w:r w:rsidRPr="00EC7625">
        <w:t xml:space="preserve"> соответствует формату рабочих файлов в среде разработки.</w:t>
      </w:r>
    </w:p>
    <w:p w:rsidR="005F28AB" w:rsidRPr="00315CB8" w:rsidRDefault="005F28AB" w:rsidP="005F28AB">
      <w:pPr>
        <w:pStyle w:val="a7"/>
        <w:ind w:firstLine="708"/>
      </w:pPr>
    </w:p>
    <w:p w:rsidR="00C24090" w:rsidRPr="00C24090" w:rsidRDefault="00C24090" w:rsidP="00494CDD">
      <w:pPr>
        <w:pStyle w:val="a7"/>
      </w:pPr>
    </w:p>
    <w:p w:rsidR="002D6AAA" w:rsidRPr="001B4EE9" w:rsidRDefault="002D6AAA" w:rsidP="0025666F">
      <w:pPr>
        <w:pStyle w:val="a7"/>
      </w:pPr>
    </w:p>
    <w:p w:rsidR="004072F7" w:rsidRDefault="004072F7">
      <w:pPr>
        <w:rPr>
          <w:rFonts w:ascii="Arial" w:hAnsi="Arial"/>
          <w:sz w:val="24"/>
        </w:rPr>
      </w:pPr>
      <w:r>
        <w:br w:type="page"/>
      </w:r>
    </w:p>
    <w:p w:rsidR="0025666F" w:rsidRDefault="004072F7" w:rsidP="004072F7">
      <w:pPr>
        <w:pStyle w:val="11"/>
      </w:pPr>
      <w:bookmarkStart w:id="31" w:name="_Toc359255009"/>
      <w:r>
        <w:lastRenderedPageBreak/>
        <w:t>4 ЭКСПЛУАТАЦИЯ</w:t>
      </w:r>
      <w:bookmarkEnd w:id="31"/>
    </w:p>
    <w:p w:rsidR="004072F7" w:rsidRDefault="002E557D" w:rsidP="004072F7">
      <w:pPr>
        <w:pStyle w:val="21"/>
      </w:pPr>
      <w:bookmarkStart w:id="32" w:name="_Toc359255010"/>
      <w:r>
        <w:t>4.1 Требования к апп</w:t>
      </w:r>
      <w:r w:rsidR="003603DE">
        <w:t>аратному обеспечению</w:t>
      </w:r>
      <w:bookmarkEnd w:id="32"/>
    </w:p>
    <w:p w:rsidR="00576B00" w:rsidRDefault="00576B00" w:rsidP="00576B00">
      <w:pPr>
        <w:pStyle w:val="31"/>
      </w:pPr>
      <w:bookmarkStart w:id="33" w:name="_Toc359255011"/>
      <w:r>
        <w:t xml:space="preserve">4.1.1 </w:t>
      </w:r>
      <w:r w:rsidRPr="00C86FE7">
        <w:t>Требования к минимальной конфигурации аппаратных ресурсов</w:t>
      </w:r>
      <w:bookmarkEnd w:id="33"/>
    </w:p>
    <w:p w:rsidR="008E3012" w:rsidRDefault="008E3012" w:rsidP="008E3012">
      <w:pPr>
        <w:pStyle w:val="a7"/>
      </w:pPr>
      <w:r>
        <w:t>Персональный</w:t>
      </w:r>
      <w:r w:rsidRPr="00E8760E">
        <w:t xml:space="preserve"> </w:t>
      </w:r>
      <w:r>
        <w:t xml:space="preserve">компьютер </w:t>
      </w:r>
      <w:r w:rsidRPr="00E8760E">
        <w:t xml:space="preserve">с установленной операционной системой </w:t>
      </w:r>
      <w:proofErr w:type="spellStart"/>
      <w:r w:rsidRPr="00E8760E">
        <w:t>W</w:t>
      </w:r>
      <w:r>
        <w:t>indows</w:t>
      </w:r>
      <w:proofErr w:type="spellEnd"/>
      <w:r>
        <w:t xml:space="preserve"> 2000,</w:t>
      </w:r>
      <w:r w:rsidRPr="007E5107">
        <w:t xml:space="preserve"> </w:t>
      </w:r>
      <w:proofErr w:type="spellStart"/>
      <w:r w:rsidRPr="00E8760E">
        <w:t>W</w:t>
      </w:r>
      <w:r>
        <w:t>indows</w:t>
      </w:r>
      <w:proofErr w:type="spellEnd"/>
      <w:r>
        <w:t xml:space="preserve"> XP,</w:t>
      </w:r>
      <w:r w:rsidRPr="007E5107">
        <w:t xml:space="preserve"> </w:t>
      </w:r>
      <w:proofErr w:type="spellStart"/>
      <w:r w:rsidRPr="00E8760E">
        <w:t>W</w:t>
      </w:r>
      <w:r>
        <w:t>indows</w:t>
      </w:r>
      <w:proofErr w:type="spellEnd"/>
      <w:r>
        <w:t xml:space="preserve"> </w:t>
      </w:r>
      <w:proofErr w:type="spellStart"/>
      <w:r>
        <w:t>Vista</w:t>
      </w:r>
      <w:proofErr w:type="spellEnd"/>
      <w:r>
        <w:t xml:space="preserve"> или</w:t>
      </w:r>
      <w:r w:rsidRPr="007E5107">
        <w:t xml:space="preserve"> </w:t>
      </w:r>
      <w:proofErr w:type="spellStart"/>
      <w:r w:rsidRPr="00E8760E">
        <w:t>W</w:t>
      </w:r>
      <w:r>
        <w:t>indows</w:t>
      </w:r>
      <w:proofErr w:type="spellEnd"/>
      <w:r>
        <w:t xml:space="preserve"> 7;</w:t>
      </w:r>
    </w:p>
    <w:p w:rsidR="008E3012" w:rsidRDefault="008E3012" w:rsidP="008E3012">
      <w:pPr>
        <w:pStyle w:val="a7"/>
      </w:pPr>
      <w:r>
        <w:t xml:space="preserve">Для корректной работы программы </w:t>
      </w:r>
      <w:r w:rsidRPr="006254C0">
        <w:t xml:space="preserve">для всех устройств </w:t>
      </w:r>
      <w:r>
        <w:t>персонального компьютера</w:t>
      </w:r>
      <w:r w:rsidRPr="006254C0">
        <w:t xml:space="preserve"> д</w:t>
      </w:r>
      <w:r>
        <w:t>олжны быть установлены драйвера. ЭВМ не должна быть заражена компьютерными вирусами;</w:t>
      </w:r>
    </w:p>
    <w:p w:rsidR="008E3012" w:rsidRPr="00DA525B" w:rsidRDefault="008E3012" w:rsidP="008E3012">
      <w:pPr>
        <w:pStyle w:val="a7"/>
        <w:rPr>
          <w:b/>
        </w:rPr>
      </w:pPr>
      <w:r>
        <w:t>Минимальный</w:t>
      </w:r>
      <w:r w:rsidRPr="00E8760E">
        <w:t xml:space="preserve"> </w:t>
      </w:r>
      <w:r>
        <w:t>объём</w:t>
      </w:r>
      <w:r w:rsidRPr="00E8760E">
        <w:t xml:space="preserve">  </w:t>
      </w:r>
      <w:r>
        <w:t xml:space="preserve">оперативной памяти </w:t>
      </w:r>
      <w:r w:rsidRPr="00E8760E">
        <w:t>должен</w:t>
      </w:r>
      <w:r>
        <w:t xml:space="preserve"> составлять 512</w:t>
      </w:r>
      <w:r w:rsidRPr="00E8760E">
        <w:t xml:space="preserve"> </w:t>
      </w:r>
      <w:r>
        <w:t>мегабайт</w:t>
      </w:r>
      <w:r w:rsidR="007113B7">
        <w:t>.</w:t>
      </w:r>
    </w:p>
    <w:p w:rsidR="007859D5" w:rsidRDefault="007859D5" w:rsidP="007859D5">
      <w:pPr>
        <w:pStyle w:val="31"/>
      </w:pPr>
      <w:bookmarkStart w:id="34" w:name="_Toc359255012"/>
      <w:r>
        <w:t>4.1.2 Перечень необходимых внешних устройств</w:t>
      </w:r>
      <w:bookmarkEnd w:id="34"/>
    </w:p>
    <w:p w:rsidR="007859D5" w:rsidRPr="003603DE" w:rsidRDefault="007859D5" w:rsidP="007859D5">
      <w:pPr>
        <w:pStyle w:val="a7"/>
      </w:pPr>
      <w:r>
        <w:t>Для работы с сайтом требуется компьютер с минимальным набором периферийных устройств:</w:t>
      </w:r>
    </w:p>
    <w:p w:rsidR="007859D5" w:rsidRDefault="007859D5" w:rsidP="007859D5">
      <w:pPr>
        <w:pStyle w:val="a7"/>
        <w:numPr>
          <w:ilvl w:val="0"/>
          <w:numId w:val="16"/>
        </w:numPr>
      </w:pPr>
      <w:r>
        <w:t>Системный блок;</w:t>
      </w:r>
    </w:p>
    <w:p w:rsidR="007859D5" w:rsidRPr="00034BB3" w:rsidRDefault="007859D5" w:rsidP="007859D5">
      <w:pPr>
        <w:pStyle w:val="a7"/>
        <w:numPr>
          <w:ilvl w:val="0"/>
          <w:numId w:val="16"/>
        </w:numPr>
      </w:pPr>
      <w:r w:rsidRPr="00034BB3">
        <w:t>Клавиатура;</w:t>
      </w:r>
    </w:p>
    <w:p w:rsidR="007859D5" w:rsidRPr="00034BB3" w:rsidRDefault="007859D5" w:rsidP="007859D5">
      <w:pPr>
        <w:pStyle w:val="a7"/>
        <w:numPr>
          <w:ilvl w:val="0"/>
          <w:numId w:val="16"/>
        </w:numPr>
      </w:pPr>
      <w:r w:rsidRPr="00034BB3">
        <w:t xml:space="preserve">Манипулятор типа </w:t>
      </w:r>
      <w:r w:rsidRPr="00034BB3">
        <w:rPr>
          <w:lang w:val="x-none"/>
        </w:rPr>
        <w:t>мышь</w:t>
      </w:r>
      <w:r w:rsidRPr="00034BB3">
        <w:t>;</w:t>
      </w:r>
    </w:p>
    <w:p w:rsidR="007859D5" w:rsidRPr="007859D5" w:rsidRDefault="007859D5" w:rsidP="007859D5">
      <w:pPr>
        <w:pStyle w:val="a7"/>
        <w:numPr>
          <w:ilvl w:val="0"/>
          <w:numId w:val="16"/>
        </w:numPr>
      </w:pPr>
      <w:r>
        <w:t>Монитор</w:t>
      </w:r>
      <w:r>
        <w:rPr>
          <w:lang w:val="en-US"/>
        </w:rPr>
        <w:t>;</w:t>
      </w:r>
    </w:p>
    <w:p w:rsidR="007859D5" w:rsidRDefault="007859D5" w:rsidP="007859D5">
      <w:pPr>
        <w:pStyle w:val="a7"/>
        <w:numPr>
          <w:ilvl w:val="0"/>
          <w:numId w:val="16"/>
        </w:numPr>
      </w:pPr>
      <w:r>
        <w:t>Устройство вывода звука.</w:t>
      </w:r>
    </w:p>
    <w:p w:rsidR="00102208" w:rsidRDefault="00102208" w:rsidP="00102208">
      <w:pPr>
        <w:pStyle w:val="21"/>
      </w:pPr>
      <w:bookmarkStart w:id="35" w:name="_Toc359255013"/>
      <w:r>
        <w:t>4.2 Установка сайта</w:t>
      </w:r>
      <w:bookmarkEnd w:id="35"/>
    </w:p>
    <w:p w:rsidR="009F1440" w:rsidRDefault="009F1440" w:rsidP="009F1440">
      <w:pPr>
        <w:pStyle w:val="a7"/>
      </w:pPr>
      <w:r>
        <w:t>Для того, чтобы запустить проект локально, без использования хостинг-провайдера, потребуется следующее:</w:t>
      </w:r>
    </w:p>
    <w:p w:rsidR="009F1440" w:rsidRPr="00BA3B8C" w:rsidRDefault="009F1440" w:rsidP="009F1440">
      <w:pPr>
        <w:pStyle w:val="a7"/>
        <w:numPr>
          <w:ilvl w:val="0"/>
          <w:numId w:val="7"/>
        </w:numPr>
      </w:pPr>
      <w:r>
        <w:t xml:space="preserve">Пакет «Денвер» (Джентельменский набор </w:t>
      </w:r>
      <w:r>
        <w:rPr>
          <w:lang w:val="en-US"/>
        </w:rPr>
        <w:t>web</w:t>
      </w:r>
      <w:r>
        <w:t>-разработчика)</w:t>
      </w:r>
      <w:r w:rsidRPr="00BA3B8C">
        <w:t>;</w:t>
      </w:r>
    </w:p>
    <w:p w:rsidR="009F1440" w:rsidRDefault="009F1440" w:rsidP="009F1440">
      <w:pPr>
        <w:pStyle w:val="a7"/>
        <w:numPr>
          <w:ilvl w:val="0"/>
          <w:numId w:val="7"/>
        </w:numPr>
      </w:pPr>
      <w:r>
        <w:t xml:space="preserve">Любой современный браузер, например, </w:t>
      </w:r>
      <w:r>
        <w:rPr>
          <w:lang w:val="en-US"/>
        </w:rPr>
        <w:t>Mozilla</w:t>
      </w:r>
      <w:r w:rsidRPr="00BA3B8C">
        <w:t xml:space="preserve"> </w:t>
      </w:r>
      <w:r>
        <w:rPr>
          <w:lang w:val="en-US"/>
        </w:rPr>
        <w:t>Firefox</w:t>
      </w:r>
      <w:r w:rsidRPr="00BA3B8C">
        <w:t xml:space="preserve">, </w:t>
      </w:r>
      <w:r>
        <w:rPr>
          <w:lang w:val="en-US"/>
        </w:rPr>
        <w:t>Opera</w:t>
      </w:r>
      <w:r w:rsidRPr="00BA3B8C">
        <w:t xml:space="preserve"> </w:t>
      </w:r>
      <w:r>
        <w:t xml:space="preserve">или </w:t>
      </w:r>
      <w:r>
        <w:rPr>
          <w:lang w:val="en-US"/>
        </w:rPr>
        <w:t>Google</w:t>
      </w:r>
      <w:r w:rsidRPr="00BA3B8C">
        <w:t xml:space="preserve"> </w:t>
      </w:r>
      <w:r>
        <w:rPr>
          <w:lang w:val="en-US"/>
        </w:rPr>
        <w:t>Chrome</w:t>
      </w:r>
      <w:r w:rsidR="00962588">
        <w:t>;</w:t>
      </w:r>
    </w:p>
    <w:p w:rsidR="00962588" w:rsidRPr="00BA3B8C" w:rsidRDefault="00962588" w:rsidP="009F1440">
      <w:pPr>
        <w:pStyle w:val="a7"/>
        <w:numPr>
          <w:ilvl w:val="0"/>
          <w:numId w:val="7"/>
        </w:numPr>
      </w:pPr>
      <w:r>
        <w:t xml:space="preserve">Плагин </w:t>
      </w:r>
      <w:r>
        <w:rPr>
          <w:lang w:val="en-US"/>
        </w:rPr>
        <w:t>Adobe</w:t>
      </w:r>
      <w:r w:rsidRPr="00962588">
        <w:t xml:space="preserve"> </w:t>
      </w:r>
      <w:proofErr w:type="spellStart"/>
      <w:r>
        <w:rPr>
          <w:lang w:val="en-US"/>
        </w:rPr>
        <w:t>FlashPlayer</w:t>
      </w:r>
      <w:proofErr w:type="spellEnd"/>
      <w:r w:rsidRPr="00962588">
        <w:t xml:space="preserve"> (</w:t>
      </w:r>
      <w:r>
        <w:t>не требуется</w:t>
      </w:r>
      <w:r w:rsidRPr="00962588">
        <w:t xml:space="preserve"> </w:t>
      </w:r>
      <w:r>
        <w:t xml:space="preserve">отдельной установки, если используется браузер </w:t>
      </w:r>
      <w:r>
        <w:rPr>
          <w:lang w:val="en-US"/>
        </w:rPr>
        <w:t>Google</w:t>
      </w:r>
      <w:r w:rsidRPr="00962588">
        <w:t xml:space="preserve"> </w:t>
      </w:r>
      <w:r>
        <w:rPr>
          <w:lang w:val="en-US"/>
        </w:rPr>
        <w:t>Chrome</w:t>
      </w:r>
      <w:r w:rsidRPr="00962588">
        <w:t>)</w:t>
      </w:r>
      <w:r>
        <w:t>.</w:t>
      </w:r>
    </w:p>
    <w:p w:rsidR="009F1440" w:rsidRDefault="009F1440" w:rsidP="009F1440">
      <w:pPr>
        <w:pStyle w:val="a7"/>
      </w:pPr>
      <w:r w:rsidRPr="005737F6">
        <w:lastRenderedPageBreak/>
        <w:t xml:space="preserve">Денвер - проект </w:t>
      </w:r>
      <w:hyperlink r:id="rId15" w:tgtFrame="_blank" w:history="1">
        <w:r w:rsidRPr="005737F6">
          <w:rPr>
            <w:rStyle w:val="a9"/>
            <w:color w:val="auto"/>
            <w:u w:val="none"/>
          </w:rPr>
          <w:t>Дмитрия </w:t>
        </w:r>
        <w:proofErr w:type="spellStart"/>
        <w:r w:rsidRPr="005737F6">
          <w:rPr>
            <w:rStyle w:val="a9"/>
            <w:color w:val="auto"/>
            <w:u w:val="none"/>
          </w:rPr>
          <w:t>Котерова</w:t>
        </w:r>
        <w:proofErr w:type="spellEnd"/>
      </w:hyperlink>
      <w:r w:rsidRPr="005737F6">
        <w:t>, локальный сервер (</w:t>
      </w:r>
      <w:proofErr w:type="spellStart"/>
      <w:r w:rsidRPr="005737F6">
        <w:t>Apache</w:t>
      </w:r>
      <w:proofErr w:type="spellEnd"/>
      <w:r w:rsidRPr="005737F6">
        <w:t xml:space="preserve">, PHP, </w:t>
      </w:r>
      <w:proofErr w:type="spellStart"/>
      <w:r w:rsidRPr="005737F6">
        <w:t>MySQL</w:t>
      </w:r>
      <w:proofErr w:type="spellEnd"/>
      <w:r w:rsidRPr="005737F6">
        <w:t xml:space="preserve">, </w:t>
      </w:r>
      <w:proofErr w:type="spellStart"/>
      <w:r w:rsidRPr="005737F6">
        <w:t>Perl</w:t>
      </w:r>
      <w:proofErr w:type="spellEnd"/>
      <w:r w:rsidRPr="005737F6">
        <w:t xml:space="preserve"> и т.д.) и программная оболочка, используемые </w:t>
      </w:r>
      <w:proofErr w:type="spellStart"/>
      <w:r w:rsidRPr="005737F6">
        <w:t>Web</w:t>
      </w:r>
      <w:proofErr w:type="spellEnd"/>
      <w:r w:rsidRPr="005737F6">
        <w:t xml:space="preserve">-разработчиками для разработки сайтов на «домашней» (локальной) </w:t>
      </w:r>
      <w:proofErr w:type="spellStart"/>
      <w:r w:rsidRPr="005737F6">
        <w:t>Windows</w:t>
      </w:r>
      <w:proofErr w:type="spellEnd"/>
      <w:r w:rsidRPr="005737F6">
        <w:t>-машине без необходимости выхода в Интернет.</w:t>
      </w:r>
      <w:r>
        <w:t xml:space="preserve"> </w:t>
      </w:r>
    </w:p>
    <w:p w:rsidR="009F1440" w:rsidRDefault="009F1440" w:rsidP="009F1440">
      <w:pPr>
        <w:pStyle w:val="a7"/>
      </w:pPr>
      <w:r>
        <w:t>На каждом шаге установки «Денвер» даются подробные инструкции. Практически все параметры нужно оставить без изменения, за исключением одного. А именно: когда программа установщик предложит выбрать один из двух вариантов, которые вы видите на рисунке ниже, предпочтительнее выбрать всё же 2 вариант. Несмотря на то, что это не является критичным, будет удобнее запускать виртуальный сервер тогда, когда в этом есть прямая необходимость, а не при каждой загрузке ОС:</w:t>
      </w:r>
    </w:p>
    <w:p w:rsidR="009F1440" w:rsidRDefault="009F1440" w:rsidP="00A25CFD">
      <w:pPr>
        <w:pStyle w:val="a7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3C07F5D" wp14:editId="6AE30B58">
            <wp:extent cx="6119495" cy="3089875"/>
            <wp:effectExtent l="19050" t="19050" r="14605" b="15875"/>
            <wp:docPr id="12" name="Рисунок 12" descr="D:\Олимпиада МУИТ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Олимпиада МУИТ\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8987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07F5" w:rsidRPr="00A207F5" w:rsidRDefault="00A207F5" w:rsidP="00A207F5">
      <w:pPr>
        <w:pStyle w:val="af3"/>
      </w:pPr>
      <w:r>
        <w:t>Рисунок 4</w:t>
      </w:r>
      <w:r w:rsidR="00B45483">
        <w:t>.2</w:t>
      </w:r>
      <w:r>
        <w:t>.1 Установка пакета «Денвер»</w:t>
      </w:r>
    </w:p>
    <w:p w:rsidR="009F1440" w:rsidRDefault="009F1440" w:rsidP="009F1440">
      <w:pPr>
        <w:pStyle w:val="a7"/>
        <w:jc w:val="left"/>
      </w:pPr>
      <w:r>
        <w:t>После того, как установка пакета «Денвер» завершена, для развёртывания проекта на виртуальном сервере потребуется выполнить следующее:</w:t>
      </w:r>
    </w:p>
    <w:p w:rsidR="009F1440" w:rsidRDefault="009F1440" w:rsidP="009F1440">
      <w:pPr>
        <w:pStyle w:val="a7"/>
        <w:numPr>
          <w:ilvl w:val="0"/>
          <w:numId w:val="9"/>
        </w:numPr>
        <w:jc w:val="left"/>
      </w:pPr>
      <w:r>
        <w:t xml:space="preserve">Запустить виртуальный сервер и открыть инструмент </w:t>
      </w:r>
      <w:proofErr w:type="spellStart"/>
      <w:r>
        <w:rPr>
          <w:lang w:val="en-US"/>
        </w:rPr>
        <w:t>phpMyAdmin</w:t>
      </w:r>
      <w:proofErr w:type="spellEnd"/>
      <w:r w:rsidRPr="003F360C">
        <w:t xml:space="preserve"> </w:t>
      </w:r>
      <w:r>
        <w:t xml:space="preserve">с помощью браузера, написав в  адресной строке: </w:t>
      </w:r>
      <w:hyperlink r:id="rId17" w:history="1">
        <w:r w:rsidRPr="00C15447">
          <w:rPr>
            <w:rStyle w:val="a9"/>
          </w:rPr>
          <w:t>http://localhost/Tools/phpMyAdmin/</w:t>
        </w:r>
      </w:hyperlink>
    </w:p>
    <w:p w:rsidR="009F1440" w:rsidRPr="00EE316B" w:rsidRDefault="009F1440" w:rsidP="009F1440">
      <w:pPr>
        <w:pStyle w:val="a7"/>
        <w:numPr>
          <w:ilvl w:val="0"/>
          <w:numId w:val="9"/>
        </w:numPr>
        <w:jc w:val="left"/>
      </w:pPr>
      <w:r>
        <w:t>Далее в данном инструменте перейти на вкладку «Базы данных» и создать новую базу данных с названием «</w:t>
      </w:r>
      <w:proofErr w:type="spellStart"/>
      <w:r>
        <w:rPr>
          <w:lang w:val="en-US"/>
        </w:rPr>
        <w:t>vadi</w:t>
      </w:r>
      <w:proofErr w:type="spellEnd"/>
      <w:r w:rsidRPr="00EE316B">
        <w:t>7</w:t>
      </w:r>
      <w:proofErr w:type="spellStart"/>
      <w:r>
        <w:rPr>
          <w:lang w:val="en-US"/>
        </w:rPr>
        <w:t>mir</w:t>
      </w:r>
      <w:proofErr w:type="spellEnd"/>
      <w:r w:rsidRPr="00EE316B">
        <w:t>_</w:t>
      </w:r>
      <w:proofErr w:type="spellStart"/>
      <w:r>
        <w:rPr>
          <w:lang w:val="en-US"/>
        </w:rPr>
        <w:t>soulofseoul</w:t>
      </w:r>
      <w:proofErr w:type="spellEnd"/>
      <w:r>
        <w:t>»;</w:t>
      </w:r>
    </w:p>
    <w:p w:rsidR="009F1440" w:rsidRDefault="009F1440" w:rsidP="009F1440">
      <w:pPr>
        <w:pStyle w:val="a7"/>
        <w:numPr>
          <w:ilvl w:val="0"/>
          <w:numId w:val="9"/>
        </w:numPr>
        <w:jc w:val="left"/>
      </w:pPr>
      <w:r>
        <w:t xml:space="preserve">Вернуться в </w:t>
      </w:r>
      <w:proofErr w:type="spellStart"/>
      <w:r>
        <w:rPr>
          <w:lang w:val="en-US"/>
        </w:rPr>
        <w:t>phpMyAdmin</w:t>
      </w:r>
      <w:proofErr w:type="spellEnd"/>
      <w:r w:rsidRPr="00EE316B">
        <w:t xml:space="preserve"> </w:t>
      </w:r>
      <w:r>
        <w:t>и через меню «Импорт» импортировать в созданную базу данных файл с именем «</w:t>
      </w:r>
      <w:r w:rsidRPr="00EE316B">
        <w:t>vadi7mir_soulofseoul.sql</w:t>
      </w:r>
      <w:r>
        <w:t>»;</w:t>
      </w:r>
    </w:p>
    <w:p w:rsidR="009F1440" w:rsidRDefault="009F1440" w:rsidP="009F1440">
      <w:pPr>
        <w:pStyle w:val="a7"/>
        <w:numPr>
          <w:ilvl w:val="0"/>
          <w:numId w:val="9"/>
        </w:numPr>
        <w:jc w:val="left"/>
      </w:pPr>
      <w:r>
        <w:lastRenderedPageBreak/>
        <w:t xml:space="preserve">С помощью проводника </w:t>
      </w:r>
      <w:r>
        <w:rPr>
          <w:lang w:val="en-US"/>
        </w:rPr>
        <w:t>Windows</w:t>
      </w:r>
      <w:r w:rsidRPr="00EE316B">
        <w:t xml:space="preserve"> </w:t>
      </w:r>
      <w:r>
        <w:t xml:space="preserve">перейти в директорию </w:t>
      </w:r>
      <w:r w:rsidRPr="00EE316B">
        <w:t>C:\WebServers\home</w:t>
      </w:r>
      <w:r>
        <w:t>. Здесь создать папку с названием «</w:t>
      </w:r>
      <w:r>
        <w:rPr>
          <w:lang w:val="en-US"/>
        </w:rPr>
        <w:t>soul</w:t>
      </w:r>
      <w:r w:rsidRPr="00161557">
        <w:t>_</w:t>
      </w:r>
      <w:r>
        <w:rPr>
          <w:lang w:val="en-US"/>
        </w:rPr>
        <w:t>of</w:t>
      </w:r>
      <w:r w:rsidRPr="00161557">
        <w:t>_</w:t>
      </w:r>
      <w:proofErr w:type="spellStart"/>
      <w:r>
        <w:rPr>
          <w:lang w:val="en-US"/>
        </w:rPr>
        <w:t>seoul</w:t>
      </w:r>
      <w:proofErr w:type="spellEnd"/>
      <w:r w:rsidRPr="00161557">
        <w:t>.</w:t>
      </w:r>
      <w:proofErr w:type="spellStart"/>
      <w:r>
        <w:rPr>
          <w:lang w:val="en-US"/>
        </w:rPr>
        <w:t>loc</w:t>
      </w:r>
      <w:proofErr w:type="spellEnd"/>
      <w:r>
        <w:t>»</w:t>
      </w:r>
      <w:r w:rsidRPr="00161557">
        <w:t xml:space="preserve"> </w:t>
      </w:r>
      <w:r>
        <w:t>и в неё перенести папку с названием «</w:t>
      </w:r>
      <w:r>
        <w:rPr>
          <w:lang w:val="en-US"/>
        </w:rPr>
        <w:t>www</w:t>
      </w:r>
      <w:r>
        <w:t>»;</w:t>
      </w:r>
    </w:p>
    <w:p w:rsidR="009F1440" w:rsidRDefault="009F1440" w:rsidP="009F1440">
      <w:pPr>
        <w:pStyle w:val="a7"/>
        <w:numPr>
          <w:ilvl w:val="0"/>
          <w:numId w:val="9"/>
        </w:numPr>
        <w:jc w:val="left"/>
      </w:pPr>
      <w:r>
        <w:t>Перезапустить «Денвер» (соответствующие ярлыки, для выполнения этой операции, создаются на рабочем столе при установке пакета).</w:t>
      </w:r>
    </w:p>
    <w:p w:rsidR="009F1440" w:rsidRDefault="009F1440" w:rsidP="009F1440">
      <w:pPr>
        <w:pStyle w:val="a7"/>
        <w:rPr>
          <w:rStyle w:val="a9"/>
        </w:rPr>
      </w:pPr>
      <w:r>
        <w:t xml:space="preserve">После выполнения всех вышеописанных действий развёртывание проекта завершено. Теперь сайт доступен через браузер, по адресу </w:t>
      </w:r>
      <w:hyperlink r:id="rId18" w:history="1">
        <w:r w:rsidRPr="00441492">
          <w:rPr>
            <w:rStyle w:val="a9"/>
            <w:lang w:val="en-US"/>
          </w:rPr>
          <w:t>http</w:t>
        </w:r>
        <w:r w:rsidRPr="00C15447">
          <w:rPr>
            <w:rStyle w:val="a9"/>
          </w:rPr>
          <w:t>://</w:t>
        </w:r>
        <w:r w:rsidRPr="00441492">
          <w:rPr>
            <w:rStyle w:val="a9"/>
            <w:lang w:val="en-US"/>
          </w:rPr>
          <w:t>soul</w:t>
        </w:r>
        <w:r w:rsidRPr="00C15447">
          <w:rPr>
            <w:rStyle w:val="a9"/>
          </w:rPr>
          <w:t>_</w:t>
        </w:r>
        <w:r w:rsidRPr="00441492">
          <w:rPr>
            <w:rStyle w:val="a9"/>
            <w:lang w:val="en-US"/>
          </w:rPr>
          <w:t>of</w:t>
        </w:r>
        <w:r w:rsidRPr="00C15447">
          <w:rPr>
            <w:rStyle w:val="a9"/>
          </w:rPr>
          <w:t>_</w:t>
        </w:r>
        <w:proofErr w:type="spellStart"/>
        <w:r w:rsidRPr="00441492">
          <w:rPr>
            <w:rStyle w:val="a9"/>
            <w:lang w:val="en-US"/>
          </w:rPr>
          <w:t>seoul</w:t>
        </w:r>
        <w:proofErr w:type="spellEnd"/>
        <w:r w:rsidRPr="00C15447">
          <w:rPr>
            <w:rStyle w:val="a9"/>
          </w:rPr>
          <w:t>.</w:t>
        </w:r>
        <w:proofErr w:type="spellStart"/>
        <w:r w:rsidRPr="00441492">
          <w:rPr>
            <w:rStyle w:val="a9"/>
            <w:lang w:val="en-US"/>
          </w:rPr>
          <w:t>loc</w:t>
        </w:r>
        <w:proofErr w:type="spellEnd"/>
      </w:hyperlink>
    </w:p>
    <w:p w:rsidR="009F1440" w:rsidRDefault="00E23BDA" w:rsidP="00E23BDA">
      <w:pPr>
        <w:pStyle w:val="21"/>
      </w:pPr>
      <w:bookmarkStart w:id="36" w:name="_Toc359255014"/>
      <w:r>
        <w:t>4.3 Инструкции пользователю</w:t>
      </w:r>
      <w:bookmarkEnd w:id="36"/>
    </w:p>
    <w:p w:rsidR="00E23BDA" w:rsidRDefault="001F2C3D" w:rsidP="00E23BDA">
      <w:pPr>
        <w:pStyle w:val="a7"/>
        <w:rPr>
          <w:rFonts w:eastAsia="Malgun Gothic"/>
          <w:szCs w:val="28"/>
        </w:rPr>
      </w:pPr>
      <w:r>
        <w:rPr>
          <w:rFonts w:eastAsia="Malgun Gothic"/>
          <w:szCs w:val="28"/>
        </w:rPr>
        <w:t>Сайт</w:t>
      </w:r>
      <w:r w:rsidRPr="008973F8">
        <w:rPr>
          <w:rFonts w:eastAsia="Malgun Gothic"/>
          <w:szCs w:val="28"/>
        </w:rPr>
        <w:t xml:space="preserve"> «</w:t>
      </w:r>
      <w:r w:rsidRPr="008973F8">
        <w:rPr>
          <w:rFonts w:eastAsia="Malgun Gothic"/>
          <w:szCs w:val="28"/>
          <w:lang w:val="en-US"/>
        </w:rPr>
        <w:t>Soul</w:t>
      </w:r>
      <w:r w:rsidRPr="00DA21E6">
        <w:rPr>
          <w:rFonts w:eastAsia="Malgun Gothic"/>
          <w:szCs w:val="28"/>
        </w:rPr>
        <w:t xml:space="preserve"> </w:t>
      </w:r>
      <w:r w:rsidRPr="008973F8">
        <w:rPr>
          <w:rFonts w:eastAsia="Malgun Gothic"/>
          <w:szCs w:val="28"/>
          <w:lang w:val="en-US"/>
        </w:rPr>
        <w:t>Of</w:t>
      </w:r>
      <w:r w:rsidRPr="00DA21E6">
        <w:rPr>
          <w:rFonts w:eastAsia="Malgun Gothic"/>
          <w:szCs w:val="28"/>
        </w:rPr>
        <w:t xml:space="preserve"> </w:t>
      </w:r>
      <w:r w:rsidRPr="008973F8">
        <w:rPr>
          <w:rFonts w:eastAsia="Malgun Gothic"/>
          <w:szCs w:val="28"/>
          <w:lang w:val="en-US"/>
        </w:rPr>
        <w:t>Seoul</w:t>
      </w:r>
      <w:r w:rsidRPr="008973F8">
        <w:rPr>
          <w:rFonts w:eastAsia="Malgun Gothic"/>
          <w:szCs w:val="28"/>
        </w:rPr>
        <w:t>» содержит большое количество информации о Республике Корея, сотрудничестве республики Казахстан и Республики Корея.</w:t>
      </w:r>
      <w:r>
        <w:rPr>
          <w:rFonts w:eastAsia="Malgun Gothic"/>
          <w:szCs w:val="28"/>
        </w:rPr>
        <w:t xml:space="preserve"> Для людей, которые заинтересованы в культуре корейского народа и мечтают посетить Корею, разработанный сайт окажется очень полезным источником информации о достояниях Кореи, о погодных условиях и наиболее подходящем времени для посещения данной страны. На страничках сайта можно найти информацию о наиболее ярких мероприятиях, которые проходят как в самом Сеуле, так и во всей стране в целом. Представлено также несколько советов о том, как можно спланировать свой досуг, находясь в Сеуле – на что посмотреть и чем заняться.</w:t>
      </w:r>
    </w:p>
    <w:p w:rsidR="001F2C3D" w:rsidRDefault="001F2C3D" w:rsidP="001F2C3D">
      <w:pPr>
        <w:pStyle w:val="31"/>
      </w:pPr>
      <w:bookmarkStart w:id="37" w:name="_Toc359255015"/>
      <w:r>
        <w:rPr>
          <w:rFonts w:eastAsia="Malgun Gothic"/>
          <w:szCs w:val="28"/>
        </w:rPr>
        <w:t xml:space="preserve">4.3.1 </w:t>
      </w:r>
      <w:r w:rsidR="000922F1">
        <w:t>Стартовая</w:t>
      </w:r>
      <w:r>
        <w:t xml:space="preserve"> страница сайта</w:t>
      </w:r>
      <w:bookmarkEnd w:id="37"/>
    </w:p>
    <w:p w:rsidR="00692101" w:rsidRDefault="000922F1" w:rsidP="00692101">
      <w:pPr>
        <w:pStyle w:val="a7"/>
      </w:pPr>
      <w:r>
        <w:t>Стартовая</w:t>
      </w:r>
      <w:r w:rsidR="00692101">
        <w:t xml:space="preserve"> страница представляет собой заставку, которая имеет </w:t>
      </w:r>
      <w:r w:rsidR="00797477">
        <w:t>вид, представленный на рисунке П1.1 (см. Приложение 1).</w:t>
      </w:r>
    </w:p>
    <w:p w:rsidR="00692101" w:rsidRDefault="001D0A9F" w:rsidP="002E5737">
      <w:pPr>
        <w:pStyle w:val="31"/>
      </w:pPr>
      <w:bookmarkStart w:id="38" w:name="_Toc357372874"/>
      <w:bookmarkStart w:id="39" w:name="_Toc359255016"/>
      <w:r>
        <w:t>4.3.2</w:t>
      </w:r>
      <w:r w:rsidR="00692101">
        <w:t xml:space="preserve"> Раздел «О Сеуле»</w:t>
      </w:r>
      <w:bookmarkEnd w:id="38"/>
      <w:bookmarkEnd w:id="39"/>
    </w:p>
    <w:p w:rsidR="00692101" w:rsidRDefault="00692101" w:rsidP="00692101">
      <w:pPr>
        <w:pStyle w:val="a7"/>
      </w:pPr>
      <w:r>
        <w:t>В этом разделе можно найти общую информацию, как о южнокорейской столице, так и о стране в целом. Под словосочетанием «Общая информация» понимается климатическая ситуация в стране и лучшее время года для её посещения, краткое описание истории, языка и религии. А также специальная страница сайта – «Виды Сеула», на которой размещены видеоролики о южнокорейской столице, которые, как мне кажется</w:t>
      </w:r>
      <w:r w:rsidRPr="00170F3E">
        <w:t>,</w:t>
      </w:r>
      <w:r>
        <w:t xml:space="preserve"> наилучшим образом передают смысл названия сайта «</w:t>
      </w:r>
      <w:r>
        <w:rPr>
          <w:lang w:val="en-US"/>
        </w:rPr>
        <w:t>Soul</w:t>
      </w:r>
      <w:r w:rsidRPr="00170F3E">
        <w:t xml:space="preserve"> </w:t>
      </w:r>
      <w:r>
        <w:rPr>
          <w:lang w:val="en-US"/>
        </w:rPr>
        <w:t>Of</w:t>
      </w:r>
      <w:r w:rsidRPr="00170F3E">
        <w:t xml:space="preserve"> </w:t>
      </w:r>
      <w:r>
        <w:rPr>
          <w:lang w:val="en-US"/>
        </w:rPr>
        <w:t>Seoul</w:t>
      </w:r>
      <w:r w:rsidR="000922F1">
        <w:t>».</w:t>
      </w:r>
      <w:r w:rsidR="007360FE">
        <w:t xml:space="preserve"> Снимки страниц представлены на рисунках П1.2 и П1.3 (см. Приложение 1).</w:t>
      </w:r>
    </w:p>
    <w:p w:rsidR="00692101" w:rsidRDefault="002B5D2B" w:rsidP="00F34EB8">
      <w:pPr>
        <w:pStyle w:val="31"/>
      </w:pPr>
      <w:bookmarkStart w:id="40" w:name="_Toc357372875"/>
      <w:bookmarkStart w:id="41" w:name="_Toc359255017"/>
      <w:r>
        <w:t>4.3.</w:t>
      </w:r>
      <w:r w:rsidR="00B536C3">
        <w:t>3</w:t>
      </w:r>
      <w:r w:rsidR="00692101">
        <w:t xml:space="preserve"> Раздел «Направления»</w:t>
      </w:r>
      <w:bookmarkEnd w:id="40"/>
      <w:bookmarkEnd w:id="41"/>
    </w:p>
    <w:p w:rsidR="00692101" w:rsidRDefault="00692101" w:rsidP="00692101">
      <w:pPr>
        <w:pStyle w:val="a7"/>
      </w:pPr>
      <w:r>
        <w:t xml:space="preserve">Здесь можно посмотреть информацию о 15 местах в Сеуле, которые рекомендуется обязательно посмотреть во время посещения столицы. 5 наиболее популярных мест </w:t>
      </w:r>
      <w:r>
        <w:lastRenderedPageBreak/>
        <w:t>вынесены на отдельную страницу, которая носит название «Рекомендуемые направления». Также в эт</w:t>
      </w:r>
      <w:r w:rsidR="009E191D">
        <w:t>ом разделе представлена страница</w:t>
      </w:r>
      <w:r>
        <w:t xml:space="preserve"> «Чем заняться», на которой можно найти несколько советов на тему планирования своего досуга, во время путешествия по Сеул</w:t>
      </w:r>
      <w:r w:rsidR="009E191D">
        <w:t>у.</w:t>
      </w:r>
      <w:r w:rsidR="007360FE">
        <w:t xml:space="preserve"> Снимки страниц на рисунках П1.4, П1.5 и П1.6 (см. Приложение 1).</w:t>
      </w:r>
    </w:p>
    <w:p w:rsidR="00692101" w:rsidRDefault="00F34EB8" w:rsidP="00F34EB8">
      <w:pPr>
        <w:pStyle w:val="31"/>
      </w:pPr>
      <w:bookmarkStart w:id="42" w:name="_Toc357372876"/>
      <w:bookmarkStart w:id="43" w:name="_Toc359255018"/>
      <w:r>
        <w:t>4.3.4</w:t>
      </w:r>
      <w:r w:rsidR="00692101">
        <w:t xml:space="preserve"> Раздел «Достояния»</w:t>
      </w:r>
      <w:bookmarkEnd w:id="42"/>
      <w:bookmarkEnd w:id="43"/>
    </w:p>
    <w:p w:rsidR="00692101" w:rsidRDefault="00692101" w:rsidP="00692101">
      <w:pPr>
        <w:pStyle w:val="a7"/>
      </w:pPr>
      <w:r>
        <w:t>В данной группе страниц можно найти информацию о достояниях Южной Кореи. В частности, здесь есть несколько примеров того, почему следует посетить именно Южную Корею. Каковыми могут быть цели визита и свидетелями, каких мероприятий можн</w:t>
      </w:r>
      <w:r w:rsidR="00F34EB8">
        <w:t>о стать.</w:t>
      </w:r>
      <w:r w:rsidR="007360FE">
        <w:t xml:space="preserve"> Снимок страницы раздела на рисунке П1.7  (см. Приложение 1).</w:t>
      </w:r>
    </w:p>
    <w:p w:rsidR="00692101" w:rsidRDefault="000C1863" w:rsidP="000C1863">
      <w:pPr>
        <w:pStyle w:val="31"/>
      </w:pPr>
      <w:bookmarkStart w:id="44" w:name="_Toc357372877"/>
      <w:bookmarkStart w:id="45" w:name="_Toc359255019"/>
      <w:r>
        <w:t>4.3.5</w:t>
      </w:r>
      <w:r w:rsidR="00692101">
        <w:t xml:space="preserve"> Раздел «Размещение»</w:t>
      </w:r>
      <w:bookmarkEnd w:id="44"/>
      <w:bookmarkEnd w:id="45"/>
    </w:p>
    <w:p w:rsidR="00692101" w:rsidRDefault="00692101" w:rsidP="00692101">
      <w:pPr>
        <w:pStyle w:val="a7"/>
      </w:pPr>
      <w:r>
        <w:t>Данный динамический раздел сайта посвящён информации об отелях Сеула. По отелю предоставляется следующая информация: название, класс и описание. Информация обо всех отелях, которая присутствует на сайте, добавляется его авторизованными пользователями. К выбранному отелю пользователь может оставить отзыв, но снова при условии, что он прошёл авторизацию. Вместе с отзывом ставится также и оценка, на основе которой, высчитывается рейтинг того или иного отеля. Рейтинг вычисляется по пятибалльной шкале и отображается на красном, жёлтом или зелёном фоне в зависимости от его з</w:t>
      </w:r>
      <w:r w:rsidR="000C1863">
        <w:t>начения.</w:t>
      </w:r>
      <w:r w:rsidR="007360FE">
        <w:t xml:space="preserve"> Вид страницы – рисунок П1.8 (см. Приложение 1).</w:t>
      </w:r>
    </w:p>
    <w:p w:rsidR="00692101" w:rsidRDefault="00566182" w:rsidP="00566182">
      <w:pPr>
        <w:pStyle w:val="31"/>
      </w:pPr>
      <w:bookmarkStart w:id="46" w:name="_Toc357372878"/>
      <w:bookmarkStart w:id="47" w:name="_Toc359255020"/>
      <w:r>
        <w:t>4.3.6</w:t>
      </w:r>
      <w:r w:rsidR="00692101">
        <w:t xml:space="preserve"> Раздел «Культура»</w:t>
      </w:r>
      <w:bookmarkEnd w:id="46"/>
      <w:bookmarkEnd w:id="47"/>
    </w:p>
    <w:p w:rsidR="00692101" w:rsidRDefault="00692101" w:rsidP="00692101">
      <w:pPr>
        <w:pStyle w:val="a7"/>
      </w:pPr>
      <w:r>
        <w:t>Данный блок сайта посвящён культ</w:t>
      </w:r>
      <w:r w:rsidR="00566182">
        <w:t>уре Республики Корея в целом. Здесь можно найти информацию о</w:t>
      </w:r>
      <w:r>
        <w:t xml:space="preserve"> культурных и природных объектах, которые стали частью всемирного наследия ЮНЕСКО. Рассказывается о культурном направлении «Хан» в Южной Корее, а также о 3 наиболее популярных драмах, любителей которых весь</w:t>
      </w:r>
      <w:r w:rsidR="00566182">
        <w:t>ма много среди казахстанцев.</w:t>
      </w:r>
      <w:r w:rsidR="007360FE">
        <w:t xml:space="preserve"> Рисунки П1.9 и П1.10 (см. Приложение 1) отображают вид страниц данного раздела.</w:t>
      </w:r>
    </w:p>
    <w:p w:rsidR="00692101" w:rsidRDefault="00AC44C4" w:rsidP="00AC44C4">
      <w:pPr>
        <w:pStyle w:val="31"/>
      </w:pPr>
      <w:bookmarkStart w:id="48" w:name="_Toc357372879"/>
      <w:bookmarkStart w:id="49" w:name="_Toc359255021"/>
      <w:r>
        <w:t>4.3.7</w:t>
      </w:r>
      <w:r w:rsidR="00692101">
        <w:t xml:space="preserve"> Раздел «РК и РК»</w:t>
      </w:r>
      <w:bookmarkEnd w:id="48"/>
      <w:bookmarkEnd w:id="49"/>
    </w:p>
    <w:p w:rsidR="00692101" w:rsidRDefault="00692101" w:rsidP="00692101">
      <w:pPr>
        <w:pStyle w:val="a7"/>
      </w:pPr>
      <w:r>
        <w:t xml:space="preserve">Отдельный блок сайта посвящён двустороннему сотрудничеству республики Казахстан и республики Корея в различных областях. В прошлом году исполнилось 20 лет со дня установления дипломатических отношений между двумя странами. За всё это время Казахстан и Корея поддерживали дружественные отношения. В этом разделе описывается </w:t>
      </w:r>
      <w:r>
        <w:lastRenderedPageBreak/>
        <w:t>двустороннее сотрудничество, предоставляются ссылки на некоторые внешние</w:t>
      </w:r>
      <w:r w:rsidR="00AC44C4">
        <w:t xml:space="preserve"> источники.</w:t>
      </w:r>
      <w:r w:rsidR="007360FE">
        <w:t xml:space="preserve"> Внешний вид страницы представлен на рисунке П1.11 (см. Приложение 1).</w:t>
      </w:r>
    </w:p>
    <w:p w:rsidR="00692101" w:rsidRDefault="00BB709C" w:rsidP="00BB709C">
      <w:pPr>
        <w:pStyle w:val="31"/>
      </w:pPr>
      <w:bookmarkStart w:id="50" w:name="_Toc357372880"/>
      <w:bookmarkStart w:id="51" w:name="_Toc359255022"/>
      <w:r>
        <w:t>4.3.8</w:t>
      </w:r>
      <w:r w:rsidR="00692101">
        <w:t xml:space="preserve"> Регистрация, вход и аккаунт пользователя</w:t>
      </w:r>
      <w:bookmarkEnd w:id="50"/>
      <w:bookmarkEnd w:id="51"/>
    </w:p>
    <w:p w:rsidR="00692101" w:rsidRDefault="00692101" w:rsidP="00692101">
      <w:pPr>
        <w:pStyle w:val="a7"/>
      </w:pPr>
      <w:r>
        <w:t>На сайте присутствуют страницы, которые будут доступны, только после прохождения авторизации. Авторизованный пользователь получает возможность добавлять информацию о новых отелях или оставлять отзывы и оценивать уже существующие, а также общаться с другими пользователями сайта, путём отправ</w:t>
      </w:r>
      <w:r w:rsidR="00BB709C">
        <w:t>ки сообщений.</w:t>
      </w:r>
      <w:r w:rsidR="007360FE">
        <w:t xml:space="preserve"> Образцы страниц раздела показаны на рисунках П1.12 и П1.13  (см. Приложение 1).</w:t>
      </w:r>
    </w:p>
    <w:bookmarkEnd w:id="9"/>
    <w:p w:rsidR="002E5737" w:rsidRDefault="002E5737">
      <w:pPr>
        <w:rPr>
          <w:rFonts w:ascii="Times New Roman" w:eastAsiaTheme="majorEastAsia" w:hAnsi="Times New Roman" w:cs="Times New Roman"/>
          <w:b/>
          <w:bCs/>
          <w:sz w:val="24"/>
          <w:szCs w:val="28"/>
        </w:rPr>
      </w:pPr>
      <w:r>
        <w:br w:type="page"/>
      </w:r>
    </w:p>
    <w:p w:rsidR="0001316A" w:rsidRDefault="0001316A" w:rsidP="0001316A">
      <w:pPr>
        <w:pStyle w:val="11"/>
      </w:pPr>
      <w:bookmarkStart w:id="52" w:name="_Toc359255023"/>
      <w:r>
        <w:lastRenderedPageBreak/>
        <w:t>5 ЭКОНОМИЧЕСКАЯ ЧАСТЬ</w:t>
      </w:r>
      <w:bookmarkEnd w:id="52"/>
    </w:p>
    <w:p w:rsidR="00C9059E" w:rsidRDefault="00C9059E" w:rsidP="00C9059E">
      <w:pPr>
        <w:pStyle w:val="a7"/>
      </w:pPr>
      <w:r>
        <w:t xml:space="preserve">В экономической части дипломного проекта должны быть определены: </w:t>
      </w:r>
    </w:p>
    <w:p w:rsidR="00C9059E" w:rsidRDefault="00C9059E" w:rsidP="00C9059E">
      <w:pPr>
        <w:pStyle w:val="a7"/>
        <w:numPr>
          <w:ilvl w:val="0"/>
          <w:numId w:val="20"/>
        </w:numPr>
      </w:pPr>
      <w:r>
        <w:t>себестоимость и выраженные в денежной форме текущие затраты предприятия на производство и реализацию продукта. В себестоимости продукции отражаются стоимость потребляемых в процессе производства средств и предметов труда, часть стоимости живого труда, стоимость покупных изделий и затраты на производственные услуги сторонних организаций. Себестоимость рассматривается как качественный показатель, отражающий уровень использования всех ресурсов предприятия, в том числе и информационных. Под информационными затратами понимается первичная стоимость перенесенных на информационный продукт интеллектуальных затрат труда, а также затрат на обработку информации и реализацию и использование товара у потребителя.</w:t>
      </w:r>
    </w:p>
    <w:p w:rsidR="00C9059E" w:rsidRDefault="00C9059E" w:rsidP="00C9059E">
      <w:pPr>
        <w:pStyle w:val="a7"/>
        <w:numPr>
          <w:ilvl w:val="0"/>
          <w:numId w:val="20"/>
        </w:numPr>
      </w:pPr>
      <w:r>
        <w:t xml:space="preserve">экономическая эффективность – в планировании и проектировании общая экономическая эффективность определяется как отношение эффекта к капитальным вложениям. Общая экономическая эффективность затрат рассчитывается с учетом места применения затрат. Экономическую эффективность определяют как меру целесообразности проведения тех или иных мероприятий выражают её количественными показателями. В общем случае экономическая эффективность характеризуются отношением полученного эффекта  к затратам живого и овеществленного труда на его достижение. </w:t>
      </w:r>
    </w:p>
    <w:p w:rsidR="00C9059E" w:rsidRDefault="00C9059E" w:rsidP="00C9059E">
      <w:pPr>
        <w:pStyle w:val="a7"/>
      </w:pPr>
      <w:r>
        <w:t xml:space="preserve">Обоснование экономической эффективности позволяет:  </w:t>
      </w:r>
    </w:p>
    <w:p w:rsidR="00C9059E" w:rsidRDefault="00C9059E" w:rsidP="00C9059E">
      <w:pPr>
        <w:pStyle w:val="a7"/>
        <w:numPr>
          <w:ilvl w:val="0"/>
          <w:numId w:val="21"/>
        </w:numPr>
      </w:pPr>
      <w:r>
        <w:t>выявить и определить необходимость целесообразности затрат на приобретение и внедрение информационной технологии (программного продукта или технических средств);</w:t>
      </w:r>
    </w:p>
    <w:p w:rsidR="00C9059E" w:rsidRDefault="00C9059E" w:rsidP="00C9059E">
      <w:pPr>
        <w:pStyle w:val="a7"/>
        <w:numPr>
          <w:ilvl w:val="0"/>
          <w:numId w:val="21"/>
        </w:numPr>
      </w:pPr>
      <w:r>
        <w:t>определить влияние автоматизированных информационных технологий на основные показатели хозяйственной деятельности;</w:t>
      </w:r>
    </w:p>
    <w:p w:rsidR="00C9059E" w:rsidRDefault="00C9059E" w:rsidP="00C9059E">
      <w:pPr>
        <w:pStyle w:val="a7"/>
        <w:numPr>
          <w:ilvl w:val="0"/>
          <w:numId w:val="21"/>
        </w:numPr>
      </w:pPr>
      <w:r>
        <w:t>выбрать наилучший альтернативный вариант;</w:t>
      </w:r>
    </w:p>
    <w:p w:rsidR="00C9059E" w:rsidRDefault="00C9059E" w:rsidP="00C9059E">
      <w:pPr>
        <w:pStyle w:val="a7"/>
        <w:numPr>
          <w:ilvl w:val="0"/>
          <w:numId w:val="21"/>
        </w:numPr>
      </w:pPr>
      <w:r>
        <w:lastRenderedPageBreak/>
        <w:t>наметить основные направления использования автоматизированных информационных технологий по виду работ и уровню управления.</w:t>
      </w:r>
    </w:p>
    <w:p w:rsidR="00C9059E" w:rsidRDefault="00C9059E" w:rsidP="00C9059E">
      <w:pPr>
        <w:pStyle w:val="a7"/>
      </w:pPr>
      <w:r>
        <w:t xml:space="preserve">Расчеты экономической эффективности информатизации целесообразно выполнять на всех стадиях проектирования, начиная от разработки технического задания и заканчивая внедрением. Они требуют организация правильного учета затрат на их разработку и внедрение, а также выявление экономического эффекта и функционирования. </w:t>
      </w:r>
    </w:p>
    <w:p w:rsidR="00C9059E" w:rsidRDefault="00420FEC" w:rsidP="00C9059E">
      <w:pPr>
        <w:pStyle w:val="a7"/>
      </w:pPr>
      <w:r>
        <w:t>Ц</w:t>
      </w:r>
      <w:r w:rsidR="00C9059E">
        <w:t xml:space="preserve">ена – денежное выражение стоимости товара. Формирование цен на предоставляемые услуги является одним и основных и, </w:t>
      </w:r>
      <w:r>
        <w:t>пожалуй,</w:t>
      </w:r>
      <w:r w:rsidR="00C9059E">
        <w:t xml:space="preserve"> наиболее </w:t>
      </w:r>
      <w:r>
        <w:t>сложным элементом про</w:t>
      </w:r>
      <w:r w:rsidR="00C9059E">
        <w:t>граммы информационного маркетинга. От правильного установления</w:t>
      </w:r>
      <w:r>
        <w:t xml:space="preserve"> цен зависит реализа</w:t>
      </w:r>
      <w:r w:rsidR="00C9059E">
        <w:t>ция основной цели разработки и эксплуатации программного продукта – получение прибыли от продажи интерактивных услуг. Разумеется, на размер прибыли влияют не только выбранные цены, но также ряд иных факторов и, прежде всего качество самих информационных услуг: качество информации и средств ПП. Очевидно, что и роль ценового фактора не может быть преумножена.</w:t>
      </w:r>
    </w:p>
    <w:p w:rsidR="000124C6" w:rsidRDefault="00C9059E" w:rsidP="00C9059E">
      <w:pPr>
        <w:pStyle w:val="a7"/>
      </w:pPr>
      <w:r>
        <w:t>Цены играют существенную роль в процессе планирования и прогнозирования деятельности любой фирмы или отдельной отрасли, поэтому политика цен является основной для разработки стратегии ценообразования. Политика цен – общие цели, которых планирует достичь фирма посредством установления цен на собст</w:t>
      </w:r>
      <w:r w:rsidR="00420FEC">
        <w:t>венную продукцию. Цены обеспечи</w:t>
      </w:r>
      <w:r>
        <w:t>вают непрерывность технического прогресса фирмы. Особый интерес представляет установление цен на информационные  продукты и услуги. Ценовую стратегию и методы ценообразования на информационные продукты и услуги следует рассматривать через призму особенностей этого вида товара и как особую форму рыночной экономики.</w:t>
      </w:r>
    </w:p>
    <w:p w:rsidR="00E916D2" w:rsidRDefault="00E916D2" w:rsidP="00E916D2">
      <w:pPr>
        <w:pStyle w:val="21"/>
      </w:pPr>
      <w:bookmarkStart w:id="53" w:name="_Toc359255024"/>
      <w:r>
        <w:t>5.1 Расчёт технико-экономических показателей проекта</w:t>
      </w:r>
      <w:bookmarkEnd w:id="53"/>
    </w:p>
    <w:p w:rsidR="00982A0A" w:rsidRDefault="00982A0A" w:rsidP="00982A0A">
      <w:pPr>
        <w:pStyle w:val="a7"/>
      </w:pPr>
      <w:r>
        <w:t>Целью написания  дипломной работы является определение трудоёмкости работ, стоимости программного обеспечения.</w:t>
      </w:r>
    </w:p>
    <w:p w:rsidR="00982A0A" w:rsidRDefault="00982A0A" w:rsidP="00982A0A">
      <w:pPr>
        <w:pStyle w:val="a7"/>
      </w:pPr>
      <w:r>
        <w:t>Для выполнения  дипломной работы используются данные технических норм времени от 20.01.98 с указанием необходимых исходных данных для характеристики проекта.</w:t>
      </w:r>
    </w:p>
    <w:p w:rsidR="00982A0A" w:rsidRDefault="00982A0A" w:rsidP="00982A0A">
      <w:pPr>
        <w:pStyle w:val="a7"/>
      </w:pPr>
      <w:r>
        <w:t>Основанием для  дипломной работы является информационный сайт.</w:t>
      </w:r>
    </w:p>
    <w:p w:rsidR="00982A0A" w:rsidRDefault="00982A0A" w:rsidP="00982A0A">
      <w:pPr>
        <w:pStyle w:val="a7"/>
      </w:pPr>
      <w:r>
        <w:t>Индекс подсистемы задачи – 8 (управление научно-технической информацией)</w:t>
      </w:r>
    </w:p>
    <w:p w:rsidR="00982A0A" w:rsidRDefault="00982A0A" w:rsidP="00982A0A">
      <w:pPr>
        <w:pStyle w:val="a7"/>
      </w:pPr>
      <w:r>
        <w:lastRenderedPageBreak/>
        <w:t>Степень новизны проекта – B (разработка проекта с использованием типовых проектных решений при условии их использования, разработка проектов имеющих аналогичное решение)</w:t>
      </w:r>
    </w:p>
    <w:p w:rsidR="00982A0A" w:rsidRDefault="00982A0A" w:rsidP="00982A0A">
      <w:pPr>
        <w:pStyle w:val="a7"/>
      </w:pPr>
      <w:r>
        <w:t>Сложность алгоритма программы – 2 (алгоритмы статистики и поиска)</w:t>
      </w:r>
    </w:p>
    <w:p w:rsidR="00982A0A" w:rsidRDefault="00982A0A" w:rsidP="00982A0A">
      <w:pPr>
        <w:pStyle w:val="a7"/>
      </w:pPr>
      <w:r>
        <w:t>Количество форм входной информации – 9 (переменная информация – 6, нормативно</w:t>
      </w:r>
      <w:r w:rsidR="00EF7EED">
        <w:t>-</w:t>
      </w:r>
      <w:r>
        <w:t>справочная информация – 2, база данных - 1)</w:t>
      </w:r>
    </w:p>
    <w:p w:rsidR="00982A0A" w:rsidRDefault="00982A0A" w:rsidP="00982A0A">
      <w:pPr>
        <w:pStyle w:val="a7"/>
      </w:pPr>
      <w:r>
        <w:t>Количество форм выходной информации – 5</w:t>
      </w:r>
    </w:p>
    <w:p w:rsidR="00982A0A" w:rsidRDefault="00982A0A" w:rsidP="00982A0A">
      <w:pPr>
        <w:pStyle w:val="a7"/>
      </w:pPr>
      <w:r>
        <w:t xml:space="preserve">Стадии проектирования: техническое задание, </w:t>
      </w:r>
      <w:proofErr w:type="spellStart"/>
      <w:r>
        <w:t>технорабочий</w:t>
      </w:r>
      <w:proofErr w:type="spellEnd"/>
      <w:r>
        <w:t xml:space="preserve"> проект, внедрение.</w:t>
      </w:r>
    </w:p>
    <w:p w:rsidR="00E916D2" w:rsidRDefault="00982A0A" w:rsidP="00982A0A">
      <w:pPr>
        <w:pStyle w:val="a7"/>
      </w:pPr>
      <w:r>
        <w:t xml:space="preserve">При разработке </w:t>
      </w:r>
      <w:proofErr w:type="spellStart"/>
      <w:r>
        <w:t>технорабочего</w:t>
      </w:r>
      <w:proofErr w:type="spellEnd"/>
      <w:r>
        <w:t xml:space="preserve"> проекта, вместо технического и рабочего, трудо</w:t>
      </w:r>
      <w:r w:rsidR="00E9525A">
        <w:t>ё</w:t>
      </w:r>
      <w:r>
        <w:t>мкость его складывается из 85% технического проекта и 100% рабочего проекта.</w:t>
      </w:r>
    </w:p>
    <w:p w:rsidR="00FA4804" w:rsidRPr="00E425D6" w:rsidRDefault="00FA4804" w:rsidP="00E425D6">
      <w:pPr>
        <w:pStyle w:val="a7"/>
        <w:ind w:firstLine="0"/>
        <w:jc w:val="center"/>
        <w:rPr>
          <w:b/>
        </w:rPr>
      </w:pPr>
      <w:r w:rsidRPr="00E425D6">
        <w:rPr>
          <w:b/>
        </w:rPr>
        <w:t>Расчет норм времени по стадиям проектирования</w:t>
      </w:r>
    </w:p>
    <w:p w:rsidR="00FA4804" w:rsidRPr="00E425D6" w:rsidRDefault="00915411" w:rsidP="00E425D6">
      <w:pPr>
        <w:pStyle w:val="a7"/>
        <w:ind w:firstLine="0"/>
        <w:jc w:val="center"/>
        <w:rPr>
          <w:b/>
        </w:rPr>
      </w:pPr>
      <w:r w:rsidRPr="00E425D6">
        <w:rPr>
          <w:b/>
        </w:rPr>
        <w:t>Стадия «Техническое задание»</w:t>
      </w:r>
    </w:p>
    <w:p w:rsidR="008F7082" w:rsidRDefault="008F7082" w:rsidP="008F7082">
      <w:pPr>
        <w:pStyle w:val="a7"/>
      </w:pPr>
      <w:r>
        <w:t>Состав работ, выполняемый разработчиком постановки задачи:</w:t>
      </w:r>
    </w:p>
    <w:p w:rsidR="008F7082" w:rsidRDefault="00303E0D" w:rsidP="008F7082">
      <w:pPr>
        <w:pStyle w:val="a7"/>
        <w:numPr>
          <w:ilvl w:val="0"/>
          <w:numId w:val="23"/>
        </w:numPr>
      </w:pPr>
      <w:r>
        <w:t>о</w:t>
      </w:r>
      <w:r w:rsidR="008F7082">
        <w:t>бзор исходных данных;</w:t>
      </w:r>
    </w:p>
    <w:p w:rsidR="008F7082" w:rsidRDefault="00303E0D" w:rsidP="008F7082">
      <w:pPr>
        <w:pStyle w:val="a7"/>
        <w:numPr>
          <w:ilvl w:val="0"/>
          <w:numId w:val="23"/>
        </w:numPr>
      </w:pPr>
      <w:r>
        <w:t>в</w:t>
      </w:r>
      <w:r w:rsidR="008F7082">
        <w:t>ыбор и обоснование критериев и эффективности и качества разрабатываемых   программных средств.</w:t>
      </w:r>
    </w:p>
    <w:p w:rsidR="008F7082" w:rsidRDefault="00303E0D" w:rsidP="008F7082">
      <w:pPr>
        <w:pStyle w:val="a7"/>
        <w:numPr>
          <w:ilvl w:val="0"/>
          <w:numId w:val="23"/>
        </w:numPr>
      </w:pPr>
      <w:r>
        <w:t>о</w:t>
      </w:r>
      <w:r w:rsidR="008F7082">
        <w:t>боснование, проведение научно–исследовательских работ;</w:t>
      </w:r>
    </w:p>
    <w:p w:rsidR="008F7082" w:rsidRDefault="00303E0D" w:rsidP="008F7082">
      <w:pPr>
        <w:pStyle w:val="a7"/>
        <w:numPr>
          <w:ilvl w:val="0"/>
          <w:numId w:val="23"/>
        </w:numPr>
      </w:pPr>
      <w:r>
        <w:t>о</w:t>
      </w:r>
      <w:r w:rsidR="008F7082">
        <w:t>пределение структуры входных и выходных данных, предварительный выбор методов выполнения работ;</w:t>
      </w:r>
    </w:p>
    <w:p w:rsidR="008F7082" w:rsidRDefault="00303E0D" w:rsidP="008F7082">
      <w:pPr>
        <w:pStyle w:val="a7"/>
        <w:numPr>
          <w:ilvl w:val="0"/>
          <w:numId w:val="23"/>
        </w:numPr>
      </w:pPr>
      <w:r>
        <w:t>о</w:t>
      </w:r>
      <w:r w:rsidR="008F7082">
        <w:t>пределение требований к техническим средствам;</w:t>
      </w:r>
    </w:p>
    <w:p w:rsidR="008F7082" w:rsidRDefault="00303E0D" w:rsidP="008F7082">
      <w:pPr>
        <w:pStyle w:val="a7"/>
        <w:numPr>
          <w:ilvl w:val="0"/>
          <w:numId w:val="23"/>
        </w:numPr>
      </w:pPr>
      <w:r>
        <w:t>о</w:t>
      </w:r>
      <w:r w:rsidR="008F7082">
        <w:t>боснование принципиальной возможности решения поставленной задачи;</w:t>
      </w:r>
    </w:p>
    <w:p w:rsidR="008F7082" w:rsidRDefault="00303E0D" w:rsidP="008F7082">
      <w:pPr>
        <w:pStyle w:val="a7"/>
        <w:numPr>
          <w:ilvl w:val="0"/>
          <w:numId w:val="23"/>
        </w:numPr>
      </w:pPr>
      <w:r>
        <w:t>о</w:t>
      </w:r>
      <w:r w:rsidR="008F7082">
        <w:t>пределение стадий, этапов и сроков разработки программных средств и документации на них;</w:t>
      </w:r>
    </w:p>
    <w:p w:rsidR="008F7082" w:rsidRDefault="00303E0D" w:rsidP="008F7082">
      <w:pPr>
        <w:pStyle w:val="a7"/>
        <w:numPr>
          <w:ilvl w:val="0"/>
          <w:numId w:val="23"/>
        </w:numPr>
      </w:pPr>
      <w:r>
        <w:t>в</w:t>
      </w:r>
      <w:r w:rsidR="008F7082">
        <w:t>ыбор языка программирования;</w:t>
      </w:r>
    </w:p>
    <w:p w:rsidR="008F7082" w:rsidRDefault="00303E0D" w:rsidP="008F7082">
      <w:pPr>
        <w:pStyle w:val="a7"/>
        <w:numPr>
          <w:ilvl w:val="0"/>
          <w:numId w:val="23"/>
        </w:numPr>
      </w:pPr>
      <w:r>
        <w:t>о</w:t>
      </w:r>
      <w:r w:rsidR="008F7082">
        <w:t>пределение необходимости проведения научно–исследовательских работ на следующих стадиях.</w:t>
      </w:r>
    </w:p>
    <w:p w:rsidR="008F7082" w:rsidRDefault="008F7082" w:rsidP="008F7082">
      <w:pPr>
        <w:pStyle w:val="a7"/>
      </w:pPr>
      <w:r>
        <w:lastRenderedPageBreak/>
        <w:t>Состав работ, выполняемый разработчиком программного обеспечения:</w:t>
      </w:r>
    </w:p>
    <w:p w:rsidR="008F7082" w:rsidRDefault="00303E0D" w:rsidP="008F7082">
      <w:pPr>
        <w:pStyle w:val="a7"/>
        <w:numPr>
          <w:ilvl w:val="0"/>
          <w:numId w:val="25"/>
        </w:numPr>
        <w:ind w:left="993" w:hanging="284"/>
      </w:pPr>
      <w:r>
        <w:t>к</w:t>
      </w:r>
      <w:r w:rsidR="008F7082">
        <w:t xml:space="preserve">онсультация разработчиков постановки задачи по вопросам обработки данных на ЭВМ; </w:t>
      </w:r>
    </w:p>
    <w:p w:rsidR="008F7082" w:rsidRDefault="00303E0D" w:rsidP="008F7082">
      <w:pPr>
        <w:pStyle w:val="a7"/>
        <w:numPr>
          <w:ilvl w:val="0"/>
          <w:numId w:val="25"/>
        </w:numPr>
        <w:ind w:left="993" w:hanging="284"/>
      </w:pPr>
      <w:r>
        <w:t>о</w:t>
      </w:r>
      <w:r w:rsidR="008F7082">
        <w:t>боснование принципиальной возможности решения поставленной задачи;</w:t>
      </w:r>
    </w:p>
    <w:p w:rsidR="008F7082" w:rsidRDefault="00303E0D" w:rsidP="008F7082">
      <w:pPr>
        <w:pStyle w:val="a7"/>
        <w:numPr>
          <w:ilvl w:val="0"/>
          <w:numId w:val="25"/>
        </w:numPr>
        <w:ind w:left="993" w:hanging="284"/>
      </w:pPr>
      <w:r>
        <w:t>п</w:t>
      </w:r>
      <w:r w:rsidR="008F7082">
        <w:t>редварительный выбор методов решения задачи, обоснование применения ранее разработанных программ;</w:t>
      </w:r>
    </w:p>
    <w:p w:rsidR="008F7082" w:rsidRDefault="00303E0D" w:rsidP="008F7082">
      <w:pPr>
        <w:pStyle w:val="a7"/>
        <w:numPr>
          <w:ilvl w:val="0"/>
          <w:numId w:val="25"/>
        </w:numPr>
        <w:ind w:left="993" w:hanging="284"/>
      </w:pPr>
      <w:r>
        <w:t>о</w:t>
      </w:r>
      <w:r w:rsidR="008F7082">
        <w:t>пределение состава ППП, состава информационной базы и ее структуры;</w:t>
      </w:r>
    </w:p>
    <w:p w:rsidR="008F7082" w:rsidRDefault="00303E0D" w:rsidP="008F7082">
      <w:pPr>
        <w:pStyle w:val="a7"/>
        <w:numPr>
          <w:ilvl w:val="0"/>
          <w:numId w:val="25"/>
        </w:numPr>
        <w:ind w:left="993" w:hanging="284"/>
      </w:pPr>
      <w:r>
        <w:t>в</w:t>
      </w:r>
      <w:r w:rsidR="008F7082">
        <w:t>ыбор языка программирования;</w:t>
      </w:r>
    </w:p>
    <w:p w:rsidR="008F7082" w:rsidRDefault="00303E0D" w:rsidP="008F7082">
      <w:pPr>
        <w:pStyle w:val="a7"/>
        <w:numPr>
          <w:ilvl w:val="0"/>
          <w:numId w:val="25"/>
        </w:numPr>
        <w:ind w:left="993" w:hanging="284"/>
      </w:pPr>
      <w:r>
        <w:t>о</w:t>
      </w:r>
      <w:r w:rsidR="008F7082">
        <w:t>пределение сроков, этапов, стадий разработки программы и программной документации;</w:t>
      </w:r>
    </w:p>
    <w:p w:rsidR="00915411" w:rsidRDefault="00303E0D" w:rsidP="008F7082">
      <w:pPr>
        <w:pStyle w:val="a7"/>
        <w:numPr>
          <w:ilvl w:val="0"/>
          <w:numId w:val="25"/>
        </w:numPr>
        <w:ind w:left="993" w:hanging="284"/>
      </w:pPr>
      <w:r>
        <w:t>у</w:t>
      </w:r>
      <w:r w:rsidR="008F7082">
        <w:t>частие в согласовании и утверждении технического задания.</w:t>
      </w:r>
    </w:p>
    <w:p w:rsidR="00813D4C" w:rsidRDefault="001C016D" w:rsidP="00303E0D">
      <w:pPr>
        <w:pStyle w:val="af5"/>
      </w:pPr>
      <w:r>
        <w:t>Таблица 5.</w:t>
      </w:r>
      <w:r w:rsidR="00C80E9A" w:rsidRPr="00C80E9A">
        <w:t>1.</w:t>
      </w:r>
      <w:r>
        <w:t xml:space="preserve">1 </w:t>
      </w:r>
      <w:r w:rsidRPr="001C016D">
        <w:t>Норма времени на выполнение работ «Техническое задание»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4927"/>
        <w:gridCol w:w="4712"/>
      </w:tblGrid>
      <w:tr w:rsidR="001C016D" w:rsidTr="00B769CF">
        <w:tc>
          <w:tcPr>
            <w:tcW w:w="4927" w:type="dxa"/>
            <w:vMerge w:val="restart"/>
            <w:vAlign w:val="center"/>
          </w:tcPr>
          <w:p w:rsidR="001C016D" w:rsidRPr="001C016D" w:rsidRDefault="001C016D" w:rsidP="001C0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Индекс подсистемы</w:t>
            </w:r>
          </w:p>
        </w:tc>
        <w:tc>
          <w:tcPr>
            <w:tcW w:w="4712" w:type="dxa"/>
            <w:vAlign w:val="center"/>
          </w:tcPr>
          <w:p w:rsidR="001C016D" w:rsidRPr="001C016D" w:rsidRDefault="001C016D" w:rsidP="001C0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Степень новизны</w:t>
            </w:r>
          </w:p>
        </w:tc>
      </w:tr>
      <w:tr w:rsidR="001C016D" w:rsidTr="00B769CF">
        <w:tc>
          <w:tcPr>
            <w:tcW w:w="4927" w:type="dxa"/>
            <w:vMerge/>
            <w:vAlign w:val="center"/>
          </w:tcPr>
          <w:p w:rsidR="001C016D" w:rsidRPr="001C016D" w:rsidRDefault="001C016D" w:rsidP="001C0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12" w:type="dxa"/>
            <w:vAlign w:val="center"/>
          </w:tcPr>
          <w:p w:rsidR="001C016D" w:rsidRPr="001C016D" w:rsidRDefault="00B65064" w:rsidP="001C0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</w:tr>
      <w:tr w:rsidR="001C016D" w:rsidTr="00B769CF">
        <w:tc>
          <w:tcPr>
            <w:tcW w:w="4927" w:type="dxa"/>
            <w:vAlign w:val="center"/>
          </w:tcPr>
          <w:p w:rsidR="001C016D" w:rsidRPr="001C016D" w:rsidRDefault="00B65064" w:rsidP="001C0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712" w:type="dxa"/>
            <w:vAlign w:val="center"/>
          </w:tcPr>
          <w:p w:rsidR="001C016D" w:rsidRPr="001C016D" w:rsidRDefault="00B65064" w:rsidP="001C01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</w:tbl>
    <w:p w:rsidR="001C016D" w:rsidRDefault="001C016D" w:rsidP="00813D4C">
      <w:pPr>
        <w:pStyle w:val="a7"/>
      </w:pPr>
    </w:p>
    <w:p w:rsidR="00B769CF" w:rsidRDefault="003C77DD" w:rsidP="00813D4C">
      <w:pPr>
        <w:pStyle w:val="a7"/>
        <w:rPr>
          <w:szCs w:val="24"/>
        </w:rPr>
      </w:pPr>
      <w:r w:rsidRPr="00B12783">
        <w:rPr>
          <w:szCs w:val="24"/>
        </w:rPr>
        <w:t>Норма времени на постановку задачи составляет 65%</w:t>
      </w:r>
    </w:p>
    <w:p w:rsidR="003C77DD" w:rsidRPr="006D63D2" w:rsidRDefault="003C77DD" w:rsidP="002151DF">
      <w:pPr>
        <w:pStyle w:val="a7"/>
      </w:pPr>
      <w:proofErr w:type="spellStart"/>
      <w:r w:rsidRPr="00B12783">
        <w:t>Н</w:t>
      </w:r>
      <w:r w:rsidRPr="00B12783">
        <w:rPr>
          <w:vertAlign w:val="superscript"/>
        </w:rPr>
        <w:t>пз</w:t>
      </w:r>
      <w:proofErr w:type="spellEnd"/>
      <w:r w:rsidRPr="00B12783">
        <w:t xml:space="preserve"> </w:t>
      </w:r>
      <w:proofErr w:type="spellStart"/>
      <w:r w:rsidRPr="00B12783">
        <w:t>вр</w:t>
      </w:r>
      <w:proofErr w:type="spellEnd"/>
      <w:r w:rsidRPr="00B12783">
        <w:t xml:space="preserve"> = 0,65*Т</w:t>
      </w:r>
      <w:r w:rsidRPr="00B12783">
        <w:rPr>
          <w:vertAlign w:val="superscript"/>
        </w:rPr>
        <w:t xml:space="preserve">Т3 </w:t>
      </w:r>
      <w:r w:rsidRPr="00B12783">
        <w:t>=</w:t>
      </w:r>
      <w:r>
        <w:t xml:space="preserve"> </w:t>
      </w:r>
      <w:r w:rsidRPr="00B12783">
        <w:t>24*0,65</w:t>
      </w:r>
      <w:r>
        <w:t xml:space="preserve"> </w:t>
      </w:r>
      <w:r w:rsidRPr="00B12783">
        <w:t>=</w:t>
      </w:r>
      <w:r>
        <w:t xml:space="preserve"> </w:t>
      </w:r>
      <w:r w:rsidRPr="00B12783">
        <w:t>15,6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303E0D">
        <w:t>(5.1</w:t>
      </w:r>
      <w:r w:rsidR="00954071">
        <w:t>.1</w:t>
      </w:r>
      <w:r w:rsidR="00303E0D">
        <w:t>)</w:t>
      </w:r>
    </w:p>
    <w:p w:rsidR="003C77DD" w:rsidRDefault="003C77DD" w:rsidP="003C77DD">
      <w:pPr>
        <w:pStyle w:val="a7"/>
      </w:pPr>
      <w:r>
        <w:t>Норма времени на программное обеспечение составляет 35%</w:t>
      </w:r>
    </w:p>
    <w:p w:rsidR="003C77DD" w:rsidRDefault="003C77DD" w:rsidP="003C77DD">
      <w:pPr>
        <w:pStyle w:val="a7"/>
      </w:pPr>
      <w:proofErr w:type="spellStart"/>
      <w:r>
        <w:t>Н</w:t>
      </w:r>
      <w:r>
        <w:rPr>
          <w:vertAlign w:val="superscript"/>
        </w:rPr>
        <w:t>по</w:t>
      </w:r>
      <w:proofErr w:type="spellEnd"/>
      <w:r>
        <w:rPr>
          <w:vertAlign w:val="superscript"/>
        </w:rPr>
        <w:t xml:space="preserve"> </w:t>
      </w:r>
      <w:proofErr w:type="spellStart"/>
      <w:r>
        <w:t>вр</w:t>
      </w:r>
      <w:proofErr w:type="spellEnd"/>
      <w:r>
        <w:t xml:space="preserve"> = 0,35* Т</w:t>
      </w:r>
      <w:r>
        <w:rPr>
          <w:vertAlign w:val="superscript"/>
        </w:rPr>
        <w:t>Т3</w:t>
      </w:r>
      <w:r>
        <w:t xml:space="preserve"> = 0,35*24 = 8,4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6D63D2">
        <w:t>(5.</w:t>
      </w:r>
      <w:r w:rsidR="00954071">
        <w:t>1.</w:t>
      </w:r>
      <w:r w:rsidR="006D63D2">
        <w:t>2)</w:t>
      </w:r>
    </w:p>
    <w:p w:rsidR="00BB576D" w:rsidRPr="00E425D6" w:rsidRDefault="00BB576D" w:rsidP="00E425D6">
      <w:pPr>
        <w:pStyle w:val="a7"/>
        <w:ind w:firstLine="0"/>
        <w:jc w:val="center"/>
        <w:rPr>
          <w:b/>
        </w:rPr>
      </w:pPr>
      <w:r w:rsidRPr="00E425D6">
        <w:rPr>
          <w:b/>
        </w:rPr>
        <w:t>Стадия «Технический проект»</w:t>
      </w:r>
    </w:p>
    <w:p w:rsidR="00303E0D" w:rsidRDefault="00303E0D" w:rsidP="00303E0D">
      <w:pPr>
        <w:pStyle w:val="a7"/>
      </w:pPr>
      <w:r>
        <w:t>Состав работ, выполняемый разработчиком постановки задачи:</w:t>
      </w:r>
    </w:p>
    <w:p w:rsidR="00303E0D" w:rsidRDefault="00303E0D" w:rsidP="00303E0D">
      <w:pPr>
        <w:pStyle w:val="a7"/>
        <w:numPr>
          <w:ilvl w:val="0"/>
          <w:numId w:val="27"/>
        </w:numPr>
      </w:pPr>
      <w:r>
        <w:t>уточнение структуры входных и выходных документов;</w:t>
      </w:r>
    </w:p>
    <w:p w:rsidR="00303E0D" w:rsidRDefault="00303E0D" w:rsidP="00303E0D">
      <w:pPr>
        <w:pStyle w:val="a7"/>
        <w:numPr>
          <w:ilvl w:val="0"/>
          <w:numId w:val="27"/>
        </w:numPr>
      </w:pPr>
      <w:r>
        <w:t>разработка алгоритма решения задачи;</w:t>
      </w:r>
    </w:p>
    <w:p w:rsidR="00303E0D" w:rsidRDefault="00303E0D" w:rsidP="00303E0D">
      <w:pPr>
        <w:pStyle w:val="a7"/>
        <w:numPr>
          <w:ilvl w:val="0"/>
          <w:numId w:val="27"/>
        </w:numPr>
      </w:pPr>
      <w:r>
        <w:t>определение формы представления входных и выходных данных;</w:t>
      </w:r>
    </w:p>
    <w:p w:rsidR="00303E0D" w:rsidRDefault="00303E0D" w:rsidP="00303E0D">
      <w:pPr>
        <w:pStyle w:val="a7"/>
        <w:numPr>
          <w:ilvl w:val="0"/>
          <w:numId w:val="27"/>
        </w:numPr>
      </w:pPr>
      <w:r>
        <w:lastRenderedPageBreak/>
        <w:t>окончательное определение конфигурации технических средств;</w:t>
      </w:r>
    </w:p>
    <w:p w:rsidR="00303E0D" w:rsidRDefault="00303E0D" w:rsidP="00303E0D">
      <w:pPr>
        <w:pStyle w:val="a7"/>
        <w:numPr>
          <w:ilvl w:val="0"/>
          <w:numId w:val="27"/>
        </w:numPr>
      </w:pPr>
      <w:r>
        <w:t>разработка плана мероприятий по разработке и внедрению программных средств;</w:t>
      </w:r>
    </w:p>
    <w:p w:rsidR="00303E0D" w:rsidRDefault="00303E0D" w:rsidP="00303E0D">
      <w:pPr>
        <w:pStyle w:val="a7"/>
        <w:numPr>
          <w:ilvl w:val="0"/>
          <w:numId w:val="27"/>
        </w:numPr>
      </w:pPr>
      <w:r>
        <w:t>разработка пояснительной записки;</w:t>
      </w:r>
    </w:p>
    <w:p w:rsidR="00303E0D" w:rsidRDefault="00303E0D" w:rsidP="00303E0D">
      <w:pPr>
        <w:pStyle w:val="a7"/>
        <w:numPr>
          <w:ilvl w:val="0"/>
          <w:numId w:val="27"/>
        </w:numPr>
      </w:pPr>
      <w:r>
        <w:t>согласование и утверждение технического проекта.</w:t>
      </w:r>
    </w:p>
    <w:p w:rsidR="00303E0D" w:rsidRDefault="00303E0D" w:rsidP="00303E0D">
      <w:pPr>
        <w:pStyle w:val="a7"/>
      </w:pPr>
      <w:r>
        <w:t>Состав работ, выполняемый разработчиком программного обеспечения:</w:t>
      </w:r>
    </w:p>
    <w:p w:rsidR="00303E0D" w:rsidRDefault="00303E0D" w:rsidP="006501AF">
      <w:pPr>
        <w:pStyle w:val="a7"/>
        <w:numPr>
          <w:ilvl w:val="0"/>
          <w:numId w:val="29"/>
        </w:numPr>
      </w:pPr>
      <w:r>
        <w:t>выдача рекомендаций по вопросам, связанных с постановкой задачи;</w:t>
      </w:r>
    </w:p>
    <w:p w:rsidR="006501AF" w:rsidRDefault="00303E0D" w:rsidP="006501AF">
      <w:pPr>
        <w:pStyle w:val="a7"/>
        <w:numPr>
          <w:ilvl w:val="0"/>
          <w:numId w:val="31"/>
        </w:numPr>
        <w:ind w:left="1134" w:hanging="425"/>
      </w:pPr>
      <w:r>
        <w:t>совместно с разработчиком постановки задачи: решения вопросов по составу, организация обработки и применения ППП: анализ и определение форм входных и выходн</w:t>
      </w:r>
      <w:r w:rsidR="009E2151">
        <w:t>ых документов с компоновкой рек</w:t>
      </w:r>
      <w:r>
        <w:t>визитов; организация контроля обрабатываемой информации; подготовка контрольного примера; окончательное определение конфигурации технических средств;</w:t>
      </w:r>
    </w:p>
    <w:p w:rsidR="00303E0D" w:rsidRDefault="00303E0D" w:rsidP="006501AF">
      <w:pPr>
        <w:pStyle w:val="a7"/>
        <w:numPr>
          <w:ilvl w:val="0"/>
          <w:numId w:val="30"/>
        </w:numPr>
        <w:ind w:left="1134"/>
      </w:pPr>
      <w:r>
        <w:t>контроль за соблюдением требований к составу и оформлению постановки задачи;</w:t>
      </w:r>
    </w:p>
    <w:p w:rsidR="00303E0D" w:rsidRDefault="00303E0D" w:rsidP="006501AF">
      <w:pPr>
        <w:pStyle w:val="a7"/>
        <w:numPr>
          <w:ilvl w:val="0"/>
          <w:numId w:val="30"/>
        </w:numPr>
        <w:ind w:left="1134"/>
      </w:pPr>
      <w:r>
        <w:t>разработка структуры программы;</w:t>
      </w:r>
    </w:p>
    <w:p w:rsidR="00303E0D" w:rsidRDefault="00303E0D" w:rsidP="006501AF">
      <w:pPr>
        <w:pStyle w:val="a7"/>
        <w:numPr>
          <w:ilvl w:val="0"/>
          <w:numId w:val="30"/>
        </w:numPr>
        <w:ind w:left="1134"/>
      </w:pPr>
      <w:r>
        <w:t>разработка программной документации и передача ее для включения в технический проект;</w:t>
      </w:r>
    </w:p>
    <w:p w:rsidR="00BB576D" w:rsidRDefault="00303E0D" w:rsidP="006501AF">
      <w:pPr>
        <w:pStyle w:val="a7"/>
        <w:numPr>
          <w:ilvl w:val="0"/>
          <w:numId w:val="30"/>
        </w:numPr>
        <w:ind w:left="1134"/>
      </w:pPr>
      <w:r>
        <w:t>передача технического проекта на согласование и утверждение.</w:t>
      </w:r>
    </w:p>
    <w:p w:rsidR="00980775" w:rsidRDefault="00980775" w:rsidP="00980775">
      <w:pPr>
        <w:pStyle w:val="af5"/>
      </w:pPr>
      <w:r>
        <w:t>Таблица 5.</w:t>
      </w:r>
      <w:r w:rsidR="00C80E9A" w:rsidRPr="00C80E9A">
        <w:t>1.</w:t>
      </w:r>
      <w:r>
        <w:t xml:space="preserve">2 </w:t>
      </w:r>
      <w:r w:rsidRPr="001C016D">
        <w:t>Норма времени на выполнение работ «Техническ</w:t>
      </w:r>
      <w:r>
        <w:t>ий</w:t>
      </w:r>
      <w:r w:rsidRPr="001C016D">
        <w:t xml:space="preserve"> </w:t>
      </w:r>
      <w:r>
        <w:t>проект</w:t>
      </w:r>
      <w:r w:rsidRPr="001C016D">
        <w:t>»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453"/>
        <w:gridCol w:w="1399"/>
        <w:gridCol w:w="1400"/>
        <w:gridCol w:w="1400"/>
        <w:gridCol w:w="1400"/>
        <w:gridCol w:w="1400"/>
        <w:gridCol w:w="1187"/>
      </w:tblGrid>
      <w:tr w:rsidR="00AC19C3" w:rsidTr="00E32BDF">
        <w:tc>
          <w:tcPr>
            <w:tcW w:w="1453" w:type="dxa"/>
            <w:vMerge w:val="restart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Индекс подсистемы</w:t>
            </w:r>
          </w:p>
        </w:tc>
        <w:tc>
          <w:tcPr>
            <w:tcW w:w="4199" w:type="dxa"/>
            <w:gridSpan w:val="3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Постановка</w:t>
            </w:r>
          </w:p>
        </w:tc>
        <w:tc>
          <w:tcPr>
            <w:tcW w:w="3987" w:type="dxa"/>
            <w:gridSpan w:val="3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Программирование</w:t>
            </w:r>
          </w:p>
        </w:tc>
      </w:tr>
      <w:tr w:rsidR="00AC19C3" w:rsidTr="00AC19C3">
        <w:tc>
          <w:tcPr>
            <w:tcW w:w="1453" w:type="dxa"/>
            <w:vMerge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9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Кп</w:t>
            </w:r>
            <w:proofErr w:type="spellEnd"/>
          </w:p>
        </w:tc>
        <w:tc>
          <w:tcPr>
            <w:tcW w:w="1400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К1</w:t>
            </w:r>
          </w:p>
        </w:tc>
        <w:tc>
          <w:tcPr>
            <w:tcW w:w="1400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К2</w:t>
            </w:r>
          </w:p>
        </w:tc>
        <w:tc>
          <w:tcPr>
            <w:tcW w:w="1400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Кп</w:t>
            </w:r>
            <w:proofErr w:type="spellEnd"/>
          </w:p>
        </w:tc>
        <w:tc>
          <w:tcPr>
            <w:tcW w:w="1400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К1</w:t>
            </w:r>
          </w:p>
        </w:tc>
        <w:tc>
          <w:tcPr>
            <w:tcW w:w="1187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К1</w:t>
            </w:r>
          </w:p>
        </w:tc>
      </w:tr>
      <w:tr w:rsidR="00AC19C3" w:rsidTr="00AC19C3">
        <w:tc>
          <w:tcPr>
            <w:tcW w:w="1453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399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20,13</w:t>
            </w:r>
          </w:p>
        </w:tc>
        <w:tc>
          <w:tcPr>
            <w:tcW w:w="1400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0,41</w:t>
            </w:r>
          </w:p>
        </w:tc>
        <w:tc>
          <w:tcPr>
            <w:tcW w:w="1400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0,32</w:t>
            </w:r>
          </w:p>
        </w:tc>
        <w:tc>
          <w:tcPr>
            <w:tcW w:w="1400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7,08</w:t>
            </w:r>
          </w:p>
        </w:tc>
        <w:tc>
          <w:tcPr>
            <w:tcW w:w="1400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0,57</w:t>
            </w:r>
          </w:p>
        </w:tc>
        <w:tc>
          <w:tcPr>
            <w:tcW w:w="1187" w:type="dxa"/>
            <w:vAlign w:val="center"/>
          </w:tcPr>
          <w:p w:rsidR="00AC19C3" w:rsidRPr="00AC19C3" w:rsidRDefault="00AC19C3" w:rsidP="00AC19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0,17</w:t>
            </w:r>
          </w:p>
        </w:tc>
      </w:tr>
    </w:tbl>
    <w:p w:rsidR="002A49F8" w:rsidRDefault="002A49F8" w:rsidP="002A49F8">
      <w:pPr>
        <w:pStyle w:val="af7"/>
        <w:rPr>
          <w:i/>
        </w:rPr>
      </w:pPr>
    </w:p>
    <w:p w:rsidR="002A49F8" w:rsidRDefault="002A49F8" w:rsidP="002A49F8">
      <w:pPr>
        <w:pStyle w:val="a7"/>
      </w:pPr>
      <w:r>
        <w:t>Расчет нормы времени на выполнение работ «Технический проект» на постановку задачи:</w:t>
      </w:r>
    </w:p>
    <w:p w:rsidR="002A49F8" w:rsidRPr="00B12783" w:rsidRDefault="002A49F8" w:rsidP="002A49F8">
      <w:pPr>
        <w:pStyle w:val="a7"/>
      </w:pPr>
      <w:proofErr w:type="spellStart"/>
      <w:r w:rsidRPr="00B12783">
        <w:t>Н</w:t>
      </w:r>
      <w:r w:rsidRPr="00B12783">
        <w:rPr>
          <w:vertAlign w:val="superscript"/>
        </w:rPr>
        <w:t>пз</w:t>
      </w:r>
      <w:r w:rsidRPr="00B12783">
        <w:rPr>
          <w:vertAlign w:val="subscript"/>
        </w:rPr>
        <w:t>вр</w:t>
      </w:r>
      <w:proofErr w:type="spellEnd"/>
      <w:r>
        <w:rPr>
          <w:vertAlign w:val="subscript"/>
        </w:rPr>
        <w:t xml:space="preserve"> </w:t>
      </w:r>
      <w:r w:rsidRPr="00B12783">
        <w:t xml:space="preserve">= </w:t>
      </w:r>
      <w:proofErr w:type="spellStart"/>
      <w:r w:rsidRPr="00B12783">
        <w:t>К</w:t>
      </w:r>
      <w:r w:rsidRPr="00B12783">
        <w:rPr>
          <w:vertAlign w:val="subscript"/>
        </w:rPr>
        <w:t>п</w:t>
      </w:r>
      <w:proofErr w:type="spellEnd"/>
      <w:r w:rsidRPr="00B12783">
        <w:t>(Ф</w:t>
      </w:r>
      <w:r w:rsidRPr="00B12783">
        <w:rPr>
          <w:vertAlign w:val="superscript"/>
        </w:rPr>
        <w:t>к1</w:t>
      </w:r>
      <w:r w:rsidRPr="00B12783">
        <w:rPr>
          <w:vertAlign w:val="subscript"/>
        </w:rPr>
        <w:t xml:space="preserve">1 </w:t>
      </w:r>
      <w:r w:rsidRPr="00B12783">
        <w:t>+ Ф</w:t>
      </w:r>
      <w:r w:rsidRPr="00B12783">
        <w:rPr>
          <w:vertAlign w:val="superscript"/>
        </w:rPr>
        <w:t>к2</w:t>
      </w:r>
      <w:r w:rsidRPr="00B12783">
        <w:rPr>
          <w:vertAlign w:val="subscript"/>
        </w:rPr>
        <w:t>2</w:t>
      </w:r>
      <w:r w:rsidRPr="00B12783">
        <w:t>)</w:t>
      </w:r>
      <w:r>
        <w:t xml:space="preserve"> </w:t>
      </w:r>
      <w:r w:rsidRPr="00B12783">
        <w:t>=</w:t>
      </w:r>
      <w:r>
        <w:t xml:space="preserve"> </w:t>
      </w:r>
      <w:r w:rsidRPr="00B12783">
        <w:t>20,13(9</w:t>
      </w:r>
      <w:r w:rsidRPr="00B12783">
        <w:rPr>
          <w:vertAlign w:val="superscript"/>
        </w:rPr>
        <w:t>0,41</w:t>
      </w:r>
      <w:r w:rsidRPr="00B12783">
        <w:t>+5</w:t>
      </w:r>
      <w:r w:rsidRPr="00B12783">
        <w:rPr>
          <w:vertAlign w:val="superscript"/>
        </w:rPr>
        <w:t>0,32</w:t>
      </w:r>
      <w:r w:rsidRPr="00B12783">
        <w:t>)</w:t>
      </w:r>
      <w:r>
        <w:t xml:space="preserve"> </w:t>
      </w:r>
      <w:r w:rsidRPr="00B12783">
        <w:t>=</w:t>
      </w:r>
      <w:r>
        <w:t xml:space="preserve"> </w:t>
      </w:r>
      <w:r w:rsidRPr="00B12783">
        <w:t>20,13*(2,46+1,67)</w:t>
      </w:r>
      <w:r>
        <w:t xml:space="preserve"> </w:t>
      </w:r>
      <w:r w:rsidRPr="00B12783">
        <w:t>=</w:t>
      </w:r>
      <w:r>
        <w:t xml:space="preserve"> </w:t>
      </w:r>
      <w:r w:rsidRPr="00B12783">
        <w:t>20,13*4,13</w:t>
      </w:r>
      <w:r>
        <w:t xml:space="preserve"> </w:t>
      </w:r>
      <w:r w:rsidRPr="00B12783">
        <w:t>=</w:t>
      </w:r>
      <w:r>
        <w:t xml:space="preserve"> </w:t>
      </w:r>
      <w:r w:rsidRPr="00B12783">
        <w:t>83,13</w:t>
      </w:r>
      <w:r>
        <w:t xml:space="preserve"> </w:t>
      </w:r>
      <w:r w:rsidRPr="00B12783">
        <w:t>(5.</w:t>
      </w:r>
      <w:r w:rsidR="00954071">
        <w:t>1.</w:t>
      </w:r>
      <w:r w:rsidRPr="00B12783">
        <w:t>3)</w:t>
      </w:r>
    </w:p>
    <w:p w:rsidR="002A49F8" w:rsidRPr="00B12783" w:rsidRDefault="002A49F8" w:rsidP="002A49F8">
      <w:pPr>
        <w:pStyle w:val="a7"/>
      </w:pPr>
      <w:r w:rsidRPr="00B12783">
        <w:t>Расчет нормы времени на выполнение работ «Технический проект» на программное обеспечение:</w:t>
      </w:r>
    </w:p>
    <w:p w:rsidR="002A49F8" w:rsidRDefault="002A49F8" w:rsidP="002A49F8">
      <w:pPr>
        <w:pStyle w:val="a7"/>
      </w:pPr>
      <w:r w:rsidRPr="00B12783">
        <w:t xml:space="preserve"> </w:t>
      </w:r>
      <w:proofErr w:type="spellStart"/>
      <w:r w:rsidRPr="00B12783">
        <w:t>Н</w:t>
      </w:r>
      <w:r w:rsidRPr="00B12783">
        <w:rPr>
          <w:vertAlign w:val="superscript"/>
        </w:rPr>
        <w:t>по</w:t>
      </w:r>
      <w:proofErr w:type="spellEnd"/>
      <w:r w:rsidRPr="00B12783">
        <w:t xml:space="preserve"> </w:t>
      </w:r>
      <w:proofErr w:type="spellStart"/>
      <w:r w:rsidRPr="00B12783">
        <w:rPr>
          <w:vertAlign w:val="subscript"/>
        </w:rPr>
        <w:t>вр</w:t>
      </w:r>
      <w:proofErr w:type="spellEnd"/>
      <w:r w:rsidR="007B50CC">
        <w:rPr>
          <w:vertAlign w:val="subscript"/>
        </w:rPr>
        <w:t xml:space="preserve"> </w:t>
      </w:r>
      <w:r w:rsidRPr="00B12783">
        <w:t xml:space="preserve">= </w:t>
      </w:r>
      <w:proofErr w:type="spellStart"/>
      <w:r w:rsidRPr="00B12783">
        <w:t>К</w:t>
      </w:r>
      <w:r w:rsidRPr="00B12783">
        <w:rPr>
          <w:vertAlign w:val="subscript"/>
        </w:rPr>
        <w:t>п</w:t>
      </w:r>
      <w:proofErr w:type="spellEnd"/>
      <w:r w:rsidRPr="00B12783">
        <w:t xml:space="preserve"> (Ф</w:t>
      </w:r>
      <w:r w:rsidRPr="00B12783">
        <w:rPr>
          <w:vertAlign w:val="superscript"/>
        </w:rPr>
        <w:t>к1</w:t>
      </w:r>
      <w:r w:rsidRPr="00B12783">
        <w:rPr>
          <w:vertAlign w:val="subscript"/>
        </w:rPr>
        <w:t xml:space="preserve">1 </w:t>
      </w:r>
      <w:r w:rsidRPr="00B12783">
        <w:t>+ Ф</w:t>
      </w:r>
      <w:r w:rsidRPr="00B12783">
        <w:rPr>
          <w:vertAlign w:val="superscript"/>
        </w:rPr>
        <w:t>к2</w:t>
      </w:r>
      <w:r w:rsidRPr="00B12783">
        <w:rPr>
          <w:vertAlign w:val="subscript"/>
        </w:rPr>
        <w:t>2</w:t>
      </w:r>
      <w:r>
        <w:t xml:space="preserve">) </w:t>
      </w:r>
      <w:r w:rsidRPr="00B12783">
        <w:t>=</w:t>
      </w:r>
      <w:r w:rsidR="007B50CC">
        <w:t xml:space="preserve"> </w:t>
      </w:r>
      <w:r w:rsidRPr="00B12783">
        <w:t>7,08(9</w:t>
      </w:r>
      <w:r w:rsidRPr="00B12783">
        <w:rPr>
          <w:vertAlign w:val="superscript"/>
        </w:rPr>
        <w:t>0,57</w:t>
      </w:r>
      <w:r w:rsidRPr="00B12783">
        <w:t>+5</w:t>
      </w:r>
      <w:r w:rsidRPr="00B12783">
        <w:rPr>
          <w:vertAlign w:val="superscript"/>
        </w:rPr>
        <w:t>0,17</w:t>
      </w:r>
      <w:r w:rsidRPr="00B12783">
        <w:t>)</w:t>
      </w:r>
      <w:r w:rsidR="007B50CC">
        <w:t xml:space="preserve"> </w:t>
      </w:r>
      <w:r w:rsidRPr="00B12783">
        <w:t>=</w:t>
      </w:r>
      <w:r w:rsidR="007B50CC">
        <w:t xml:space="preserve"> </w:t>
      </w:r>
      <w:r w:rsidRPr="00B12783">
        <w:t>7,08*(3,50+1,31)</w:t>
      </w:r>
      <w:r w:rsidR="007B50CC">
        <w:t xml:space="preserve"> </w:t>
      </w:r>
      <w:r w:rsidRPr="00B12783">
        <w:t>=</w:t>
      </w:r>
      <w:r w:rsidR="007B50CC">
        <w:t xml:space="preserve"> </w:t>
      </w:r>
      <w:r w:rsidRPr="00B12783">
        <w:t>7,08*4,81</w:t>
      </w:r>
      <w:r w:rsidR="007B50CC">
        <w:t xml:space="preserve"> </w:t>
      </w:r>
      <w:r w:rsidRPr="00B12783">
        <w:t>=</w:t>
      </w:r>
      <w:r w:rsidR="007B50CC">
        <w:t xml:space="preserve"> </w:t>
      </w:r>
      <w:r w:rsidRPr="00B12783">
        <w:t>34,05</w:t>
      </w:r>
      <w:r w:rsidR="007B50CC">
        <w:t xml:space="preserve"> </w:t>
      </w:r>
      <w:r w:rsidR="007B50CC" w:rsidRPr="00B12783">
        <w:t>(5.</w:t>
      </w:r>
      <w:r w:rsidR="00954071">
        <w:t>1.</w:t>
      </w:r>
      <w:r w:rsidR="007B50CC" w:rsidRPr="00B12783">
        <w:t>4)</w:t>
      </w:r>
    </w:p>
    <w:p w:rsidR="006501AF" w:rsidRDefault="002A49F8" w:rsidP="002A49F8">
      <w:pPr>
        <w:pStyle w:val="a7"/>
      </w:pPr>
      <w:r w:rsidRPr="00B12783">
        <w:lastRenderedPageBreak/>
        <w:t>Где Ф</w:t>
      </w:r>
      <w:r w:rsidR="007B50CC">
        <w:rPr>
          <w:vertAlign w:val="subscript"/>
        </w:rPr>
        <w:t>1</w:t>
      </w:r>
      <w:r w:rsidR="007B50CC">
        <w:t xml:space="preserve"> -</w:t>
      </w:r>
      <w:r w:rsidRPr="00B12783">
        <w:t xml:space="preserve"> количество форм входной информации, а Ф</w:t>
      </w:r>
      <w:r w:rsidRPr="00B12783">
        <w:rPr>
          <w:vertAlign w:val="subscript"/>
        </w:rPr>
        <w:t xml:space="preserve">2 </w:t>
      </w:r>
      <w:r w:rsidRPr="00B12783">
        <w:t>- количество форм выходной информации.</w:t>
      </w:r>
    </w:p>
    <w:p w:rsidR="005D0D26" w:rsidRPr="00E425D6" w:rsidRDefault="005D0D26" w:rsidP="00E425D6">
      <w:pPr>
        <w:pStyle w:val="a7"/>
        <w:ind w:firstLine="0"/>
        <w:jc w:val="center"/>
        <w:rPr>
          <w:b/>
        </w:rPr>
      </w:pPr>
      <w:r w:rsidRPr="00E425D6">
        <w:rPr>
          <w:b/>
        </w:rPr>
        <w:t>Стадия «Рабочий проект»</w:t>
      </w:r>
    </w:p>
    <w:p w:rsidR="005D0D26" w:rsidRDefault="005D0D26" w:rsidP="005D0D26">
      <w:pPr>
        <w:pStyle w:val="a7"/>
      </w:pPr>
      <w:r>
        <w:t>Состав работ, выполняемый разработчиком постановки задачи: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комплексная отладка задач и сдача в опытную эксплуатацию;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оказание консультативной помощи по отладке программ;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разработка проектной документации;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разработка, согласование и утверждение программы, методы испытаний  совместно с программистом;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состав работ, выполняемый разработчиком программного обеспечения: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изучение постановки задачи;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программирование и отладка программ;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описание контрольного примера;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 xml:space="preserve">совместно с разработчиком: согласование и утверждение программы и методика испытаний; 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комплексная отладка задач и сдача в опытную эксплуатацию; корректировка программ и программной документации по результатам комплексной отладки;</w:t>
      </w:r>
    </w:p>
    <w:p w:rsidR="005D0D26" w:rsidRDefault="005D0D26" w:rsidP="005D0D26">
      <w:pPr>
        <w:pStyle w:val="a7"/>
        <w:numPr>
          <w:ilvl w:val="0"/>
          <w:numId w:val="32"/>
        </w:numPr>
      </w:pPr>
      <w:r>
        <w:t>проведение предварительных приёмосдаточных и других видов испытаний</w:t>
      </w:r>
    </w:p>
    <w:p w:rsidR="005D0D26" w:rsidRDefault="005157DB" w:rsidP="00286CB1">
      <w:pPr>
        <w:pStyle w:val="af5"/>
      </w:pPr>
      <w:r>
        <w:t>Таблица 5.</w:t>
      </w:r>
      <w:r w:rsidR="00C80E9A" w:rsidRPr="00C80E9A">
        <w:t>1.</w:t>
      </w:r>
      <w:r>
        <w:t xml:space="preserve">3 </w:t>
      </w:r>
      <w:r w:rsidRPr="005157DB">
        <w:t>Норма времени на выполнение работ «Рабочий проект»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453"/>
        <w:gridCol w:w="1399"/>
        <w:gridCol w:w="1400"/>
        <w:gridCol w:w="1400"/>
        <w:gridCol w:w="1400"/>
        <w:gridCol w:w="1400"/>
        <w:gridCol w:w="1187"/>
      </w:tblGrid>
      <w:tr w:rsidR="00286CB1" w:rsidRPr="00AC19C3" w:rsidTr="00E32BDF">
        <w:tc>
          <w:tcPr>
            <w:tcW w:w="1453" w:type="dxa"/>
            <w:vMerge w:val="restart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Индекс подсистемы</w:t>
            </w:r>
          </w:p>
        </w:tc>
        <w:tc>
          <w:tcPr>
            <w:tcW w:w="4199" w:type="dxa"/>
            <w:gridSpan w:val="3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Постановка</w:t>
            </w:r>
          </w:p>
        </w:tc>
        <w:tc>
          <w:tcPr>
            <w:tcW w:w="3987" w:type="dxa"/>
            <w:gridSpan w:val="3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Программирование</w:t>
            </w:r>
          </w:p>
        </w:tc>
      </w:tr>
      <w:tr w:rsidR="00286CB1" w:rsidRPr="00AC19C3" w:rsidTr="00E32BDF">
        <w:tc>
          <w:tcPr>
            <w:tcW w:w="1453" w:type="dxa"/>
            <w:vMerge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9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Кп</w:t>
            </w:r>
            <w:proofErr w:type="spellEnd"/>
          </w:p>
        </w:tc>
        <w:tc>
          <w:tcPr>
            <w:tcW w:w="1400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К1</w:t>
            </w:r>
          </w:p>
        </w:tc>
        <w:tc>
          <w:tcPr>
            <w:tcW w:w="1400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К2</w:t>
            </w:r>
          </w:p>
        </w:tc>
        <w:tc>
          <w:tcPr>
            <w:tcW w:w="1400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Кп</w:t>
            </w:r>
            <w:proofErr w:type="spellEnd"/>
          </w:p>
        </w:tc>
        <w:tc>
          <w:tcPr>
            <w:tcW w:w="1400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К1</w:t>
            </w:r>
          </w:p>
        </w:tc>
        <w:tc>
          <w:tcPr>
            <w:tcW w:w="1187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К1</w:t>
            </w:r>
          </w:p>
        </w:tc>
      </w:tr>
      <w:tr w:rsidR="00286CB1" w:rsidRPr="00AC19C3" w:rsidTr="00E32BDF">
        <w:tc>
          <w:tcPr>
            <w:tcW w:w="1453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399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7,36</w:t>
            </w:r>
          </w:p>
        </w:tc>
        <w:tc>
          <w:tcPr>
            <w:tcW w:w="1400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0,42</w:t>
            </w:r>
          </w:p>
        </w:tc>
        <w:tc>
          <w:tcPr>
            <w:tcW w:w="1400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0,43</w:t>
            </w:r>
          </w:p>
        </w:tc>
        <w:tc>
          <w:tcPr>
            <w:tcW w:w="1400" w:type="dxa"/>
            <w:vAlign w:val="center"/>
          </w:tcPr>
          <w:p w:rsidR="00286CB1" w:rsidRPr="00AC19C3" w:rsidRDefault="00286CB1" w:rsidP="00286C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37,9</w:t>
            </w:r>
          </w:p>
        </w:tc>
        <w:tc>
          <w:tcPr>
            <w:tcW w:w="1400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0,37</w:t>
            </w:r>
          </w:p>
        </w:tc>
        <w:tc>
          <w:tcPr>
            <w:tcW w:w="1187" w:type="dxa"/>
            <w:vAlign w:val="center"/>
          </w:tcPr>
          <w:p w:rsidR="00286CB1" w:rsidRPr="00AC19C3" w:rsidRDefault="00286CB1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0,38</w:t>
            </w:r>
          </w:p>
        </w:tc>
      </w:tr>
    </w:tbl>
    <w:p w:rsidR="00286CB1" w:rsidRDefault="00286CB1" w:rsidP="00286CB1">
      <w:pPr>
        <w:pStyle w:val="a7"/>
      </w:pPr>
    </w:p>
    <w:p w:rsidR="00286CB1" w:rsidRDefault="00286CB1" w:rsidP="00286CB1">
      <w:pPr>
        <w:pStyle w:val="a7"/>
      </w:pPr>
      <w:r>
        <w:t>Норма времени на выполнение работ «Рабочий проект» на постановку задачи:</w:t>
      </w:r>
    </w:p>
    <w:p w:rsidR="00286CB1" w:rsidRPr="003C2EA8" w:rsidRDefault="00286CB1" w:rsidP="00286CB1">
      <w:pPr>
        <w:pStyle w:val="a7"/>
      </w:pPr>
      <w:proofErr w:type="spellStart"/>
      <w:r>
        <w:t>Н</w:t>
      </w:r>
      <w:r>
        <w:rPr>
          <w:vertAlign w:val="superscript"/>
        </w:rPr>
        <w:t>пз</w:t>
      </w:r>
      <w:proofErr w:type="spellEnd"/>
      <w:r>
        <w:t xml:space="preserve"> </w:t>
      </w:r>
      <w:proofErr w:type="spellStart"/>
      <w:r>
        <w:rPr>
          <w:vertAlign w:val="subscript"/>
        </w:rPr>
        <w:t>вр</w:t>
      </w:r>
      <w:proofErr w:type="spellEnd"/>
      <w:r>
        <w:t xml:space="preserve">= </w:t>
      </w:r>
      <w:proofErr w:type="spellStart"/>
      <w:r>
        <w:t>К</w:t>
      </w:r>
      <w:r>
        <w:rPr>
          <w:vertAlign w:val="subscript"/>
        </w:rPr>
        <w:t>п</w:t>
      </w:r>
      <w:proofErr w:type="spellEnd"/>
      <w:r>
        <w:t xml:space="preserve"> (Ф</w:t>
      </w:r>
      <w:r>
        <w:rPr>
          <w:vertAlign w:val="superscript"/>
        </w:rPr>
        <w:t>к1</w:t>
      </w:r>
      <w:r>
        <w:rPr>
          <w:vertAlign w:val="subscript"/>
        </w:rPr>
        <w:t>1</w:t>
      </w:r>
      <w:r>
        <w:rPr>
          <w:vertAlign w:val="subscript"/>
          <w:lang w:val="kk-KZ"/>
        </w:rPr>
        <w:t xml:space="preserve"> </w:t>
      </w:r>
      <w:r>
        <w:t>+</w:t>
      </w:r>
      <w:r>
        <w:rPr>
          <w:lang w:val="kk-KZ"/>
        </w:rPr>
        <w:t xml:space="preserve"> </w:t>
      </w:r>
      <w:r>
        <w:t>Ф</w:t>
      </w:r>
      <w:r>
        <w:rPr>
          <w:vertAlign w:val="superscript"/>
        </w:rPr>
        <w:t>к2</w:t>
      </w:r>
      <w:r>
        <w:rPr>
          <w:vertAlign w:val="subscript"/>
        </w:rPr>
        <w:t>2</w:t>
      </w:r>
      <w:r>
        <w:t xml:space="preserve">) = </w:t>
      </w:r>
      <w:r w:rsidRPr="004D08F1">
        <w:t>7,36</w:t>
      </w:r>
      <w:r>
        <w:t>*(9</w:t>
      </w:r>
      <w:r w:rsidRPr="00705B81">
        <w:rPr>
          <w:vertAlign w:val="superscript"/>
        </w:rPr>
        <w:t>0,4</w:t>
      </w:r>
      <w:r w:rsidRPr="004D08F1">
        <w:rPr>
          <w:vertAlign w:val="superscript"/>
        </w:rPr>
        <w:t>2</w:t>
      </w:r>
      <w:r>
        <w:t>+5</w:t>
      </w:r>
      <w:r w:rsidRPr="00705B81">
        <w:rPr>
          <w:vertAlign w:val="superscript"/>
        </w:rPr>
        <w:t>0,4</w:t>
      </w:r>
      <w:r w:rsidRPr="004D08F1">
        <w:rPr>
          <w:vertAlign w:val="superscript"/>
        </w:rPr>
        <w:t>3</w:t>
      </w:r>
      <w:r>
        <w:t xml:space="preserve">) = </w:t>
      </w:r>
      <w:r w:rsidRPr="004D08F1">
        <w:t>7,36</w:t>
      </w:r>
      <w:r>
        <w:t xml:space="preserve">*(2,52+2) = </w:t>
      </w:r>
      <w:r w:rsidRPr="004D08F1">
        <w:t>7,36</w:t>
      </w:r>
      <w:r>
        <w:t>*</w:t>
      </w:r>
      <w:r w:rsidRPr="00AA156F">
        <w:t>4,</w:t>
      </w:r>
      <w:r>
        <w:t>5</w:t>
      </w:r>
      <w:r w:rsidRPr="00AA156F">
        <w:t>2</w:t>
      </w:r>
      <w:r>
        <w:t xml:space="preserve"> = 33,26 (5.</w:t>
      </w:r>
      <w:r w:rsidR="00954071">
        <w:t>1.</w:t>
      </w:r>
      <w:r>
        <w:t>5)</w:t>
      </w:r>
    </w:p>
    <w:p w:rsidR="00286CB1" w:rsidRDefault="00286CB1" w:rsidP="00286CB1">
      <w:pPr>
        <w:pStyle w:val="a7"/>
      </w:pPr>
    </w:p>
    <w:p w:rsidR="00286CB1" w:rsidRDefault="00286CB1" w:rsidP="00286CB1">
      <w:pPr>
        <w:pStyle w:val="a7"/>
      </w:pPr>
      <w:r>
        <w:t>Норма времени на выполнение работ «Рабочий проект» на программное обеспечение:</w:t>
      </w:r>
    </w:p>
    <w:p w:rsidR="00286CB1" w:rsidRDefault="00286CB1" w:rsidP="00286CB1">
      <w:pPr>
        <w:pStyle w:val="a7"/>
      </w:pPr>
      <w:proofErr w:type="spellStart"/>
      <w:r>
        <w:t>Н</w:t>
      </w:r>
      <w:r>
        <w:rPr>
          <w:vertAlign w:val="superscript"/>
        </w:rPr>
        <w:t>по</w:t>
      </w:r>
      <w:proofErr w:type="spellEnd"/>
      <w:r>
        <w:t xml:space="preserve"> </w:t>
      </w:r>
      <w:proofErr w:type="spellStart"/>
      <w:r>
        <w:rPr>
          <w:vertAlign w:val="subscript"/>
        </w:rPr>
        <w:t>вр</w:t>
      </w:r>
      <w:proofErr w:type="spellEnd"/>
      <w:r>
        <w:t xml:space="preserve">= </w:t>
      </w:r>
      <w:proofErr w:type="spellStart"/>
      <w:r>
        <w:t>К</w:t>
      </w:r>
      <w:r>
        <w:rPr>
          <w:vertAlign w:val="subscript"/>
        </w:rPr>
        <w:t>п</w:t>
      </w:r>
      <w:proofErr w:type="spellEnd"/>
      <w:r>
        <w:t xml:space="preserve"> (Ф</w:t>
      </w:r>
      <w:r>
        <w:rPr>
          <w:vertAlign w:val="superscript"/>
        </w:rPr>
        <w:t>к1</w:t>
      </w:r>
      <w:r>
        <w:rPr>
          <w:vertAlign w:val="subscript"/>
        </w:rPr>
        <w:t>1</w:t>
      </w:r>
      <w:r>
        <w:rPr>
          <w:vertAlign w:val="subscript"/>
          <w:lang w:val="kk-KZ"/>
        </w:rPr>
        <w:t xml:space="preserve"> </w:t>
      </w:r>
      <w:r>
        <w:t>+</w:t>
      </w:r>
      <w:r>
        <w:rPr>
          <w:lang w:val="kk-KZ"/>
        </w:rPr>
        <w:t xml:space="preserve"> </w:t>
      </w:r>
      <w:r>
        <w:t>Ф</w:t>
      </w:r>
      <w:r>
        <w:rPr>
          <w:vertAlign w:val="superscript"/>
        </w:rPr>
        <w:t>к2</w:t>
      </w:r>
      <w:r>
        <w:rPr>
          <w:vertAlign w:val="subscript"/>
        </w:rPr>
        <w:t>2</w:t>
      </w:r>
      <w:r>
        <w:t>) =</w:t>
      </w:r>
      <w:r w:rsidRPr="00D27ACD">
        <w:t>3</w:t>
      </w:r>
      <w:r>
        <w:t>7,9*(9</w:t>
      </w:r>
      <w:r>
        <w:rPr>
          <w:vertAlign w:val="superscript"/>
        </w:rPr>
        <w:t>0,37</w:t>
      </w:r>
      <w:r>
        <w:t>+5</w:t>
      </w:r>
      <w:r>
        <w:rPr>
          <w:vertAlign w:val="superscript"/>
        </w:rPr>
        <w:t>0,38</w:t>
      </w:r>
      <w:r>
        <w:t>)=37,9*(</w:t>
      </w:r>
      <w:r w:rsidRPr="009373B1">
        <w:t>2,</w:t>
      </w:r>
      <w:r>
        <w:t>2</w:t>
      </w:r>
      <w:r w:rsidRPr="009373B1">
        <w:t>5</w:t>
      </w:r>
      <w:r>
        <w:t>+1,84)=</w:t>
      </w:r>
      <w:r w:rsidRPr="00D27ACD">
        <w:t>3</w:t>
      </w:r>
      <w:r>
        <w:t>7,9*</w:t>
      </w:r>
      <w:r w:rsidRPr="001E3415">
        <w:t>4,0</w:t>
      </w:r>
      <w:r>
        <w:t>9 = 155,01 (5.</w:t>
      </w:r>
      <w:r w:rsidR="00954071">
        <w:t>1.</w:t>
      </w:r>
      <w:r>
        <w:t>6)</w:t>
      </w:r>
    </w:p>
    <w:p w:rsidR="00286CB1" w:rsidRPr="00E425D6" w:rsidRDefault="00E107E9" w:rsidP="00E425D6">
      <w:pPr>
        <w:pStyle w:val="a7"/>
        <w:ind w:firstLine="0"/>
        <w:jc w:val="center"/>
        <w:rPr>
          <w:b/>
        </w:rPr>
      </w:pPr>
      <w:r w:rsidRPr="00E425D6">
        <w:rPr>
          <w:b/>
        </w:rPr>
        <w:t>Стадия «Внедрение»</w:t>
      </w:r>
    </w:p>
    <w:p w:rsidR="007307D4" w:rsidRDefault="007307D4" w:rsidP="007307D4">
      <w:pPr>
        <w:pStyle w:val="a7"/>
      </w:pPr>
      <w:r>
        <w:t xml:space="preserve">Состав работ, выполняемый разработчиком постановки задачи: </w:t>
      </w:r>
    </w:p>
    <w:p w:rsidR="007307D4" w:rsidRDefault="007307D4" w:rsidP="007307D4">
      <w:pPr>
        <w:pStyle w:val="a7"/>
        <w:numPr>
          <w:ilvl w:val="0"/>
          <w:numId w:val="34"/>
        </w:numPr>
        <w:ind w:left="1134" w:hanging="425"/>
      </w:pPr>
      <w:r>
        <w:t>подготовка и передача программ и программной документации для сопровождения и изготовления;</w:t>
      </w:r>
    </w:p>
    <w:p w:rsidR="007307D4" w:rsidRDefault="007307D4" w:rsidP="007307D4">
      <w:pPr>
        <w:pStyle w:val="a7"/>
        <w:numPr>
          <w:ilvl w:val="0"/>
          <w:numId w:val="34"/>
        </w:numPr>
        <w:ind w:left="1134" w:hanging="425"/>
      </w:pPr>
      <w:r>
        <w:t>совместно с программистом: проверка алгоритмов и программ решения задач и технологического процесса обработки данных; опытная эксплуатация задач; корректировка технической документации по результатам опытной эксплуатации;</w:t>
      </w:r>
    </w:p>
    <w:p w:rsidR="007307D4" w:rsidRDefault="007307D4" w:rsidP="007307D4">
      <w:pPr>
        <w:pStyle w:val="a7"/>
        <w:numPr>
          <w:ilvl w:val="0"/>
          <w:numId w:val="34"/>
        </w:numPr>
        <w:ind w:left="1134" w:hanging="425"/>
      </w:pPr>
      <w:r>
        <w:t>оформление и утверждение акта о передаче программных средств на сопровождение и изготовление;</w:t>
      </w:r>
    </w:p>
    <w:p w:rsidR="007307D4" w:rsidRDefault="007307D4" w:rsidP="007307D4">
      <w:pPr>
        <w:pStyle w:val="a7"/>
        <w:numPr>
          <w:ilvl w:val="0"/>
          <w:numId w:val="34"/>
        </w:numPr>
        <w:ind w:left="1134" w:hanging="425"/>
      </w:pPr>
      <w:r>
        <w:t>передача программных средств в фонд алгоритмов и программ.</w:t>
      </w:r>
    </w:p>
    <w:p w:rsidR="007307D4" w:rsidRDefault="007307D4" w:rsidP="007307D4">
      <w:pPr>
        <w:pStyle w:val="a7"/>
      </w:pPr>
      <w:r>
        <w:t>Состав работ, выполняемый разработчиком программного обеспечения:</w:t>
      </w:r>
    </w:p>
    <w:p w:rsidR="007307D4" w:rsidRDefault="007307D4" w:rsidP="007307D4">
      <w:pPr>
        <w:pStyle w:val="a7"/>
        <w:numPr>
          <w:ilvl w:val="0"/>
          <w:numId w:val="36"/>
        </w:numPr>
        <w:ind w:left="1134" w:hanging="425"/>
      </w:pPr>
      <w:r>
        <w:t xml:space="preserve">совместно с разработчиком: проверка алгоритмов и программного решения задач и технологического процесса обработки данных; </w:t>
      </w:r>
    </w:p>
    <w:p w:rsidR="00561307" w:rsidRDefault="007307D4" w:rsidP="007307D4">
      <w:pPr>
        <w:pStyle w:val="a7"/>
        <w:numPr>
          <w:ilvl w:val="0"/>
          <w:numId w:val="36"/>
        </w:numPr>
        <w:ind w:left="1134" w:hanging="425"/>
      </w:pPr>
      <w:r>
        <w:t>опытная эксплуатация задач; подготовка документации и сдача в промышленную эксплуатацию.</w:t>
      </w:r>
    </w:p>
    <w:p w:rsidR="00E45EA2" w:rsidRPr="00E45EA2" w:rsidRDefault="00E45EA2" w:rsidP="00E45EA2">
      <w:pPr>
        <w:pStyle w:val="af5"/>
      </w:pPr>
      <w:r w:rsidRPr="00E45EA2">
        <w:t>Таблица 5.</w:t>
      </w:r>
      <w:r w:rsidR="00C80E9A" w:rsidRPr="0031293C">
        <w:t>1.</w:t>
      </w:r>
      <w:r>
        <w:t>4</w:t>
      </w:r>
      <w:r w:rsidRPr="00E45EA2">
        <w:t xml:space="preserve"> Норма времени на выполнение работ «</w:t>
      </w:r>
      <w:r>
        <w:t>Внедрение</w:t>
      </w:r>
      <w:r w:rsidRPr="00E45EA2">
        <w:t>»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1453"/>
        <w:gridCol w:w="1399"/>
        <w:gridCol w:w="1400"/>
        <w:gridCol w:w="1400"/>
        <w:gridCol w:w="1400"/>
        <w:gridCol w:w="1400"/>
        <w:gridCol w:w="1187"/>
      </w:tblGrid>
      <w:tr w:rsidR="00E45EA2" w:rsidRPr="00AC19C3" w:rsidTr="00E32BDF">
        <w:tc>
          <w:tcPr>
            <w:tcW w:w="1453" w:type="dxa"/>
            <w:vMerge w:val="restart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Индекс подсистемы</w:t>
            </w:r>
          </w:p>
        </w:tc>
        <w:tc>
          <w:tcPr>
            <w:tcW w:w="4199" w:type="dxa"/>
            <w:gridSpan w:val="3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Постановка</w:t>
            </w:r>
          </w:p>
        </w:tc>
        <w:tc>
          <w:tcPr>
            <w:tcW w:w="3987" w:type="dxa"/>
            <w:gridSpan w:val="3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Программирование</w:t>
            </w:r>
          </w:p>
        </w:tc>
      </w:tr>
      <w:tr w:rsidR="00E45EA2" w:rsidRPr="00AC19C3" w:rsidTr="00E32BDF">
        <w:tc>
          <w:tcPr>
            <w:tcW w:w="1453" w:type="dxa"/>
            <w:vMerge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99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Кп</w:t>
            </w:r>
            <w:proofErr w:type="spellEnd"/>
          </w:p>
        </w:tc>
        <w:tc>
          <w:tcPr>
            <w:tcW w:w="1400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К1</w:t>
            </w:r>
          </w:p>
        </w:tc>
        <w:tc>
          <w:tcPr>
            <w:tcW w:w="1400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К2</w:t>
            </w:r>
          </w:p>
        </w:tc>
        <w:tc>
          <w:tcPr>
            <w:tcW w:w="1400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Кп</w:t>
            </w:r>
            <w:proofErr w:type="spellEnd"/>
          </w:p>
        </w:tc>
        <w:tc>
          <w:tcPr>
            <w:tcW w:w="1400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К1</w:t>
            </w:r>
          </w:p>
        </w:tc>
        <w:tc>
          <w:tcPr>
            <w:tcW w:w="1187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К1</w:t>
            </w:r>
          </w:p>
        </w:tc>
      </w:tr>
      <w:tr w:rsidR="00E45EA2" w:rsidRPr="00AC19C3" w:rsidTr="00E32BDF">
        <w:tc>
          <w:tcPr>
            <w:tcW w:w="1453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399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4,9</w:t>
            </w:r>
          </w:p>
        </w:tc>
        <w:tc>
          <w:tcPr>
            <w:tcW w:w="1400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0,46</w:t>
            </w:r>
          </w:p>
        </w:tc>
        <w:tc>
          <w:tcPr>
            <w:tcW w:w="1400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0,37</w:t>
            </w:r>
          </w:p>
        </w:tc>
        <w:tc>
          <w:tcPr>
            <w:tcW w:w="1400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7,12</w:t>
            </w:r>
          </w:p>
        </w:tc>
        <w:tc>
          <w:tcPr>
            <w:tcW w:w="1400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0,4</w:t>
            </w:r>
          </w:p>
        </w:tc>
        <w:tc>
          <w:tcPr>
            <w:tcW w:w="1187" w:type="dxa"/>
            <w:vAlign w:val="center"/>
          </w:tcPr>
          <w:p w:rsidR="00E45EA2" w:rsidRPr="00AC19C3" w:rsidRDefault="00E45EA2" w:rsidP="00E32BD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0,78</w:t>
            </w:r>
          </w:p>
        </w:tc>
      </w:tr>
    </w:tbl>
    <w:p w:rsidR="007307D4" w:rsidRDefault="007307D4" w:rsidP="007307D4">
      <w:pPr>
        <w:pStyle w:val="a7"/>
      </w:pPr>
    </w:p>
    <w:p w:rsidR="008418B4" w:rsidRDefault="008418B4" w:rsidP="008418B4">
      <w:pPr>
        <w:pStyle w:val="a7"/>
      </w:pPr>
      <w:r>
        <w:t>Норма времени на выполнение работ «Внедрение» на постановку задачи:</w:t>
      </w:r>
    </w:p>
    <w:p w:rsidR="008418B4" w:rsidRPr="00652E83" w:rsidRDefault="008418B4" w:rsidP="008418B4">
      <w:pPr>
        <w:pStyle w:val="a7"/>
      </w:pPr>
      <w:proofErr w:type="spellStart"/>
      <w:r>
        <w:t>Н</w:t>
      </w:r>
      <w:r>
        <w:rPr>
          <w:vertAlign w:val="superscript"/>
        </w:rPr>
        <w:t>пз</w:t>
      </w:r>
      <w:proofErr w:type="spellEnd"/>
      <w:r>
        <w:t xml:space="preserve"> </w:t>
      </w:r>
      <w:proofErr w:type="spellStart"/>
      <w:r>
        <w:rPr>
          <w:vertAlign w:val="subscript"/>
        </w:rPr>
        <w:t>вр</w:t>
      </w:r>
      <w:proofErr w:type="spellEnd"/>
      <w:r>
        <w:t xml:space="preserve">= </w:t>
      </w:r>
      <w:proofErr w:type="spellStart"/>
      <w:r>
        <w:t>К</w:t>
      </w:r>
      <w:r>
        <w:rPr>
          <w:vertAlign w:val="subscript"/>
        </w:rPr>
        <w:t>п</w:t>
      </w:r>
      <w:proofErr w:type="spellEnd"/>
      <w:r>
        <w:t xml:space="preserve"> (Ф</w:t>
      </w:r>
      <w:r>
        <w:rPr>
          <w:vertAlign w:val="superscript"/>
        </w:rPr>
        <w:t>к1</w:t>
      </w:r>
      <w:r>
        <w:rPr>
          <w:vertAlign w:val="subscript"/>
        </w:rPr>
        <w:t>1</w:t>
      </w:r>
      <w:r>
        <w:t>+Ф</w:t>
      </w:r>
      <w:r>
        <w:rPr>
          <w:vertAlign w:val="superscript"/>
        </w:rPr>
        <w:t>к2</w:t>
      </w:r>
      <w:r>
        <w:rPr>
          <w:vertAlign w:val="subscript"/>
        </w:rPr>
        <w:t>2</w:t>
      </w:r>
      <w:r>
        <w:t>) =</w:t>
      </w:r>
      <w:r w:rsidR="00EA37D9">
        <w:t xml:space="preserve"> </w:t>
      </w:r>
      <w:r w:rsidRPr="00114315">
        <w:t>4,9</w:t>
      </w:r>
      <w:r>
        <w:t>*(</w:t>
      </w:r>
      <w:r w:rsidR="00EA37D9">
        <w:t>9</w:t>
      </w:r>
      <w:r w:rsidRPr="009D59D4">
        <w:rPr>
          <w:vertAlign w:val="superscript"/>
        </w:rPr>
        <w:t>0,4</w:t>
      </w:r>
      <w:r w:rsidRPr="00114315">
        <w:rPr>
          <w:vertAlign w:val="superscript"/>
        </w:rPr>
        <w:t>6</w:t>
      </w:r>
      <w:r>
        <w:t>+</w:t>
      </w:r>
      <w:r w:rsidR="00EA37D9">
        <w:t>5</w:t>
      </w:r>
      <w:r w:rsidRPr="009D59D4">
        <w:rPr>
          <w:vertAlign w:val="superscript"/>
        </w:rPr>
        <w:t>0,</w:t>
      </w:r>
      <w:r w:rsidRPr="00114315">
        <w:rPr>
          <w:vertAlign w:val="superscript"/>
        </w:rPr>
        <w:t>37</w:t>
      </w:r>
      <w:r>
        <w:t>)</w:t>
      </w:r>
      <w:r w:rsidR="00EA37D9">
        <w:t xml:space="preserve"> </w:t>
      </w:r>
      <w:r>
        <w:t>=</w:t>
      </w:r>
      <w:r w:rsidR="00EA37D9">
        <w:t xml:space="preserve"> </w:t>
      </w:r>
      <w:r w:rsidRPr="00114315">
        <w:t>4,9</w:t>
      </w:r>
      <w:r>
        <w:t>*(</w:t>
      </w:r>
      <w:r w:rsidR="00EA37D9">
        <w:t>2,75</w:t>
      </w:r>
      <w:r>
        <w:t>+</w:t>
      </w:r>
      <w:r w:rsidR="00EA37D9">
        <w:t>1,81</w:t>
      </w:r>
      <w:r>
        <w:t>)</w:t>
      </w:r>
      <w:r w:rsidR="00EA37D9">
        <w:t xml:space="preserve"> </w:t>
      </w:r>
      <w:r>
        <w:t>=</w:t>
      </w:r>
      <w:r w:rsidR="00EA37D9">
        <w:t xml:space="preserve"> </w:t>
      </w:r>
      <w:r w:rsidRPr="00114315">
        <w:t>4,9</w:t>
      </w:r>
      <w:r>
        <w:t>*4,</w:t>
      </w:r>
      <w:r w:rsidR="00EA37D9">
        <w:t>56</w:t>
      </w:r>
      <w:r>
        <w:t xml:space="preserve"> =</w:t>
      </w:r>
      <w:r w:rsidR="00EA37D9">
        <w:t xml:space="preserve"> </w:t>
      </w:r>
      <w:r>
        <w:t>2</w:t>
      </w:r>
      <w:r w:rsidR="00EA37D9">
        <w:t>2</w:t>
      </w:r>
      <w:r>
        <w:t>,</w:t>
      </w:r>
      <w:r w:rsidR="00EA37D9">
        <w:t>34</w:t>
      </w:r>
      <w:r w:rsidR="00936826">
        <w:tab/>
      </w:r>
      <w:r w:rsidR="00EA37D9">
        <w:t>(5.</w:t>
      </w:r>
      <w:r w:rsidR="00954071">
        <w:t>1.</w:t>
      </w:r>
      <w:r w:rsidR="00EA37D9">
        <w:t>7)</w:t>
      </w:r>
    </w:p>
    <w:p w:rsidR="008418B4" w:rsidRDefault="008418B4" w:rsidP="008418B4">
      <w:pPr>
        <w:pStyle w:val="a7"/>
      </w:pPr>
    </w:p>
    <w:p w:rsidR="008418B4" w:rsidRDefault="008418B4" w:rsidP="008418B4">
      <w:pPr>
        <w:pStyle w:val="a7"/>
      </w:pPr>
      <w:r>
        <w:lastRenderedPageBreak/>
        <w:t xml:space="preserve"> Норма времени на выполнение работ «Внедрение» на программное обеспечение:</w:t>
      </w:r>
    </w:p>
    <w:p w:rsidR="008418B4" w:rsidRDefault="008418B4" w:rsidP="008418B4">
      <w:pPr>
        <w:pStyle w:val="a7"/>
      </w:pPr>
      <w:proofErr w:type="spellStart"/>
      <w:r>
        <w:t>Н</w:t>
      </w:r>
      <w:r>
        <w:rPr>
          <w:vertAlign w:val="superscript"/>
        </w:rPr>
        <w:t>по</w:t>
      </w:r>
      <w:proofErr w:type="spellEnd"/>
      <w:r>
        <w:t xml:space="preserve"> </w:t>
      </w:r>
      <w:proofErr w:type="spellStart"/>
      <w:r>
        <w:rPr>
          <w:vertAlign w:val="subscript"/>
        </w:rPr>
        <w:t>вр</w:t>
      </w:r>
      <w:proofErr w:type="spellEnd"/>
      <w:r>
        <w:t xml:space="preserve">= </w:t>
      </w:r>
      <w:proofErr w:type="spellStart"/>
      <w:r>
        <w:t>К</w:t>
      </w:r>
      <w:r>
        <w:rPr>
          <w:vertAlign w:val="subscript"/>
        </w:rPr>
        <w:t>п</w:t>
      </w:r>
      <w:proofErr w:type="spellEnd"/>
      <w:r>
        <w:t xml:space="preserve"> (Ф</w:t>
      </w:r>
      <w:r>
        <w:rPr>
          <w:vertAlign w:val="superscript"/>
        </w:rPr>
        <w:t>к1</w:t>
      </w:r>
      <w:r>
        <w:rPr>
          <w:vertAlign w:val="subscript"/>
        </w:rPr>
        <w:t>1</w:t>
      </w:r>
      <w:r>
        <w:t>+Ф</w:t>
      </w:r>
      <w:r>
        <w:rPr>
          <w:vertAlign w:val="superscript"/>
        </w:rPr>
        <w:t>к2</w:t>
      </w:r>
      <w:r>
        <w:rPr>
          <w:vertAlign w:val="subscript"/>
        </w:rPr>
        <w:t>2</w:t>
      </w:r>
      <w:r>
        <w:t>) =</w:t>
      </w:r>
      <w:r w:rsidR="00EA37D9">
        <w:t xml:space="preserve"> </w:t>
      </w:r>
      <w:r w:rsidRPr="00160A5F">
        <w:t>7,12</w:t>
      </w:r>
      <w:r>
        <w:t>*(</w:t>
      </w:r>
      <w:r w:rsidR="00EA37D9">
        <w:t>9</w:t>
      </w:r>
      <w:r w:rsidRPr="009D59D4">
        <w:rPr>
          <w:vertAlign w:val="superscript"/>
        </w:rPr>
        <w:t>0,</w:t>
      </w:r>
      <w:r w:rsidRPr="00160A5F">
        <w:rPr>
          <w:vertAlign w:val="superscript"/>
        </w:rPr>
        <w:t>4</w:t>
      </w:r>
      <w:r>
        <w:t>+</w:t>
      </w:r>
      <w:r w:rsidR="00EA37D9">
        <w:t>5</w:t>
      </w:r>
      <w:r w:rsidRPr="009D59D4">
        <w:rPr>
          <w:vertAlign w:val="superscript"/>
        </w:rPr>
        <w:t>0,</w:t>
      </w:r>
      <w:r w:rsidRPr="00160A5F">
        <w:rPr>
          <w:vertAlign w:val="superscript"/>
        </w:rPr>
        <w:t>7</w:t>
      </w:r>
      <w:r w:rsidRPr="009D59D4">
        <w:rPr>
          <w:vertAlign w:val="superscript"/>
        </w:rPr>
        <w:t>8</w:t>
      </w:r>
      <w:r>
        <w:t>)</w:t>
      </w:r>
      <w:r w:rsidR="00EA37D9">
        <w:t xml:space="preserve"> </w:t>
      </w:r>
      <w:r>
        <w:t>=</w:t>
      </w:r>
      <w:r w:rsidR="00EA37D9">
        <w:t xml:space="preserve"> </w:t>
      </w:r>
      <w:r w:rsidRPr="00160A5F">
        <w:t>7,1</w:t>
      </w:r>
      <w:r>
        <w:t>2*(</w:t>
      </w:r>
      <w:r w:rsidR="00EA37D9">
        <w:t>2,41</w:t>
      </w:r>
      <w:r>
        <w:t>+</w:t>
      </w:r>
      <w:r w:rsidR="00EA37D9">
        <w:t>3,51</w:t>
      </w:r>
      <w:r>
        <w:t>)</w:t>
      </w:r>
      <w:r w:rsidR="00EA37D9">
        <w:t xml:space="preserve"> </w:t>
      </w:r>
      <w:r>
        <w:t>=</w:t>
      </w:r>
      <w:r w:rsidR="00EA37D9">
        <w:t xml:space="preserve"> </w:t>
      </w:r>
      <w:r w:rsidRPr="00160A5F">
        <w:t>7,1</w:t>
      </w:r>
      <w:r>
        <w:t>2*</w:t>
      </w:r>
      <w:r w:rsidR="00EA37D9">
        <w:t>5</w:t>
      </w:r>
      <w:r>
        <w:t>,</w:t>
      </w:r>
      <w:r w:rsidR="00EA37D9">
        <w:t xml:space="preserve">92 </w:t>
      </w:r>
      <w:r>
        <w:t>=</w:t>
      </w:r>
      <w:r w:rsidR="00EA37D9">
        <w:t xml:space="preserve"> </w:t>
      </w:r>
      <w:r>
        <w:t>4</w:t>
      </w:r>
      <w:r w:rsidR="00EA37D9">
        <w:t>2</w:t>
      </w:r>
      <w:r>
        <w:t>,</w:t>
      </w:r>
      <w:r w:rsidR="00EA37D9">
        <w:t>15 (5.</w:t>
      </w:r>
      <w:r w:rsidR="00954071">
        <w:t>1.</w:t>
      </w:r>
      <w:r w:rsidR="00EA37D9">
        <w:t>8)</w:t>
      </w:r>
    </w:p>
    <w:p w:rsidR="00E425D6" w:rsidRDefault="00E17FB5" w:rsidP="00E17FB5">
      <w:pPr>
        <w:pStyle w:val="31"/>
      </w:pPr>
      <w:bookmarkStart w:id="54" w:name="_Toc359255025"/>
      <w:r w:rsidRPr="00B12783">
        <w:t>5.1.1 Определение поправочных коэффициентов по стадиям проекта</w:t>
      </w:r>
      <w:bookmarkEnd w:id="54"/>
    </w:p>
    <w:p w:rsidR="00E17FB5" w:rsidRDefault="000F6E19" w:rsidP="00592ACC">
      <w:pPr>
        <w:pStyle w:val="af5"/>
      </w:pPr>
      <w:r>
        <w:t>Таблица 5.</w:t>
      </w:r>
      <w:r w:rsidR="0031293C" w:rsidRPr="0031293C">
        <w:t>1.5</w:t>
      </w:r>
      <w:r>
        <w:t xml:space="preserve"> Поправочные коэффициенты для определения трудоемкости работ на стадии «Технический проект»</w:t>
      </w:r>
    </w:p>
    <w:tbl>
      <w:tblPr>
        <w:tblStyle w:val="ad"/>
        <w:tblW w:w="9639" w:type="dxa"/>
        <w:tblInd w:w="108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4927"/>
        <w:gridCol w:w="4712"/>
      </w:tblGrid>
      <w:tr w:rsidR="000F6E19" w:rsidTr="000F6E19">
        <w:tc>
          <w:tcPr>
            <w:tcW w:w="4927" w:type="dxa"/>
            <w:vMerge w:val="restart"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Вид используемой информации</w:t>
            </w:r>
          </w:p>
        </w:tc>
        <w:tc>
          <w:tcPr>
            <w:tcW w:w="4712" w:type="dxa"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Степень новизны</w:t>
            </w:r>
          </w:p>
        </w:tc>
      </w:tr>
      <w:tr w:rsidR="000F6E19" w:rsidTr="000F6E19">
        <w:tc>
          <w:tcPr>
            <w:tcW w:w="4927" w:type="dxa"/>
            <w:vMerge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712" w:type="dxa"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</w:tr>
      <w:tr w:rsidR="000F6E19" w:rsidTr="000F6E19">
        <w:tc>
          <w:tcPr>
            <w:tcW w:w="4927" w:type="dxa"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Переменная информация (6)</w:t>
            </w:r>
          </w:p>
        </w:tc>
        <w:tc>
          <w:tcPr>
            <w:tcW w:w="4712" w:type="dxa"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0F6E19" w:rsidTr="000F6E19">
        <w:tc>
          <w:tcPr>
            <w:tcW w:w="4927" w:type="dxa"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Нормативно-справочная (2)</w:t>
            </w:r>
          </w:p>
        </w:tc>
        <w:tc>
          <w:tcPr>
            <w:tcW w:w="4712" w:type="dxa"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0,72</w:t>
            </w:r>
          </w:p>
        </w:tc>
      </w:tr>
      <w:tr w:rsidR="000F6E19" w:rsidTr="000F6E19">
        <w:tc>
          <w:tcPr>
            <w:tcW w:w="4927" w:type="dxa"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Информация баз данных (1)</w:t>
            </w:r>
          </w:p>
        </w:tc>
        <w:tc>
          <w:tcPr>
            <w:tcW w:w="4712" w:type="dxa"/>
            <w:vAlign w:val="center"/>
          </w:tcPr>
          <w:p w:rsidR="000F6E19" w:rsidRPr="000F6E19" w:rsidRDefault="000F6E19" w:rsidP="000F6E1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2,08</w:t>
            </w:r>
          </w:p>
        </w:tc>
      </w:tr>
    </w:tbl>
    <w:p w:rsidR="000F6E19" w:rsidRDefault="000F6E19" w:rsidP="000F6E19">
      <w:pPr>
        <w:pStyle w:val="a7"/>
      </w:pPr>
    </w:p>
    <w:p w:rsidR="00E4148F" w:rsidRPr="000F23F1" w:rsidRDefault="00E4148F" w:rsidP="00E4148F">
      <w:pPr>
        <w:pStyle w:val="af7"/>
        <w:ind w:left="0"/>
        <w:jc w:val="both"/>
      </w:pPr>
      <w:r>
        <w:t>К</w:t>
      </w:r>
      <w:r>
        <w:rPr>
          <w:vertAlign w:val="superscript"/>
        </w:rPr>
        <w:t>тп</w:t>
      </w:r>
      <w:r>
        <w:rPr>
          <w:vertAlign w:val="subscript"/>
        </w:rPr>
        <w:t xml:space="preserve">1 </w:t>
      </w:r>
      <w:r>
        <w:t xml:space="preserve">= </w:t>
      </w:r>
      <w:r>
        <w:rPr>
          <w:u w:val="single"/>
        </w:rPr>
        <w:t xml:space="preserve">К </w:t>
      </w:r>
      <w:r>
        <w:rPr>
          <w:u w:val="single"/>
          <w:vertAlign w:val="superscript"/>
        </w:rPr>
        <w:t>пи</w:t>
      </w:r>
      <w:r>
        <w:rPr>
          <w:u w:val="single"/>
          <w:vertAlign w:val="subscript"/>
          <w:lang w:val="en-US"/>
        </w:rPr>
        <w:t>m</w:t>
      </w:r>
      <w:r>
        <w:rPr>
          <w:u w:val="single"/>
        </w:rPr>
        <w:t xml:space="preserve">+К </w:t>
      </w:r>
      <w:r>
        <w:rPr>
          <w:u w:val="single"/>
          <w:vertAlign w:val="superscript"/>
        </w:rPr>
        <w:t>си</w:t>
      </w:r>
      <w:r>
        <w:rPr>
          <w:u w:val="single"/>
          <w:vertAlign w:val="subscript"/>
          <w:lang w:val="en-US"/>
        </w:rPr>
        <w:t>n</w:t>
      </w:r>
      <w:r>
        <w:rPr>
          <w:u w:val="single"/>
        </w:rPr>
        <w:t xml:space="preserve">+К </w:t>
      </w:r>
      <w:proofErr w:type="spellStart"/>
      <w:r>
        <w:rPr>
          <w:u w:val="single"/>
          <w:vertAlign w:val="superscript"/>
        </w:rPr>
        <w:t>бд</w:t>
      </w:r>
      <w:r>
        <w:rPr>
          <w:u w:val="single"/>
          <w:vertAlign w:val="subscript"/>
        </w:rPr>
        <w:t>р</w:t>
      </w:r>
      <w:proofErr w:type="spellEnd"/>
      <w:r>
        <w:t>_=</w:t>
      </w:r>
      <w:r w:rsidRPr="006F509C">
        <w:rPr>
          <w:u w:val="single"/>
        </w:rPr>
        <w:t>1</w:t>
      </w:r>
      <w:r>
        <w:rPr>
          <w:u w:val="single"/>
        </w:rPr>
        <w:t>*6+0,72*2</w:t>
      </w:r>
      <w:r w:rsidRPr="006F509C">
        <w:rPr>
          <w:u w:val="single"/>
        </w:rPr>
        <w:t>+2,08*</w:t>
      </w:r>
      <w:r>
        <w:rPr>
          <w:u w:val="single"/>
        </w:rPr>
        <w:t>1</w:t>
      </w:r>
      <w:r w:rsidRPr="006F509C">
        <w:t xml:space="preserve">  =   </w:t>
      </w:r>
      <w:r w:rsidRPr="0047772A">
        <w:rPr>
          <w:u w:val="single"/>
        </w:rPr>
        <w:t>4</w:t>
      </w:r>
      <w:r>
        <w:rPr>
          <w:u w:val="single"/>
        </w:rPr>
        <w:t xml:space="preserve">+1,44+2,08 </w:t>
      </w:r>
      <w:r>
        <w:t xml:space="preserve">= </w:t>
      </w:r>
      <w:r>
        <w:rPr>
          <w:u w:val="single"/>
        </w:rPr>
        <w:t>9,52</w:t>
      </w:r>
      <w:r>
        <w:t xml:space="preserve"> = 1,05</w:t>
      </w:r>
      <w:r w:rsidR="00936826">
        <w:tab/>
      </w:r>
      <w:r w:rsidR="00936826">
        <w:tab/>
      </w:r>
      <w:r w:rsidR="000F23F1" w:rsidRPr="000F23F1">
        <w:t>(5.</w:t>
      </w:r>
      <w:r w:rsidR="00954071">
        <w:t>1.</w:t>
      </w:r>
      <w:r w:rsidR="000F23F1" w:rsidRPr="000F23F1">
        <w:t>9)</w:t>
      </w:r>
    </w:p>
    <w:p w:rsidR="00E4148F" w:rsidRDefault="00E4148F" w:rsidP="00E4148F">
      <w:pPr>
        <w:pStyle w:val="af7"/>
        <w:ind w:left="0"/>
        <w:jc w:val="both"/>
      </w:pPr>
      <w:r>
        <w:t xml:space="preserve">              </w:t>
      </w:r>
      <w:r>
        <w:rPr>
          <w:lang w:val="en-US"/>
        </w:rPr>
        <w:t>M</w:t>
      </w:r>
      <w:r w:rsidRPr="00EC7625">
        <w:t xml:space="preserve"> + </w:t>
      </w:r>
      <w:r>
        <w:rPr>
          <w:lang w:val="en-US"/>
        </w:rPr>
        <w:t>n</w:t>
      </w:r>
      <w:r w:rsidRPr="00EC7625">
        <w:t xml:space="preserve"> + </w:t>
      </w:r>
      <w:r>
        <w:rPr>
          <w:lang w:val="en-US"/>
        </w:rPr>
        <w:t>p</w:t>
      </w:r>
      <w:r>
        <w:t xml:space="preserve">                       6+2+1                               9              9</w:t>
      </w:r>
    </w:p>
    <w:p w:rsidR="00E4148F" w:rsidRDefault="00E4148F" w:rsidP="00E4148F">
      <w:pPr>
        <w:pStyle w:val="af7"/>
        <w:ind w:left="0"/>
        <w:jc w:val="both"/>
      </w:pPr>
    </w:p>
    <w:p w:rsidR="00E4148F" w:rsidRPr="00B12783" w:rsidRDefault="00E4148F" w:rsidP="00E4148F">
      <w:pPr>
        <w:pStyle w:val="af5"/>
      </w:pPr>
      <w:r w:rsidRPr="00B12783">
        <w:t>Таблица 5.</w:t>
      </w:r>
      <w:r w:rsidR="0031293C" w:rsidRPr="0031293C">
        <w:t>1.</w:t>
      </w:r>
      <w:r w:rsidRPr="00B12783">
        <w:t>6</w:t>
      </w:r>
      <w:r>
        <w:t xml:space="preserve"> </w:t>
      </w:r>
      <w:r w:rsidRPr="00B12783">
        <w:t>Поправочные коэффициенты для определения</w:t>
      </w:r>
      <w:r>
        <w:t xml:space="preserve"> </w:t>
      </w:r>
      <w:r w:rsidRPr="00B12783">
        <w:t>трудоемкости работ на стадии «Рабочий проект»</w:t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000" w:firstRow="0" w:lastRow="0" w:firstColumn="0" w:lastColumn="0" w:noHBand="0" w:noVBand="0"/>
      </w:tblPr>
      <w:tblGrid>
        <w:gridCol w:w="3780"/>
        <w:gridCol w:w="2792"/>
        <w:gridCol w:w="3247"/>
      </w:tblGrid>
      <w:tr w:rsidR="00E4148F" w:rsidRPr="00B12783" w:rsidTr="003661F8">
        <w:trPr>
          <w:cantSplit/>
        </w:trPr>
        <w:tc>
          <w:tcPr>
            <w:tcW w:w="3780" w:type="dxa"/>
            <w:vMerge w:val="restart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Вид используемой информации</w:t>
            </w:r>
          </w:p>
        </w:tc>
        <w:tc>
          <w:tcPr>
            <w:tcW w:w="2792" w:type="dxa"/>
            <w:vMerge w:val="restart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Группа сложности алгоритма</w:t>
            </w:r>
          </w:p>
        </w:tc>
        <w:tc>
          <w:tcPr>
            <w:tcW w:w="3247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Степень новизны</w:t>
            </w:r>
          </w:p>
        </w:tc>
      </w:tr>
      <w:tr w:rsidR="00E4148F" w:rsidRPr="00B12783" w:rsidTr="003661F8">
        <w:trPr>
          <w:cantSplit/>
          <w:trHeight w:val="617"/>
        </w:trPr>
        <w:tc>
          <w:tcPr>
            <w:tcW w:w="3780" w:type="dxa"/>
            <w:vMerge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2" w:type="dxa"/>
            <w:vMerge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247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</w:tr>
      <w:tr w:rsidR="00E4148F" w:rsidRPr="00B12783" w:rsidTr="003661F8">
        <w:trPr>
          <w:trHeight w:val="541"/>
        </w:trPr>
        <w:tc>
          <w:tcPr>
            <w:tcW w:w="3780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Переменная информация (6)</w:t>
            </w:r>
          </w:p>
        </w:tc>
        <w:tc>
          <w:tcPr>
            <w:tcW w:w="2792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47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1,1</w:t>
            </w:r>
          </w:p>
        </w:tc>
      </w:tr>
      <w:tr w:rsidR="00E4148F" w:rsidRPr="00B12783" w:rsidTr="003661F8">
        <w:trPr>
          <w:trHeight w:val="562"/>
        </w:trPr>
        <w:tc>
          <w:tcPr>
            <w:tcW w:w="3780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Нормативно-справочная  (2)</w:t>
            </w:r>
          </w:p>
        </w:tc>
        <w:tc>
          <w:tcPr>
            <w:tcW w:w="2792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47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0,58</w:t>
            </w:r>
          </w:p>
        </w:tc>
      </w:tr>
      <w:tr w:rsidR="00E4148F" w:rsidRPr="00B12783" w:rsidTr="003661F8">
        <w:trPr>
          <w:trHeight w:val="557"/>
        </w:trPr>
        <w:tc>
          <w:tcPr>
            <w:tcW w:w="3780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Информация баз данных (1)</w:t>
            </w:r>
          </w:p>
        </w:tc>
        <w:tc>
          <w:tcPr>
            <w:tcW w:w="2792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47" w:type="dxa"/>
            <w:vAlign w:val="center"/>
          </w:tcPr>
          <w:p w:rsidR="00E4148F" w:rsidRPr="00E4148F" w:rsidRDefault="00E4148F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4148F">
              <w:rPr>
                <w:rFonts w:ascii="Times New Roman" w:hAnsi="Times New Roman" w:cs="Times New Roman"/>
                <w:sz w:val="24"/>
                <w:szCs w:val="24"/>
              </w:rPr>
              <w:t>0,48</w:t>
            </w:r>
          </w:p>
        </w:tc>
      </w:tr>
    </w:tbl>
    <w:p w:rsidR="00E4148F" w:rsidRPr="00E4148F" w:rsidRDefault="00E4148F" w:rsidP="00E4148F">
      <w:pPr>
        <w:pStyle w:val="a7"/>
      </w:pPr>
    </w:p>
    <w:p w:rsidR="00E4148F" w:rsidRPr="000F23F1" w:rsidRDefault="00E4148F" w:rsidP="00E4148F">
      <w:pPr>
        <w:pStyle w:val="af7"/>
        <w:ind w:left="0"/>
        <w:jc w:val="both"/>
        <w:rPr>
          <w:u w:val="single"/>
        </w:rPr>
      </w:pPr>
      <w:r>
        <w:t>К</w:t>
      </w:r>
      <w:r>
        <w:rPr>
          <w:vertAlign w:val="superscript"/>
        </w:rPr>
        <w:t>рп</w:t>
      </w:r>
      <w:r>
        <w:rPr>
          <w:vertAlign w:val="subscript"/>
        </w:rPr>
        <w:t xml:space="preserve">1 </w:t>
      </w:r>
      <w:r>
        <w:t xml:space="preserve">= </w:t>
      </w:r>
      <w:r>
        <w:rPr>
          <w:u w:val="single"/>
        </w:rPr>
        <w:t xml:space="preserve">К </w:t>
      </w:r>
      <w:r>
        <w:rPr>
          <w:u w:val="single"/>
          <w:vertAlign w:val="superscript"/>
        </w:rPr>
        <w:t>пи</w:t>
      </w:r>
      <w:r>
        <w:rPr>
          <w:u w:val="single"/>
          <w:vertAlign w:val="subscript"/>
          <w:lang w:val="en-US"/>
        </w:rPr>
        <w:t>m</w:t>
      </w:r>
      <w:r>
        <w:rPr>
          <w:u w:val="single"/>
        </w:rPr>
        <w:t xml:space="preserve">+К </w:t>
      </w:r>
      <w:r>
        <w:rPr>
          <w:u w:val="single"/>
          <w:vertAlign w:val="superscript"/>
        </w:rPr>
        <w:t>си</w:t>
      </w:r>
      <w:r>
        <w:rPr>
          <w:u w:val="single"/>
          <w:vertAlign w:val="subscript"/>
          <w:lang w:val="en-US"/>
        </w:rPr>
        <w:t>n</w:t>
      </w:r>
      <w:r>
        <w:rPr>
          <w:u w:val="single"/>
        </w:rPr>
        <w:t xml:space="preserve">+К </w:t>
      </w:r>
      <w:proofErr w:type="spellStart"/>
      <w:r>
        <w:rPr>
          <w:u w:val="single"/>
          <w:vertAlign w:val="superscript"/>
        </w:rPr>
        <w:t>бд</w:t>
      </w:r>
      <w:r>
        <w:rPr>
          <w:u w:val="single"/>
          <w:vertAlign w:val="subscript"/>
        </w:rPr>
        <w:t>р</w:t>
      </w:r>
      <w:proofErr w:type="spellEnd"/>
      <w:r>
        <w:t xml:space="preserve"> = </w:t>
      </w:r>
      <w:r>
        <w:rPr>
          <w:u w:val="single"/>
        </w:rPr>
        <w:t>1,1*</w:t>
      </w:r>
      <w:r w:rsidR="00221DC5" w:rsidRPr="00221DC5">
        <w:rPr>
          <w:u w:val="single"/>
        </w:rPr>
        <w:t>6</w:t>
      </w:r>
      <w:r>
        <w:rPr>
          <w:u w:val="single"/>
        </w:rPr>
        <w:t>+0,58*</w:t>
      </w:r>
      <w:r w:rsidR="00221DC5" w:rsidRPr="00221DC5">
        <w:rPr>
          <w:u w:val="single"/>
        </w:rPr>
        <w:t>2</w:t>
      </w:r>
      <w:r>
        <w:rPr>
          <w:u w:val="single"/>
        </w:rPr>
        <w:t>+0,4</w:t>
      </w:r>
      <w:r w:rsidRPr="006F509C">
        <w:rPr>
          <w:u w:val="single"/>
        </w:rPr>
        <w:t>8*</w:t>
      </w:r>
      <w:r w:rsidR="00221DC5" w:rsidRPr="00221DC5">
        <w:rPr>
          <w:u w:val="single"/>
        </w:rPr>
        <w:t xml:space="preserve">1 </w:t>
      </w:r>
      <w:r>
        <w:t xml:space="preserve">= </w:t>
      </w:r>
      <w:r w:rsidR="00221DC5">
        <w:rPr>
          <w:u w:val="single"/>
        </w:rPr>
        <w:t>6</w:t>
      </w:r>
      <w:r w:rsidR="00221DC5" w:rsidRPr="00221DC5">
        <w:rPr>
          <w:u w:val="single"/>
        </w:rPr>
        <w:t>,6</w:t>
      </w:r>
      <w:r w:rsidR="00221DC5">
        <w:rPr>
          <w:u w:val="single"/>
        </w:rPr>
        <w:t>+</w:t>
      </w:r>
      <w:r w:rsidR="00221DC5" w:rsidRPr="00221DC5">
        <w:rPr>
          <w:u w:val="single"/>
        </w:rPr>
        <w:t>1</w:t>
      </w:r>
      <w:r w:rsidR="00221DC5">
        <w:rPr>
          <w:u w:val="single"/>
        </w:rPr>
        <w:t>,</w:t>
      </w:r>
      <w:r w:rsidR="00221DC5" w:rsidRPr="00221DC5">
        <w:rPr>
          <w:u w:val="single"/>
        </w:rPr>
        <w:t>16</w:t>
      </w:r>
      <w:r>
        <w:rPr>
          <w:u w:val="single"/>
        </w:rPr>
        <w:t>+</w:t>
      </w:r>
      <w:r w:rsidR="00221DC5">
        <w:rPr>
          <w:u w:val="single"/>
        </w:rPr>
        <w:t>0,</w:t>
      </w:r>
      <w:r w:rsidR="00221DC5" w:rsidRPr="00221DC5">
        <w:rPr>
          <w:u w:val="single"/>
        </w:rPr>
        <w:t>48</w:t>
      </w:r>
      <w:r>
        <w:rPr>
          <w:u w:val="single"/>
        </w:rPr>
        <w:t xml:space="preserve"> </w:t>
      </w:r>
      <w:r>
        <w:t xml:space="preserve">= </w:t>
      </w:r>
      <w:r w:rsidR="00221DC5" w:rsidRPr="00221DC5">
        <w:rPr>
          <w:u w:val="single"/>
        </w:rPr>
        <w:t>8</w:t>
      </w:r>
      <w:r w:rsidRPr="003E0285">
        <w:rPr>
          <w:u w:val="single"/>
        </w:rPr>
        <w:t>,</w:t>
      </w:r>
      <w:r w:rsidR="00221DC5" w:rsidRPr="00221DC5">
        <w:rPr>
          <w:u w:val="single"/>
        </w:rPr>
        <w:t>28</w:t>
      </w:r>
      <w:r>
        <w:t xml:space="preserve"> = 0,</w:t>
      </w:r>
      <w:r w:rsidR="00221DC5" w:rsidRPr="00221DC5">
        <w:t>91</w:t>
      </w:r>
      <w:r w:rsidR="00936826">
        <w:tab/>
      </w:r>
      <w:r w:rsidR="00936826">
        <w:tab/>
      </w:r>
      <w:r w:rsidR="000F23F1" w:rsidRPr="000F23F1">
        <w:t>(5.</w:t>
      </w:r>
      <w:r w:rsidR="00954071">
        <w:t>1.</w:t>
      </w:r>
      <w:r w:rsidR="000F23F1" w:rsidRPr="000F23F1">
        <w:t>10)</w:t>
      </w:r>
    </w:p>
    <w:p w:rsidR="003661F8" w:rsidRPr="00EC7625" w:rsidRDefault="00E4148F" w:rsidP="00E4148F">
      <w:pPr>
        <w:pStyle w:val="a7"/>
      </w:pPr>
      <w:r>
        <w:rPr>
          <w:lang w:val="en-US"/>
        </w:rPr>
        <w:t>M</w:t>
      </w:r>
      <w:r>
        <w:t xml:space="preserve"> + </w:t>
      </w:r>
      <w:r>
        <w:rPr>
          <w:lang w:val="en-US"/>
        </w:rPr>
        <w:t>n</w:t>
      </w:r>
      <w:r>
        <w:t xml:space="preserve"> + </w:t>
      </w:r>
      <w:r>
        <w:rPr>
          <w:lang w:val="en-US"/>
        </w:rPr>
        <w:t>p</w:t>
      </w:r>
      <w:r>
        <w:t xml:space="preserve">                         </w:t>
      </w:r>
      <w:r w:rsidR="00221DC5" w:rsidRPr="00221DC5">
        <w:t>6</w:t>
      </w:r>
      <w:r w:rsidR="00221DC5">
        <w:t>+</w:t>
      </w:r>
      <w:r w:rsidR="00221DC5" w:rsidRPr="00221DC5">
        <w:t>2</w:t>
      </w:r>
      <w:r w:rsidR="00221DC5">
        <w:t>+</w:t>
      </w:r>
      <w:r w:rsidR="00221DC5" w:rsidRPr="00221DC5">
        <w:t>1</w:t>
      </w:r>
      <w:r>
        <w:t xml:space="preserve">                        </w:t>
      </w:r>
      <w:r w:rsidR="00221DC5">
        <w:t xml:space="preserve">    </w:t>
      </w:r>
      <w:r w:rsidR="00221DC5" w:rsidRPr="00EC7625">
        <w:t>9</w:t>
      </w:r>
      <w:r>
        <w:t xml:space="preserve">                    </w:t>
      </w:r>
      <w:r w:rsidR="00221DC5" w:rsidRPr="00EC7625">
        <w:t>9</w:t>
      </w:r>
      <w:r w:rsidR="003661F8" w:rsidRPr="00EC7625">
        <w:br w:type="page"/>
      </w:r>
    </w:p>
    <w:p w:rsidR="003661F8" w:rsidRPr="00B12783" w:rsidRDefault="003661F8" w:rsidP="003661F8">
      <w:pPr>
        <w:pStyle w:val="af5"/>
      </w:pPr>
      <w:r w:rsidRPr="00B12783">
        <w:lastRenderedPageBreak/>
        <w:t>Таблица 5.</w:t>
      </w:r>
      <w:r w:rsidR="0031293C" w:rsidRPr="0031293C">
        <w:t>1.</w:t>
      </w:r>
      <w:r w:rsidRPr="00B12783">
        <w:t>7</w:t>
      </w:r>
      <w:r w:rsidRPr="003661F8">
        <w:t xml:space="preserve"> </w:t>
      </w:r>
      <w:r w:rsidRPr="00B12783">
        <w:t>Поправочные коэффициенты, зависящие от объема входной информации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000" w:firstRow="0" w:lastRow="0" w:firstColumn="0" w:lastColumn="0" w:noHBand="0" w:noVBand="0"/>
      </w:tblPr>
      <w:tblGrid>
        <w:gridCol w:w="2808"/>
        <w:gridCol w:w="6939"/>
      </w:tblGrid>
      <w:tr w:rsidR="003661F8" w:rsidRPr="00B12783" w:rsidTr="003661F8">
        <w:trPr>
          <w:cantSplit/>
          <w:trHeight w:val="357"/>
        </w:trPr>
        <w:tc>
          <w:tcPr>
            <w:tcW w:w="2808" w:type="dxa"/>
            <w:vMerge w:val="restart"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Стадии разработки</w:t>
            </w:r>
          </w:p>
        </w:tc>
        <w:tc>
          <w:tcPr>
            <w:tcW w:w="6939" w:type="dxa"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 xml:space="preserve">Объем входной информации (тыс. </w:t>
            </w:r>
            <w:proofErr w:type="spellStart"/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документострок</w:t>
            </w:r>
            <w:proofErr w:type="spellEnd"/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3661F8" w:rsidRPr="00B12783" w:rsidTr="003661F8">
        <w:trPr>
          <w:cantSplit/>
        </w:trPr>
        <w:tc>
          <w:tcPr>
            <w:tcW w:w="2808" w:type="dxa"/>
            <w:vMerge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939" w:type="dxa"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До 200</w:t>
            </w:r>
          </w:p>
        </w:tc>
      </w:tr>
      <w:tr w:rsidR="003661F8" w:rsidRPr="00B12783" w:rsidTr="003661F8">
        <w:tc>
          <w:tcPr>
            <w:tcW w:w="2808" w:type="dxa"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</w:tc>
        <w:tc>
          <w:tcPr>
            <w:tcW w:w="6939" w:type="dxa"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1,1</w:t>
            </w:r>
          </w:p>
        </w:tc>
      </w:tr>
      <w:tr w:rsidR="003661F8" w:rsidRPr="00B12783" w:rsidTr="003661F8">
        <w:tc>
          <w:tcPr>
            <w:tcW w:w="2808" w:type="dxa"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6939" w:type="dxa"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1,2</w:t>
            </w:r>
          </w:p>
        </w:tc>
      </w:tr>
      <w:tr w:rsidR="003661F8" w:rsidRPr="00B12783" w:rsidTr="003661F8">
        <w:tc>
          <w:tcPr>
            <w:tcW w:w="2808" w:type="dxa"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Внедрение</w:t>
            </w:r>
          </w:p>
        </w:tc>
        <w:tc>
          <w:tcPr>
            <w:tcW w:w="6939" w:type="dxa"/>
            <w:vAlign w:val="center"/>
          </w:tcPr>
          <w:p w:rsidR="003661F8" w:rsidRPr="00461C82" w:rsidRDefault="003661F8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1,25</w:t>
            </w:r>
          </w:p>
        </w:tc>
      </w:tr>
    </w:tbl>
    <w:p w:rsidR="00DA6075" w:rsidRDefault="00DA6075" w:rsidP="00E4148F">
      <w:pPr>
        <w:pStyle w:val="a7"/>
        <w:rPr>
          <w:lang w:val="en-US"/>
        </w:rPr>
      </w:pPr>
    </w:p>
    <w:p w:rsidR="00461C82" w:rsidRPr="00B12783" w:rsidRDefault="00461C82" w:rsidP="00461C82">
      <w:pPr>
        <w:pStyle w:val="af5"/>
      </w:pPr>
      <w:r w:rsidRPr="00B12783">
        <w:t>Таблица 5.</w:t>
      </w:r>
      <w:r w:rsidR="0031293C" w:rsidRPr="0031293C">
        <w:t>1.</w:t>
      </w:r>
      <w:r w:rsidRPr="00B12783">
        <w:t>8</w:t>
      </w:r>
      <w:r w:rsidRPr="00461C82">
        <w:t xml:space="preserve"> </w:t>
      </w:r>
      <w:r w:rsidRPr="00B12783">
        <w:t>Поправочные коэффициенты, зависящие от режима времени</w:t>
      </w:r>
    </w:p>
    <w:tbl>
      <w:tblPr>
        <w:tblW w:w="494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000" w:firstRow="0" w:lastRow="0" w:firstColumn="0" w:lastColumn="0" w:noHBand="0" w:noVBand="0"/>
      </w:tblPr>
      <w:tblGrid>
        <w:gridCol w:w="3072"/>
        <w:gridCol w:w="3841"/>
        <w:gridCol w:w="2835"/>
      </w:tblGrid>
      <w:tr w:rsidR="00461C82" w:rsidRPr="00B12783" w:rsidTr="00461C82">
        <w:tc>
          <w:tcPr>
            <w:tcW w:w="0" w:type="auto"/>
            <w:vMerge w:val="restart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Стадии разработки</w:t>
            </w:r>
          </w:p>
        </w:tc>
        <w:tc>
          <w:tcPr>
            <w:tcW w:w="1970" w:type="pct"/>
            <w:vMerge w:val="restart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Вид обработки информации</w:t>
            </w:r>
          </w:p>
        </w:tc>
        <w:tc>
          <w:tcPr>
            <w:tcW w:w="1454" w:type="pct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Степень новизны</w:t>
            </w:r>
          </w:p>
        </w:tc>
      </w:tr>
      <w:tr w:rsidR="00461C82" w:rsidRPr="00B12783" w:rsidTr="00461C82">
        <w:trPr>
          <w:trHeight w:val="493"/>
        </w:trPr>
        <w:tc>
          <w:tcPr>
            <w:tcW w:w="0" w:type="auto"/>
            <w:vMerge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70" w:type="pct"/>
            <w:vMerge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54" w:type="pct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i/>
                <w:sz w:val="24"/>
                <w:szCs w:val="24"/>
              </w:rPr>
              <w:t>В</w:t>
            </w:r>
          </w:p>
        </w:tc>
      </w:tr>
      <w:tr w:rsidR="00461C82" w:rsidRPr="00B12783" w:rsidTr="00461C82">
        <w:trPr>
          <w:trHeight w:val="428"/>
        </w:trPr>
        <w:tc>
          <w:tcPr>
            <w:tcW w:w="0" w:type="auto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</w:tc>
        <w:tc>
          <w:tcPr>
            <w:tcW w:w="1970" w:type="pct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РВ</w:t>
            </w:r>
          </w:p>
        </w:tc>
        <w:tc>
          <w:tcPr>
            <w:tcW w:w="1454" w:type="pct"/>
            <w:vAlign w:val="center"/>
          </w:tcPr>
          <w:p w:rsidR="00461C82" w:rsidRPr="00531DEA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1DEA">
              <w:rPr>
                <w:rFonts w:ascii="Times New Roman" w:hAnsi="Times New Roman" w:cs="Times New Roman"/>
                <w:sz w:val="24"/>
                <w:szCs w:val="24"/>
              </w:rPr>
              <w:t>1,26</w:t>
            </w:r>
          </w:p>
        </w:tc>
      </w:tr>
      <w:tr w:rsidR="00461C82" w:rsidRPr="00B12783" w:rsidTr="00461C82">
        <w:tc>
          <w:tcPr>
            <w:tcW w:w="0" w:type="auto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1970" w:type="pct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РВ</w:t>
            </w:r>
          </w:p>
        </w:tc>
        <w:tc>
          <w:tcPr>
            <w:tcW w:w="1454" w:type="pct"/>
            <w:vAlign w:val="center"/>
          </w:tcPr>
          <w:p w:rsidR="00461C82" w:rsidRPr="00531DEA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1DEA">
              <w:rPr>
                <w:rFonts w:ascii="Times New Roman" w:hAnsi="Times New Roman" w:cs="Times New Roman"/>
                <w:sz w:val="24"/>
                <w:szCs w:val="24"/>
              </w:rPr>
              <w:t>1,32</w:t>
            </w:r>
          </w:p>
        </w:tc>
      </w:tr>
      <w:tr w:rsidR="00461C82" w:rsidRPr="00B12783" w:rsidTr="00461C82">
        <w:tc>
          <w:tcPr>
            <w:tcW w:w="0" w:type="auto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Внедрение</w:t>
            </w:r>
          </w:p>
        </w:tc>
        <w:tc>
          <w:tcPr>
            <w:tcW w:w="1970" w:type="pct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РВ</w:t>
            </w:r>
          </w:p>
        </w:tc>
        <w:tc>
          <w:tcPr>
            <w:tcW w:w="1454" w:type="pct"/>
            <w:vAlign w:val="center"/>
          </w:tcPr>
          <w:p w:rsidR="00461C82" w:rsidRPr="00531DEA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1DEA">
              <w:rPr>
                <w:rFonts w:ascii="Times New Roman" w:hAnsi="Times New Roman" w:cs="Times New Roman"/>
                <w:sz w:val="24"/>
                <w:szCs w:val="24"/>
              </w:rPr>
              <w:t>1,21</w:t>
            </w:r>
          </w:p>
        </w:tc>
      </w:tr>
    </w:tbl>
    <w:p w:rsidR="00461C82" w:rsidRPr="00B12783" w:rsidRDefault="00461C82" w:rsidP="00461C82">
      <w:pPr>
        <w:rPr>
          <w:bCs/>
          <w:i/>
          <w:sz w:val="24"/>
          <w:szCs w:val="24"/>
        </w:rPr>
      </w:pPr>
    </w:p>
    <w:p w:rsidR="00461C82" w:rsidRPr="00B12783" w:rsidRDefault="00461C82" w:rsidP="00461C82">
      <w:pPr>
        <w:pStyle w:val="af5"/>
      </w:pPr>
      <w:r w:rsidRPr="00B12783">
        <w:t>Таблица</w:t>
      </w:r>
      <w:r w:rsidRPr="00461C82">
        <w:t xml:space="preserve"> </w:t>
      </w:r>
      <w:r w:rsidRPr="00B12783">
        <w:t>5.</w:t>
      </w:r>
      <w:r w:rsidR="0031293C" w:rsidRPr="0031293C">
        <w:t>1.</w:t>
      </w:r>
      <w:r w:rsidRPr="00B12783">
        <w:t>9</w:t>
      </w:r>
      <w:r w:rsidRPr="00461C82">
        <w:t xml:space="preserve"> </w:t>
      </w:r>
      <w:r w:rsidRPr="00B12783">
        <w:t>Использование пакетно-прикладных программ и стандартных модулей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000" w:firstRow="0" w:lastRow="0" w:firstColumn="0" w:lastColumn="0" w:noHBand="0" w:noVBand="0"/>
      </w:tblPr>
      <w:tblGrid>
        <w:gridCol w:w="3369"/>
        <w:gridCol w:w="3543"/>
        <w:gridCol w:w="2835"/>
      </w:tblGrid>
      <w:tr w:rsidR="00461C82" w:rsidRPr="00B12783" w:rsidTr="00461C82">
        <w:trPr>
          <w:cantSplit/>
        </w:trPr>
        <w:tc>
          <w:tcPr>
            <w:tcW w:w="3369" w:type="dxa"/>
            <w:vMerge w:val="restart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Стадии  проектирования</w:t>
            </w:r>
          </w:p>
        </w:tc>
        <w:tc>
          <w:tcPr>
            <w:tcW w:w="3543" w:type="dxa"/>
            <w:vMerge w:val="restart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Использование ППП и ТП,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%</w:t>
            </w:r>
          </w:p>
        </w:tc>
        <w:tc>
          <w:tcPr>
            <w:tcW w:w="2835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Степень новизны</w:t>
            </w:r>
          </w:p>
        </w:tc>
      </w:tr>
      <w:tr w:rsidR="00461C82" w:rsidRPr="00B12783" w:rsidTr="00461C82">
        <w:trPr>
          <w:cantSplit/>
        </w:trPr>
        <w:tc>
          <w:tcPr>
            <w:tcW w:w="3369" w:type="dxa"/>
            <w:vMerge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43" w:type="dxa"/>
            <w:vMerge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В</w:t>
            </w:r>
          </w:p>
        </w:tc>
      </w:tr>
      <w:tr w:rsidR="00461C82" w:rsidRPr="00B12783" w:rsidTr="00461C82">
        <w:tc>
          <w:tcPr>
            <w:tcW w:w="3369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Технический проект</w:t>
            </w:r>
          </w:p>
        </w:tc>
        <w:tc>
          <w:tcPr>
            <w:tcW w:w="3543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50%</w:t>
            </w:r>
          </w:p>
        </w:tc>
        <w:tc>
          <w:tcPr>
            <w:tcW w:w="2835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0,6</w:t>
            </w:r>
          </w:p>
        </w:tc>
      </w:tr>
      <w:tr w:rsidR="00461C82" w:rsidRPr="00B12783" w:rsidTr="00461C82">
        <w:tc>
          <w:tcPr>
            <w:tcW w:w="3369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Рабочий проект</w:t>
            </w:r>
          </w:p>
        </w:tc>
        <w:tc>
          <w:tcPr>
            <w:tcW w:w="3543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30%</w:t>
            </w:r>
          </w:p>
        </w:tc>
        <w:tc>
          <w:tcPr>
            <w:tcW w:w="2835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0,7</w:t>
            </w:r>
          </w:p>
        </w:tc>
      </w:tr>
      <w:tr w:rsidR="00461C82" w:rsidRPr="00B12783" w:rsidTr="00461C82">
        <w:tc>
          <w:tcPr>
            <w:tcW w:w="3369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Внедрение</w:t>
            </w:r>
          </w:p>
        </w:tc>
        <w:tc>
          <w:tcPr>
            <w:tcW w:w="3543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20%</w:t>
            </w:r>
          </w:p>
        </w:tc>
        <w:tc>
          <w:tcPr>
            <w:tcW w:w="2835" w:type="dxa"/>
            <w:vAlign w:val="center"/>
          </w:tcPr>
          <w:p w:rsidR="00461C82" w:rsidRPr="00461C82" w:rsidRDefault="00461C82" w:rsidP="00461C8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61C82">
              <w:rPr>
                <w:rFonts w:ascii="Times New Roman" w:hAnsi="Times New Roman" w:cs="Times New Roman"/>
                <w:sz w:val="24"/>
                <w:szCs w:val="24"/>
              </w:rPr>
              <w:t>0,8</w:t>
            </w:r>
          </w:p>
        </w:tc>
      </w:tr>
    </w:tbl>
    <w:p w:rsidR="00461C82" w:rsidRDefault="00461C82" w:rsidP="00E4148F">
      <w:pPr>
        <w:pStyle w:val="a7"/>
        <w:rPr>
          <w:lang w:val="en-US"/>
        </w:rPr>
      </w:pPr>
    </w:p>
    <w:p w:rsidR="00531DEA" w:rsidRPr="00A76297" w:rsidRDefault="00531DEA" w:rsidP="00531DEA">
      <w:pPr>
        <w:pStyle w:val="a7"/>
      </w:pPr>
      <w:r>
        <w:t xml:space="preserve">Определяем поправочные коэффициенты по стадиям проектирования по формуле </w:t>
      </w:r>
    </w:p>
    <w:p w:rsidR="00531DEA" w:rsidRPr="00EC7625" w:rsidRDefault="00531DEA" w:rsidP="00531DEA">
      <w:pPr>
        <w:pStyle w:val="a7"/>
      </w:pPr>
      <w:proofErr w:type="spellStart"/>
      <w:r>
        <w:t>К</w:t>
      </w:r>
      <w:r>
        <w:rPr>
          <w:vertAlign w:val="subscript"/>
        </w:rPr>
        <w:t>общ</w:t>
      </w:r>
      <w:proofErr w:type="spellEnd"/>
      <w:r>
        <w:t>=К</w:t>
      </w:r>
      <w:r>
        <w:rPr>
          <w:vertAlign w:val="subscript"/>
        </w:rPr>
        <w:t>1</w:t>
      </w:r>
      <w:r>
        <w:t>*К</w:t>
      </w:r>
      <w:r>
        <w:rPr>
          <w:vertAlign w:val="subscript"/>
        </w:rPr>
        <w:t>2</w:t>
      </w:r>
      <w:r>
        <w:t>*К</w:t>
      </w:r>
      <w:r>
        <w:rPr>
          <w:vertAlign w:val="subscript"/>
        </w:rPr>
        <w:t>3</w:t>
      </w:r>
      <w:r>
        <w:t>*…*</w:t>
      </w:r>
      <w:proofErr w:type="spellStart"/>
      <w:r>
        <w:t>К</w:t>
      </w:r>
      <w:r>
        <w:rPr>
          <w:vertAlign w:val="subscript"/>
        </w:rPr>
        <w:t>п</w:t>
      </w:r>
      <w:proofErr w:type="spellEnd"/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0F23F1" w:rsidRPr="00EC7625">
        <w:t>(5.</w:t>
      </w:r>
      <w:r w:rsidR="00954071">
        <w:t>1.</w:t>
      </w:r>
      <w:r w:rsidR="000F23F1" w:rsidRPr="00EC7625">
        <w:t>11)</w:t>
      </w:r>
    </w:p>
    <w:p w:rsidR="00531DEA" w:rsidRDefault="00531DEA" w:rsidP="00531DEA">
      <w:pPr>
        <w:pStyle w:val="a7"/>
      </w:pPr>
      <w:r>
        <w:t>Общий попр</w:t>
      </w:r>
      <w:r w:rsidR="000F23F1">
        <w:t>авочный коэффициент на стадии «Технический проект</w:t>
      </w:r>
      <w:r>
        <w:t>»</w:t>
      </w:r>
    </w:p>
    <w:p w:rsidR="00531DEA" w:rsidRPr="000F23F1" w:rsidRDefault="00531DEA" w:rsidP="00531DEA">
      <w:pPr>
        <w:pStyle w:val="a7"/>
      </w:pPr>
      <w:proofErr w:type="spellStart"/>
      <w:r>
        <w:t>К</w:t>
      </w:r>
      <w:r>
        <w:rPr>
          <w:vertAlign w:val="superscript"/>
        </w:rPr>
        <w:t>тп</w:t>
      </w:r>
      <w:r>
        <w:rPr>
          <w:vertAlign w:val="subscript"/>
        </w:rPr>
        <w:t>общ</w:t>
      </w:r>
      <w:proofErr w:type="spellEnd"/>
      <w:r>
        <w:t>=К</w:t>
      </w:r>
      <w:r>
        <w:rPr>
          <w:vertAlign w:val="subscript"/>
        </w:rPr>
        <w:t>1</w:t>
      </w:r>
      <w:r>
        <w:t>*К</w:t>
      </w:r>
      <w:r>
        <w:rPr>
          <w:vertAlign w:val="subscript"/>
        </w:rPr>
        <w:t>2</w:t>
      </w:r>
      <w:r>
        <w:t>*К</w:t>
      </w:r>
      <w:r>
        <w:rPr>
          <w:vertAlign w:val="subscript"/>
        </w:rPr>
        <w:t>3</w:t>
      </w:r>
      <w:r>
        <w:t>*К</w:t>
      </w:r>
      <w:r>
        <w:rPr>
          <w:vertAlign w:val="subscript"/>
        </w:rPr>
        <w:t>4</w:t>
      </w:r>
      <w:r>
        <w:t>*0,85=1,</w:t>
      </w:r>
      <w:r w:rsidR="000F23F1" w:rsidRPr="000F23F1">
        <w:t>05</w:t>
      </w:r>
      <w:r>
        <w:t>*1,1*1,26*0,6*0,85=0,</w:t>
      </w:r>
      <w:r w:rsidR="000F23F1" w:rsidRPr="000F23F1">
        <w:t>74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0F23F1" w:rsidRPr="000F23F1">
        <w:t>(5.</w:t>
      </w:r>
      <w:r w:rsidR="00954071">
        <w:t>1.</w:t>
      </w:r>
      <w:r w:rsidR="000F23F1" w:rsidRPr="000F23F1">
        <w:t>12)</w:t>
      </w:r>
    </w:p>
    <w:p w:rsidR="00531DEA" w:rsidRDefault="00531DEA" w:rsidP="00531DEA">
      <w:pPr>
        <w:pStyle w:val="a7"/>
      </w:pPr>
      <w:r>
        <w:lastRenderedPageBreak/>
        <w:t>Общий попр</w:t>
      </w:r>
      <w:r w:rsidR="000F23F1">
        <w:t>авочный коэффициент на стадии «Рабочий проект</w:t>
      </w:r>
      <w:r>
        <w:t>»</w:t>
      </w:r>
    </w:p>
    <w:p w:rsidR="00531DEA" w:rsidRPr="000F23F1" w:rsidRDefault="00531DEA" w:rsidP="00531DEA">
      <w:pPr>
        <w:pStyle w:val="a7"/>
      </w:pPr>
      <w:proofErr w:type="spellStart"/>
      <w:r>
        <w:t>К</w:t>
      </w:r>
      <w:r>
        <w:rPr>
          <w:vertAlign w:val="superscript"/>
        </w:rPr>
        <w:t>рп</w:t>
      </w:r>
      <w:r>
        <w:rPr>
          <w:vertAlign w:val="subscript"/>
        </w:rPr>
        <w:t>общ</w:t>
      </w:r>
      <w:proofErr w:type="spellEnd"/>
      <w:r>
        <w:t>=К</w:t>
      </w:r>
      <w:r>
        <w:rPr>
          <w:vertAlign w:val="subscript"/>
        </w:rPr>
        <w:t>1</w:t>
      </w:r>
      <w:r>
        <w:t>*К</w:t>
      </w:r>
      <w:r>
        <w:rPr>
          <w:vertAlign w:val="subscript"/>
        </w:rPr>
        <w:t>2</w:t>
      </w:r>
      <w:r>
        <w:t>*К</w:t>
      </w:r>
      <w:r>
        <w:rPr>
          <w:vertAlign w:val="subscript"/>
        </w:rPr>
        <w:t>3</w:t>
      </w:r>
      <w:r>
        <w:t>*К</w:t>
      </w:r>
      <w:r>
        <w:rPr>
          <w:vertAlign w:val="subscript"/>
        </w:rPr>
        <w:t>4</w:t>
      </w:r>
      <w:r w:rsidRPr="000F23F1">
        <w:t>=</w:t>
      </w:r>
      <w:r>
        <w:t>0</w:t>
      </w:r>
      <w:r w:rsidRPr="009115C0">
        <w:t>,</w:t>
      </w:r>
      <w:r w:rsidR="000F23F1" w:rsidRPr="000F23F1">
        <w:t>91</w:t>
      </w:r>
      <w:r>
        <w:t>*1,2*1,32*0,7=</w:t>
      </w:r>
      <w:r w:rsidR="000F23F1" w:rsidRPr="000F23F1">
        <w:t>1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0F23F1" w:rsidRPr="000F23F1">
        <w:t>(5.</w:t>
      </w:r>
      <w:r w:rsidR="00954071">
        <w:t>1.</w:t>
      </w:r>
      <w:r w:rsidR="000F23F1" w:rsidRPr="000F23F1">
        <w:t>13)</w:t>
      </w:r>
    </w:p>
    <w:p w:rsidR="00531DEA" w:rsidRDefault="00531DEA" w:rsidP="00531DEA">
      <w:pPr>
        <w:pStyle w:val="a7"/>
      </w:pPr>
      <w:r>
        <w:t>Общий попр</w:t>
      </w:r>
      <w:r w:rsidR="000F23F1">
        <w:t>авочный коэффициент на стадии «Внедрение</w:t>
      </w:r>
      <w:r>
        <w:t>»</w:t>
      </w:r>
    </w:p>
    <w:p w:rsidR="00531DEA" w:rsidRPr="00A06DD3" w:rsidRDefault="00531DEA" w:rsidP="00531DEA">
      <w:pPr>
        <w:pStyle w:val="a7"/>
      </w:pPr>
      <w:proofErr w:type="spellStart"/>
      <w:r>
        <w:t>К</w:t>
      </w:r>
      <w:r>
        <w:rPr>
          <w:vertAlign w:val="superscript"/>
        </w:rPr>
        <w:t>вп</w:t>
      </w:r>
      <w:r>
        <w:rPr>
          <w:vertAlign w:val="subscript"/>
        </w:rPr>
        <w:t>общ</w:t>
      </w:r>
      <w:proofErr w:type="spellEnd"/>
      <w:r>
        <w:t>=К</w:t>
      </w:r>
      <w:r>
        <w:rPr>
          <w:vertAlign w:val="subscript"/>
        </w:rPr>
        <w:t>2</w:t>
      </w:r>
      <w:r>
        <w:t>*К</w:t>
      </w:r>
      <w:r>
        <w:rPr>
          <w:vertAlign w:val="subscript"/>
        </w:rPr>
        <w:t>3</w:t>
      </w:r>
      <w:r>
        <w:t>*К</w:t>
      </w:r>
      <w:r>
        <w:rPr>
          <w:vertAlign w:val="subscript"/>
        </w:rPr>
        <w:t>4</w:t>
      </w:r>
      <w:r w:rsidR="000F23F1">
        <w:t>=1,25*1,21*0,8=1,2</w:t>
      </w:r>
      <w:r w:rsidR="000F23F1" w:rsidRPr="00A06DD3">
        <w:t>1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0F23F1" w:rsidRPr="00A06DD3">
        <w:t>(5.</w:t>
      </w:r>
      <w:r w:rsidR="00954071">
        <w:t>1.</w:t>
      </w:r>
      <w:r w:rsidR="000F23F1" w:rsidRPr="00A06DD3">
        <w:t>14)</w:t>
      </w:r>
    </w:p>
    <w:p w:rsidR="00A06DD3" w:rsidRPr="00B12783" w:rsidRDefault="00A06DD3" w:rsidP="00A06DD3">
      <w:pPr>
        <w:pStyle w:val="31"/>
      </w:pPr>
      <w:bookmarkStart w:id="55" w:name="_Toc359255026"/>
      <w:r w:rsidRPr="00A06DD3">
        <w:t>5</w:t>
      </w:r>
      <w:r w:rsidRPr="00B12783">
        <w:t>.1.2 Расчет общей трудоемкости работ и численности разработчиков</w:t>
      </w:r>
      <w:bookmarkEnd w:id="55"/>
    </w:p>
    <w:p w:rsidR="00A06DD3" w:rsidRPr="00A06DD3" w:rsidRDefault="00A06DD3" w:rsidP="00A06DD3">
      <w:pPr>
        <w:pStyle w:val="a7"/>
        <w:jc w:val="center"/>
        <w:rPr>
          <w:b/>
        </w:rPr>
      </w:pPr>
      <w:r w:rsidRPr="00A06DD3">
        <w:rPr>
          <w:b/>
        </w:rPr>
        <w:t>Стадия «Техническое задание»</w:t>
      </w:r>
    </w:p>
    <w:p w:rsidR="00A06DD3" w:rsidRPr="00A06DD3" w:rsidRDefault="00A06DD3" w:rsidP="00A06DD3">
      <w:pPr>
        <w:pStyle w:val="a7"/>
      </w:pPr>
      <w:r w:rsidRPr="00A06DD3">
        <w:t>Расчет трудоемкости работ на постановку задачи:</w:t>
      </w:r>
    </w:p>
    <w:p w:rsidR="00A06DD3" w:rsidRPr="00EC7625" w:rsidRDefault="00A06DD3" w:rsidP="00A06DD3">
      <w:pPr>
        <w:pStyle w:val="a7"/>
      </w:pPr>
      <w:proofErr w:type="spellStart"/>
      <w:r w:rsidRPr="00A06DD3">
        <w:t>Т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тз</w:t>
      </w:r>
      <w:proofErr w:type="spellEnd"/>
      <w:r w:rsidRPr="00A06DD3">
        <w:rPr>
          <w:vertAlign w:val="subscript"/>
        </w:rPr>
        <w:t xml:space="preserve"> </w:t>
      </w:r>
      <w:r w:rsidRPr="00A06DD3">
        <w:t xml:space="preserve">= </w:t>
      </w:r>
      <w:proofErr w:type="spellStart"/>
      <w:r w:rsidRPr="00A06DD3">
        <w:t>Н</w:t>
      </w:r>
      <w:r w:rsidRPr="00A06DD3">
        <w:rPr>
          <w:vertAlign w:val="superscript"/>
        </w:rPr>
        <w:t>пз</w:t>
      </w:r>
      <w:r>
        <w:rPr>
          <w:vertAlign w:val="subscript"/>
        </w:rPr>
        <w:t>вр</w:t>
      </w:r>
      <w:proofErr w:type="spellEnd"/>
      <w:r w:rsidRPr="00A06DD3">
        <w:rPr>
          <w:vertAlign w:val="subscript"/>
        </w:rPr>
        <w:t xml:space="preserve"> </w:t>
      </w:r>
      <w:r w:rsidRPr="00A06DD3">
        <w:t>=</w:t>
      </w:r>
      <w:r w:rsidRPr="00A06DD3">
        <w:rPr>
          <w:vertAlign w:val="subscript"/>
        </w:rPr>
        <w:t xml:space="preserve"> </w:t>
      </w:r>
      <w:r>
        <w:t>15,</w:t>
      </w:r>
      <w:r w:rsidRPr="00A06DD3">
        <w:t>6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EC7625">
        <w:t>(5.</w:t>
      </w:r>
      <w:r w:rsidR="00954071">
        <w:t>1.</w:t>
      </w:r>
      <w:r w:rsidRPr="00EC7625">
        <w:t>15)</w:t>
      </w:r>
    </w:p>
    <w:p w:rsidR="00A06DD3" w:rsidRPr="00A06DD3" w:rsidRDefault="00A06DD3" w:rsidP="00A06DD3">
      <w:pPr>
        <w:pStyle w:val="a7"/>
      </w:pPr>
      <w:r w:rsidRPr="00A06DD3">
        <w:t>Расчет трудоемкости работ на программное обеспечение:</w:t>
      </w:r>
    </w:p>
    <w:p w:rsidR="00A06DD3" w:rsidRPr="00A06DD3" w:rsidRDefault="00A06DD3" w:rsidP="00A06DD3">
      <w:pPr>
        <w:pStyle w:val="a7"/>
      </w:pPr>
      <w:proofErr w:type="spellStart"/>
      <w:r w:rsidRPr="00A06DD3">
        <w:t>Т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тз</w:t>
      </w:r>
      <w:proofErr w:type="spellEnd"/>
      <w:r w:rsidRPr="00A06DD3">
        <w:rPr>
          <w:vertAlign w:val="subscript"/>
        </w:rPr>
        <w:t xml:space="preserve"> </w:t>
      </w:r>
      <w:r w:rsidRPr="00A06DD3">
        <w:t xml:space="preserve">= </w:t>
      </w:r>
      <w:proofErr w:type="spellStart"/>
      <w:r w:rsidRPr="00A06DD3">
        <w:t>Н</w:t>
      </w:r>
      <w:r w:rsidRPr="00A06DD3">
        <w:rPr>
          <w:vertAlign w:val="superscript"/>
        </w:rPr>
        <w:t>по</w:t>
      </w:r>
      <w:r>
        <w:rPr>
          <w:vertAlign w:val="subscript"/>
        </w:rPr>
        <w:t>вр</w:t>
      </w:r>
      <w:proofErr w:type="spellEnd"/>
      <w:r w:rsidRPr="00A06DD3">
        <w:t xml:space="preserve"> = 8,4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A06DD3">
        <w:t>(5.</w:t>
      </w:r>
      <w:r w:rsidR="00954071">
        <w:t>1.</w:t>
      </w:r>
      <w:r w:rsidRPr="00A06DD3">
        <w:t>16)</w:t>
      </w:r>
    </w:p>
    <w:p w:rsidR="00A06DD3" w:rsidRPr="00A06DD3" w:rsidRDefault="00A06DD3" w:rsidP="00A06DD3">
      <w:pPr>
        <w:pStyle w:val="a7"/>
        <w:jc w:val="center"/>
        <w:rPr>
          <w:b/>
        </w:rPr>
      </w:pPr>
      <w:r w:rsidRPr="00A06DD3">
        <w:rPr>
          <w:b/>
        </w:rPr>
        <w:t>Стадия «Технический проект»</w:t>
      </w:r>
    </w:p>
    <w:p w:rsidR="00A06DD3" w:rsidRPr="00A06DD3" w:rsidRDefault="00A06DD3" w:rsidP="00A06DD3">
      <w:pPr>
        <w:pStyle w:val="a7"/>
      </w:pPr>
      <w:r w:rsidRPr="00A06DD3">
        <w:t>Расчет трудоемкости работ на постановку задачи:</w:t>
      </w:r>
    </w:p>
    <w:p w:rsidR="00A06DD3" w:rsidRPr="00A06DD3" w:rsidRDefault="00A06DD3" w:rsidP="00A06DD3">
      <w:pPr>
        <w:pStyle w:val="a7"/>
      </w:pPr>
      <w:proofErr w:type="spellStart"/>
      <w:r w:rsidRPr="00A06DD3">
        <w:t>Т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тп</w:t>
      </w:r>
      <w:proofErr w:type="spellEnd"/>
      <w:r w:rsidRPr="00A06DD3">
        <w:t xml:space="preserve"> = </w:t>
      </w:r>
      <w:proofErr w:type="spellStart"/>
      <w:r w:rsidRPr="00A06DD3">
        <w:t>Н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вр</w:t>
      </w:r>
      <w:proofErr w:type="spellEnd"/>
      <w:r w:rsidRPr="00A06DD3">
        <w:rPr>
          <w:vertAlign w:val="subscript"/>
        </w:rPr>
        <w:t xml:space="preserve"> </w:t>
      </w:r>
      <w:r w:rsidRPr="00A06DD3">
        <w:t xml:space="preserve">* </w:t>
      </w:r>
      <w:proofErr w:type="spellStart"/>
      <w:r w:rsidRPr="00A06DD3">
        <w:t>К</w:t>
      </w:r>
      <w:r w:rsidRPr="00A06DD3">
        <w:rPr>
          <w:vertAlign w:val="superscript"/>
        </w:rPr>
        <w:t>тп</w:t>
      </w:r>
      <w:r>
        <w:rPr>
          <w:vertAlign w:val="subscript"/>
        </w:rPr>
        <w:t>общ</w:t>
      </w:r>
      <w:proofErr w:type="spellEnd"/>
      <w:r w:rsidRPr="00A06DD3">
        <w:rPr>
          <w:vertAlign w:val="subscript"/>
        </w:rPr>
        <w:t xml:space="preserve">  </w:t>
      </w:r>
      <w:r w:rsidRPr="00A06DD3">
        <w:t>= 83,13*0,74=61,51</w:t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Pr="00A06DD3">
        <w:t>(5.</w:t>
      </w:r>
      <w:r w:rsidR="00954071">
        <w:t>1.</w:t>
      </w:r>
      <w:r w:rsidRPr="00A06DD3">
        <w:t>17)</w:t>
      </w:r>
    </w:p>
    <w:p w:rsidR="00A06DD3" w:rsidRPr="00A06DD3" w:rsidRDefault="00A06DD3" w:rsidP="00A06DD3">
      <w:pPr>
        <w:pStyle w:val="a7"/>
      </w:pPr>
      <w:r w:rsidRPr="00A06DD3">
        <w:t>Расчет трудоемкости работ на программное обеспечение:</w:t>
      </w:r>
    </w:p>
    <w:p w:rsidR="00A06DD3" w:rsidRPr="00A06DD3" w:rsidRDefault="00A06DD3" w:rsidP="00A06DD3">
      <w:pPr>
        <w:pStyle w:val="a7"/>
      </w:pPr>
      <w:proofErr w:type="spellStart"/>
      <w:r w:rsidRPr="00A06DD3">
        <w:t>Т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тп</w:t>
      </w:r>
      <w:proofErr w:type="spellEnd"/>
      <w:r w:rsidRPr="00A06DD3">
        <w:t xml:space="preserve"> = </w:t>
      </w:r>
      <w:proofErr w:type="spellStart"/>
      <w:r w:rsidRPr="00A06DD3">
        <w:t>Н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вр</w:t>
      </w:r>
      <w:proofErr w:type="spellEnd"/>
      <w:r w:rsidRPr="00A06DD3">
        <w:rPr>
          <w:vertAlign w:val="subscript"/>
        </w:rPr>
        <w:t xml:space="preserve"> </w:t>
      </w:r>
      <w:r w:rsidRPr="00A06DD3">
        <w:t xml:space="preserve">* </w:t>
      </w:r>
      <w:proofErr w:type="spellStart"/>
      <w:r w:rsidRPr="00A06DD3">
        <w:t>К</w:t>
      </w:r>
      <w:r w:rsidRPr="00A06DD3">
        <w:rPr>
          <w:vertAlign w:val="superscript"/>
        </w:rPr>
        <w:t>тп</w:t>
      </w:r>
      <w:r>
        <w:rPr>
          <w:vertAlign w:val="subscript"/>
        </w:rPr>
        <w:t>общ</w:t>
      </w:r>
      <w:proofErr w:type="spellEnd"/>
      <w:r w:rsidRPr="00A06DD3">
        <w:rPr>
          <w:vertAlign w:val="subscript"/>
        </w:rPr>
        <w:t xml:space="preserve"> </w:t>
      </w:r>
      <w:r w:rsidRPr="00A06DD3">
        <w:t>=34,05*0,74=25,19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A06DD3">
        <w:t>(5.</w:t>
      </w:r>
      <w:r w:rsidR="00954071">
        <w:t>1.</w:t>
      </w:r>
      <w:r w:rsidRPr="00A06DD3">
        <w:t>18)</w:t>
      </w:r>
      <w:r w:rsidRPr="00A06DD3">
        <w:rPr>
          <w:vertAlign w:val="subscript"/>
        </w:rPr>
        <w:t xml:space="preserve"> </w:t>
      </w:r>
    </w:p>
    <w:p w:rsidR="00A06DD3" w:rsidRPr="00A06DD3" w:rsidRDefault="00A06DD3" w:rsidP="00A06DD3">
      <w:pPr>
        <w:pStyle w:val="a7"/>
        <w:jc w:val="center"/>
        <w:rPr>
          <w:b/>
        </w:rPr>
      </w:pPr>
      <w:r w:rsidRPr="00A06DD3">
        <w:rPr>
          <w:b/>
        </w:rPr>
        <w:t>Стадия «Рабочий проект»</w:t>
      </w:r>
    </w:p>
    <w:p w:rsidR="00A06DD3" w:rsidRPr="00A06DD3" w:rsidRDefault="00A06DD3" w:rsidP="00A06DD3">
      <w:pPr>
        <w:pStyle w:val="a7"/>
      </w:pPr>
      <w:r w:rsidRPr="00A06DD3">
        <w:t>Расчет трудоемкости работ на постановку задачи:</w:t>
      </w:r>
    </w:p>
    <w:p w:rsidR="00A06DD3" w:rsidRPr="00A06DD3" w:rsidRDefault="00A06DD3" w:rsidP="00A06DD3">
      <w:pPr>
        <w:pStyle w:val="a7"/>
        <w:rPr>
          <w:vertAlign w:val="subscript"/>
        </w:rPr>
      </w:pPr>
      <w:proofErr w:type="spellStart"/>
      <w:r w:rsidRPr="00A06DD3">
        <w:t>Т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рп</w:t>
      </w:r>
      <w:proofErr w:type="spellEnd"/>
      <w:r w:rsidRPr="00A06DD3">
        <w:t xml:space="preserve"> = </w:t>
      </w:r>
      <w:proofErr w:type="spellStart"/>
      <w:r w:rsidRPr="00A06DD3">
        <w:t>Н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вр</w:t>
      </w:r>
      <w:proofErr w:type="spellEnd"/>
      <w:r w:rsidRPr="00A06DD3">
        <w:rPr>
          <w:vertAlign w:val="subscript"/>
        </w:rPr>
        <w:t xml:space="preserve"> </w:t>
      </w:r>
      <w:r w:rsidRPr="00A06DD3">
        <w:t xml:space="preserve">* </w:t>
      </w:r>
      <w:proofErr w:type="spellStart"/>
      <w:r w:rsidRPr="00A06DD3">
        <w:t>К</w:t>
      </w:r>
      <w:r w:rsidRPr="00A06DD3">
        <w:rPr>
          <w:vertAlign w:val="superscript"/>
        </w:rPr>
        <w:t>рп</w:t>
      </w:r>
      <w:r w:rsidRPr="00A06DD3">
        <w:rPr>
          <w:vertAlign w:val="subscript"/>
        </w:rPr>
        <w:t>общ</w:t>
      </w:r>
      <w:proofErr w:type="spellEnd"/>
      <w:r w:rsidRPr="00A06DD3">
        <w:rPr>
          <w:vertAlign w:val="subscript"/>
        </w:rPr>
        <w:t xml:space="preserve"> </w:t>
      </w:r>
      <w:r>
        <w:tab/>
      </w:r>
      <w:r w:rsidRPr="00A06DD3">
        <w:t xml:space="preserve">= </w:t>
      </w:r>
      <w:r>
        <w:t>33,26*1=33,2</w:t>
      </w:r>
      <w:r w:rsidRPr="00A06DD3">
        <w:t>6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A06DD3">
        <w:t>(5.</w:t>
      </w:r>
      <w:r w:rsidR="00954071">
        <w:t>1.</w:t>
      </w:r>
      <w:r w:rsidRPr="00A06DD3">
        <w:t>19)</w:t>
      </w:r>
      <w:r w:rsidRPr="00A06DD3">
        <w:rPr>
          <w:vertAlign w:val="subscript"/>
        </w:rPr>
        <w:t xml:space="preserve"> </w:t>
      </w:r>
    </w:p>
    <w:p w:rsidR="00A06DD3" w:rsidRPr="00A06DD3" w:rsidRDefault="00A06DD3" w:rsidP="00A06DD3">
      <w:pPr>
        <w:pStyle w:val="a7"/>
      </w:pPr>
      <w:r w:rsidRPr="00A06DD3">
        <w:t>Расчет трудоемкости работ на программное обеспечение:</w:t>
      </w:r>
    </w:p>
    <w:p w:rsidR="00A06DD3" w:rsidRPr="00A06DD3" w:rsidRDefault="00A06DD3" w:rsidP="00A06DD3">
      <w:pPr>
        <w:pStyle w:val="a7"/>
      </w:pPr>
      <w:proofErr w:type="spellStart"/>
      <w:r w:rsidRPr="00A06DD3">
        <w:t>Т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рп</w:t>
      </w:r>
      <w:proofErr w:type="spellEnd"/>
      <w:r w:rsidRPr="00A06DD3">
        <w:t xml:space="preserve"> = </w:t>
      </w:r>
      <w:proofErr w:type="spellStart"/>
      <w:r w:rsidRPr="00A06DD3">
        <w:t>Н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вр</w:t>
      </w:r>
      <w:proofErr w:type="spellEnd"/>
      <w:r w:rsidRPr="00A06DD3">
        <w:rPr>
          <w:vertAlign w:val="subscript"/>
        </w:rPr>
        <w:t xml:space="preserve"> </w:t>
      </w:r>
      <w:r w:rsidRPr="00A06DD3">
        <w:t xml:space="preserve">* </w:t>
      </w:r>
      <w:proofErr w:type="spellStart"/>
      <w:r w:rsidRPr="00A06DD3">
        <w:t>К</w:t>
      </w:r>
      <w:r w:rsidRPr="00A06DD3">
        <w:rPr>
          <w:vertAlign w:val="superscript"/>
        </w:rPr>
        <w:t>рп</w:t>
      </w:r>
      <w:r w:rsidRPr="00A06DD3">
        <w:rPr>
          <w:vertAlign w:val="subscript"/>
        </w:rPr>
        <w:t>общ</w:t>
      </w:r>
      <w:proofErr w:type="spellEnd"/>
      <w:r w:rsidRPr="00A06DD3">
        <w:rPr>
          <w:vertAlign w:val="subscript"/>
        </w:rPr>
        <w:t xml:space="preserve">  </w:t>
      </w:r>
      <w:r w:rsidRPr="00A06DD3">
        <w:t>= 155,01*1=155,01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A06DD3">
        <w:t>(5.</w:t>
      </w:r>
      <w:r w:rsidR="00954071">
        <w:t>1.</w:t>
      </w:r>
      <w:r w:rsidRPr="00A06DD3">
        <w:t>20)</w:t>
      </w:r>
    </w:p>
    <w:p w:rsidR="00A06DD3" w:rsidRPr="00A06DD3" w:rsidRDefault="00A06DD3" w:rsidP="00A06DD3">
      <w:pPr>
        <w:pStyle w:val="a7"/>
        <w:jc w:val="center"/>
        <w:rPr>
          <w:b/>
        </w:rPr>
      </w:pPr>
      <w:r w:rsidRPr="00A06DD3">
        <w:rPr>
          <w:b/>
        </w:rPr>
        <w:t>Стадия «Внедрение»</w:t>
      </w:r>
    </w:p>
    <w:p w:rsidR="00A06DD3" w:rsidRPr="00A06DD3" w:rsidRDefault="00A06DD3" w:rsidP="00A06DD3">
      <w:pPr>
        <w:pStyle w:val="a7"/>
      </w:pPr>
      <w:r w:rsidRPr="00A06DD3">
        <w:t>Расчет трудоемкости работ на постановку задачи:</w:t>
      </w:r>
    </w:p>
    <w:p w:rsidR="00A06DD3" w:rsidRPr="00A06DD3" w:rsidRDefault="00A06DD3" w:rsidP="00A06DD3">
      <w:pPr>
        <w:pStyle w:val="a7"/>
        <w:rPr>
          <w:vertAlign w:val="subscript"/>
        </w:rPr>
      </w:pPr>
      <w:proofErr w:type="spellStart"/>
      <w:r w:rsidRPr="00A06DD3">
        <w:t>Т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вп</w:t>
      </w:r>
      <w:proofErr w:type="spellEnd"/>
      <w:r w:rsidRPr="00A06DD3">
        <w:t xml:space="preserve"> = </w:t>
      </w:r>
      <w:proofErr w:type="spellStart"/>
      <w:r w:rsidRPr="00A06DD3">
        <w:t>Н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вр</w:t>
      </w:r>
      <w:proofErr w:type="spellEnd"/>
      <w:r w:rsidRPr="00A06DD3">
        <w:rPr>
          <w:vertAlign w:val="subscript"/>
        </w:rPr>
        <w:t xml:space="preserve"> </w:t>
      </w:r>
      <w:r w:rsidRPr="00A06DD3">
        <w:t xml:space="preserve">* </w:t>
      </w:r>
      <w:proofErr w:type="spellStart"/>
      <w:r w:rsidRPr="00A06DD3">
        <w:t>К</w:t>
      </w:r>
      <w:r w:rsidRPr="00A06DD3">
        <w:rPr>
          <w:vertAlign w:val="superscript"/>
        </w:rPr>
        <w:t>вп</w:t>
      </w:r>
      <w:r>
        <w:rPr>
          <w:vertAlign w:val="subscript"/>
        </w:rPr>
        <w:t>общ</w:t>
      </w:r>
      <w:proofErr w:type="spellEnd"/>
      <w:r w:rsidRPr="00A06DD3">
        <w:rPr>
          <w:vertAlign w:val="subscript"/>
        </w:rPr>
        <w:t xml:space="preserve"> </w:t>
      </w:r>
      <w:r w:rsidRPr="00A06DD3">
        <w:t>= 22,34*1,21=27,03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A06DD3">
        <w:t>(5.</w:t>
      </w:r>
      <w:r w:rsidR="00954071">
        <w:t>1.</w:t>
      </w:r>
      <w:r w:rsidRPr="00A06DD3">
        <w:t>21)</w:t>
      </w:r>
      <w:r w:rsidRPr="00A06DD3">
        <w:rPr>
          <w:vertAlign w:val="subscript"/>
        </w:rPr>
        <w:t xml:space="preserve"> </w:t>
      </w:r>
    </w:p>
    <w:p w:rsidR="00A06DD3" w:rsidRPr="00A06DD3" w:rsidRDefault="00A06DD3" w:rsidP="00A06DD3">
      <w:pPr>
        <w:pStyle w:val="a7"/>
      </w:pPr>
      <w:r w:rsidRPr="00A06DD3">
        <w:lastRenderedPageBreak/>
        <w:t>Расчет трудоемкости работ на программное обеспечение:</w:t>
      </w:r>
    </w:p>
    <w:p w:rsidR="00A06DD3" w:rsidRPr="00A06DD3" w:rsidRDefault="00A06DD3" w:rsidP="00A06DD3">
      <w:pPr>
        <w:pStyle w:val="a7"/>
        <w:rPr>
          <w:vertAlign w:val="subscript"/>
        </w:rPr>
      </w:pPr>
      <w:proofErr w:type="spellStart"/>
      <w:r w:rsidRPr="00A06DD3">
        <w:t>Т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вп</w:t>
      </w:r>
      <w:proofErr w:type="spellEnd"/>
      <w:r w:rsidRPr="00A06DD3">
        <w:t xml:space="preserve"> = </w:t>
      </w:r>
      <w:proofErr w:type="spellStart"/>
      <w:r w:rsidRPr="00A06DD3">
        <w:t>Н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вр</w:t>
      </w:r>
      <w:proofErr w:type="spellEnd"/>
      <w:r w:rsidRPr="00A06DD3">
        <w:rPr>
          <w:vertAlign w:val="subscript"/>
        </w:rPr>
        <w:t xml:space="preserve"> </w:t>
      </w:r>
      <w:r w:rsidRPr="00A06DD3">
        <w:t xml:space="preserve">* </w:t>
      </w:r>
      <w:proofErr w:type="spellStart"/>
      <w:r w:rsidRPr="00A06DD3">
        <w:t>К</w:t>
      </w:r>
      <w:r w:rsidRPr="00A06DD3">
        <w:rPr>
          <w:vertAlign w:val="superscript"/>
        </w:rPr>
        <w:t>вп</w:t>
      </w:r>
      <w:r>
        <w:rPr>
          <w:vertAlign w:val="subscript"/>
        </w:rPr>
        <w:t>общ</w:t>
      </w:r>
      <w:proofErr w:type="spellEnd"/>
      <w:r>
        <w:rPr>
          <w:vertAlign w:val="subscript"/>
        </w:rPr>
        <w:t xml:space="preserve"> </w:t>
      </w:r>
      <w:r w:rsidRPr="00A06DD3">
        <w:t>= 42,15*1,21=51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A06DD3">
        <w:t>(5.</w:t>
      </w:r>
      <w:r w:rsidR="00954071">
        <w:t>1.</w:t>
      </w:r>
      <w:r w:rsidRPr="00A06DD3">
        <w:t>22)</w:t>
      </w:r>
    </w:p>
    <w:p w:rsidR="00A06DD3" w:rsidRPr="00A06DD3" w:rsidRDefault="00A06DD3" w:rsidP="00A06DD3">
      <w:pPr>
        <w:pStyle w:val="a7"/>
      </w:pPr>
      <w:r w:rsidRPr="00A06DD3">
        <w:t>Общая трудоемкость работ на постановку задачи по всем стадиям проектирования составит:</w:t>
      </w:r>
    </w:p>
    <w:p w:rsidR="00A06DD3" w:rsidRPr="00A06DD3" w:rsidRDefault="00A06DD3" w:rsidP="00A06DD3">
      <w:pPr>
        <w:pStyle w:val="a7"/>
        <w:rPr>
          <w:vertAlign w:val="subscript"/>
        </w:rPr>
      </w:pPr>
      <w:proofErr w:type="spellStart"/>
      <w:r w:rsidRPr="00A06DD3">
        <w:t>Т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общ</w:t>
      </w:r>
      <w:proofErr w:type="spellEnd"/>
      <w:r w:rsidRPr="00A06DD3">
        <w:rPr>
          <w:vertAlign w:val="subscript"/>
        </w:rPr>
        <w:t xml:space="preserve"> =</w:t>
      </w:r>
      <w:r w:rsidRPr="00A06DD3">
        <w:t xml:space="preserve"> </w:t>
      </w:r>
      <w:proofErr w:type="spellStart"/>
      <w:r w:rsidRPr="00A06DD3">
        <w:t>Т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тз</w:t>
      </w:r>
      <w:r w:rsidRPr="00A06DD3">
        <w:t>+Т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тп</w:t>
      </w:r>
      <w:r w:rsidRPr="00A06DD3">
        <w:t>+Т</w:t>
      </w:r>
      <w:r w:rsidRPr="00A06DD3">
        <w:rPr>
          <w:vertAlign w:val="superscript"/>
        </w:rPr>
        <w:t>пз</w:t>
      </w:r>
      <w:r w:rsidRPr="00A06DD3">
        <w:rPr>
          <w:vertAlign w:val="subscript"/>
        </w:rPr>
        <w:t>рп</w:t>
      </w:r>
      <w:r w:rsidRPr="00A06DD3">
        <w:t>+Т</w:t>
      </w:r>
      <w:r w:rsidRPr="00A06DD3">
        <w:rPr>
          <w:vertAlign w:val="superscript"/>
        </w:rPr>
        <w:t>пз</w:t>
      </w:r>
      <w:r>
        <w:rPr>
          <w:vertAlign w:val="subscript"/>
        </w:rPr>
        <w:t>вп</w:t>
      </w:r>
      <w:proofErr w:type="spellEnd"/>
      <w:r w:rsidRPr="00A06DD3">
        <w:rPr>
          <w:vertAlign w:val="subscript"/>
        </w:rPr>
        <w:t xml:space="preserve"> </w:t>
      </w:r>
      <w:r w:rsidRPr="00A06DD3">
        <w:t>= 15,6+61,51+33,26+27,03=137,4</w:t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Pr="00A06DD3">
        <w:rPr>
          <w:vertAlign w:val="subscript"/>
        </w:rPr>
        <w:t xml:space="preserve"> </w:t>
      </w:r>
      <w:r w:rsidRPr="00A06DD3">
        <w:t>(5.</w:t>
      </w:r>
      <w:r w:rsidR="00954071">
        <w:t>1.</w:t>
      </w:r>
      <w:r w:rsidRPr="00A06DD3">
        <w:t>23)</w:t>
      </w:r>
    </w:p>
    <w:p w:rsidR="00A06DD3" w:rsidRPr="00A06DD3" w:rsidRDefault="00A06DD3" w:rsidP="00A06DD3">
      <w:pPr>
        <w:pStyle w:val="a7"/>
      </w:pPr>
      <w:r w:rsidRPr="00A06DD3">
        <w:t>Общая трудоемкость работ на программное обеспечение по всем стадиям проектирования составит:</w:t>
      </w:r>
    </w:p>
    <w:p w:rsidR="00FA38BC" w:rsidRPr="00FA38BC" w:rsidRDefault="00A06DD3" w:rsidP="00FA38BC">
      <w:pPr>
        <w:pStyle w:val="a7"/>
      </w:pPr>
      <w:proofErr w:type="spellStart"/>
      <w:r w:rsidRPr="00A06DD3">
        <w:t>Т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общ</w:t>
      </w:r>
      <w:proofErr w:type="spellEnd"/>
      <w:r w:rsidRPr="00A06DD3">
        <w:rPr>
          <w:vertAlign w:val="subscript"/>
        </w:rPr>
        <w:t xml:space="preserve"> </w:t>
      </w:r>
      <w:r w:rsidRPr="00A06DD3">
        <w:t xml:space="preserve">= </w:t>
      </w:r>
      <w:proofErr w:type="spellStart"/>
      <w:r w:rsidRPr="00A06DD3">
        <w:t>Т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тз</w:t>
      </w:r>
      <w:r w:rsidRPr="00A06DD3">
        <w:t>+Т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тп</w:t>
      </w:r>
      <w:r w:rsidRPr="00A06DD3">
        <w:t>+Т</w:t>
      </w:r>
      <w:r w:rsidRPr="00A06DD3">
        <w:rPr>
          <w:vertAlign w:val="superscript"/>
        </w:rPr>
        <w:t>по</w:t>
      </w:r>
      <w:r w:rsidRPr="00A06DD3">
        <w:rPr>
          <w:vertAlign w:val="subscript"/>
        </w:rPr>
        <w:t>рп</w:t>
      </w:r>
      <w:r w:rsidRPr="00A06DD3">
        <w:t>+Т</w:t>
      </w:r>
      <w:r w:rsidRPr="00A06DD3">
        <w:rPr>
          <w:vertAlign w:val="superscript"/>
        </w:rPr>
        <w:t>по</w:t>
      </w:r>
      <w:r>
        <w:rPr>
          <w:vertAlign w:val="subscript"/>
        </w:rPr>
        <w:t>вп</w:t>
      </w:r>
      <w:proofErr w:type="spellEnd"/>
      <w:r w:rsidRPr="00A06DD3">
        <w:rPr>
          <w:vertAlign w:val="subscript"/>
        </w:rPr>
        <w:t xml:space="preserve"> </w:t>
      </w:r>
      <w:r w:rsidRPr="00A06DD3">
        <w:t>= 8,4+25,19+155,01+51=239,6</w:t>
      </w:r>
      <w:r w:rsidR="00936826">
        <w:tab/>
      </w:r>
      <w:r w:rsidR="00936826">
        <w:tab/>
      </w:r>
      <w:r w:rsidR="00936826">
        <w:tab/>
      </w:r>
      <w:r w:rsidRPr="00A06DD3">
        <w:t>(5.</w:t>
      </w:r>
      <w:r w:rsidR="00954071">
        <w:t>1.</w:t>
      </w:r>
      <w:r w:rsidRPr="00A06DD3">
        <w:t>24)</w:t>
      </w:r>
    </w:p>
    <w:p w:rsidR="00FA38BC" w:rsidRPr="00B12783" w:rsidRDefault="00FA38BC" w:rsidP="00FA38BC">
      <w:pPr>
        <w:pStyle w:val="21"/>
      </w:pPr>
      <w:bookmarkStart w:id="56" w:name="_Toc359255027"/>
      <w:r w:rsidRPr="00B12783">
        <w:t>5.2 Расчет себестоимости и цены программного продукта</w:t>
      </w:r>
      <w:bookmarkEnd w:id="56"/>
    </w:p>
    <w:p w:rsidR="0053321F" w:rsidRPr="00EC7625" w:rsidRDefault="00FA38BC" w:rsidP="00FA38BC">
      <w:pPr>
        <w:pStyle w:val="31"/>
      </w:pPr>
      <w:bookmarkStart w:id="57" w:name="_Toc359255028"/>
      <w:r w:rsidRPr="00B12783">
        <w:t>5.2.1 Расчет фонда заработной платы</w:t>
      </w:r>
      <w:bookmarkEnd w:id="57"/>
    </w:p>
    <w:p w:rsidR="001B6669" w:rsidRPr="00B12783" w:rsidRDefault="001B6669" w:rsidP="001B6669">
      <w:pPr>
        <w:pStyle w:val="a7"/>
      </w:pPr>
      <w:r w:rsidRPr="00B12783">
        <w:t>Заработная плата является формой вознаграждения за труд и важным стимулом работников предприятия, поскольку выполняет воспроизводственную и стимулирующую (мотивационную) функцию.</w:t>
      </w:r>
    </w:p>
    <w:p w:rsidR="001B6669" w:rsidRPr="00B12783" w:rsidRDefault="001B6669" w:rsidP="001B6669">
      <w:pPr>
        <w:pStyle w:val="a7"/>
      </w:pPr>
      <w:r w:rsidRPr="00B12783">
        <w:t>Нормирование труда дает возможность учитывать качество труда и индивидуальный вклад работника в общие результаты деятельности предприятия.</w:t>
      </w:r>
    </w:p>
    <w:p w:rsidR="001B6669" w:rsidRPr="00B12783" w:rsidRDefault="001B6669" w:rsidP="001B6669">
      <w:pPr>
        <w:pStyle w:val="a7"/>
      </w:pPr>
      <w:r w:rsidRPr="00B12783">
        <w:t>Тарифная ставка определяет абсолютный размер оплаты простого труда (1-го разряда) в единицу времени (день, час)</w:t>
      </w:r>
    </w:p>
    <w:p w:rsidR="001B6669" w:rsidRPr="00B12783" w:rsidRDefault="001B6669" w:rsidP="001B6669">
      <w:pPr>
        <w:pStyle w:val="a7"/>
      </w:pPr>
      <w:r w:rsidRPr="00B12783">
        <w:t>Работы программиста по условиям труда квалифицируется вредной. Согласно положению об оплате труда доплата за вредность составляет до 12% в зависимости от аттестации рабочего места.</w:t>
      </w:r>
    </w:p>
    <w:p w:rsidR="001B6669" w:rsidRPr="00B12783" w:rsidRDefault="001B6669" w:rsidP="001B6669">
      <w:pPr>
        <w:pStyle w:val="a7"/>
      </w:pPr>
      <w:r w:rsidRPr="00B12783">
        <w:t>Для расчета заработной платы, тарифной ставки учитывается поправочный коэффициент за условия труда – 1,12</w:t>
      </w:r>
    </w:p>
    <w:p w:rsidR="001B6669" w:rsidRPr="00B12783" w:rsidRDefault="001B6669" w:rsidP="001B6669">
      <w:pPr>
        <w:pStyle w:val="a7"/>
      </w:pPr>
      <w:r w:rsidRPr="00B12783">
        <w:t>Дополнительный фонд заработной платы – 10%</w:t>
      </w:r>
    </w:p>
    <w:p w:rsidR="001B6669" w:rsidRPr="00B12783" w:rsidRDefault="001B6669" w:rsidP="001B6669">
      <w:pPr>
        <w:pStyle w:val="a7"/>
      </w:pPr>
      <w:r w:rsidRPr="00B12783">
        <w:t>Отчисления на социальные нужды – 20%</w:t>
      </w:r>
    </w:p>
    <w:p w:rsidR="001B6669" w:rsidRPr="00B12783" w:rsidRDefault="001B6669" w:rsidP="001B6669">
      <w:pPr>
        <w:pStyle w:val="a7"/>
      </w:pPr>
      <w:r w:rsidRPr="00B12783">
        <w:t xml:space="preserve">Определение фонда заработной платы </w:t>
      </w:r>
      <w:r w:rsidR="00652E1D">
        <w:rPr>
          <w:lang w:val="kk-KZ"/>
        </w:rPr>
        <w:t>техника</w:t>
      </w:r>
      <w:r w:rsidRPr="00B12783">
        <w:t>–программиста 11 разряда.</w:t>
      </w:r>
    </w:p>
    <w:p w:rsidR="0090331F" w:rsidRPr="009C5144" w:rsidRDefault="001B6669" w:rsidP="001B6669">
      <w:pPr>
        <w:pStyle w:val="a7"/>
      </w:pPr>
      <w:r w:rsidRPr="00B12783">
        <w:t>Тарифный коэффициент – 2,05</w:t>
      </w:r>
    </w:p>
    <w:p w:rsidR="009C5144" w:rsidRPr="00B12783" w:rsidRDefault="009C5144" w:rsidP="009C5144">
      <w:pPr>
        <w:pStyle w:val="a7"/>
      </w:pPr>
      <w:r w:rsidRPr="00B12783">
        <w:lastRenderedPageBreak/>
        <w:t>Часовая тарифная ставка 11 разряда, с учетом доплаты за вредность, составляет:</w:t>
      </w:r>
    </w:p>
    <w:p w:rsidR="009C5144" w:rsidRPr="00C3156C" w:rsidRDefault="009C5144" w:rsidP="009C5144">
      <w:pPr>
        <w:pStyle w:val="a7"/>
      </w:pPr>
      <w:proofErr w:type="spellStart"/>
      <w:r w:rsidRPr="00C3156C">
        <w:t>С</w:t>
      </w:r>
      <w:r w:rsidRPr="00C3156C">
        <w:rPr>
          <w:vertAlign w:val="superscript"/>
        </w:rPr>
        <w:t>n</w:t>
      </w:r>
      <w:r w:rsidRPr="00C3156C">
        <w:rPr>
          <w:vertAlign w:val="subscript"/>
        </w:rPr>
        <w:t>ч</w:t>
      </w:r>
      <w:proofErr w:type="spellEnd"/>
      <w:r w:rsidRPr="00C3156C">
        <w:t>=С1*</w:t>
      </w:r>
      <w:proofErr w:type="spellStart"/>
      <w:r w:rsidRPr="00C3156C">
        <w:t>К</w:t>
      </w:r>
      <w:r w:rsidRPr="00C3156C">
        <w:rPr>
          <w:vertAlign w:val="subscript"/>
        </w:rPr>
        <w:t>тар</w:t>
      </w:r>
      <w:proofErr w:type="spellEnd"/>
      <w:r w:rsidRPr="00C3156C">
        <w:t>* К</w:t>
      </w:r>
      <w:r w:rsidRPr="00C3156C">
        <w:rPr>
          <w:vertAlign w:val="subscript"/>
        </w:rPr>
        <w:t xml:space="preserve">ут </w:t>
      </w:r>
      <w:r w:rsidR="00C3156C" w:rsidRPr="00C3156C">
        <w:t>/</w:t>
      </w:r>
      <w:r w:rsidRPr="00C3156C">
        <w:t>169,6= 15999*2,05*1,12/169,6=216,59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C3156C">
        <w:t>(5.2</w:t>
      </w:r>
      <w:r w:rsidR="00954071">
        <w:t>.1</w:t>
      </w:r>
      <w:r w:rsidRPr="00C3156C">
        <w:t>)</w:t>
      </w:r>
    </w:p>
    <w:p w:rsidR="009C5144" w:rsidRPr="00B12783" w:rsidRDefault="009C5144" w:rsidP="009C5144">
      <w:pPr>
        <w:pStyle w:val="a7"/>
      </w:pPr>
      <w:r w:rsidRPr="00B12783">
        <w:t>Тарифная заработная плата за отработанное время:</w:t>
      </w:r>
    </w:p>
    <w:p w:rsidR="00652E1D" w:rsidRDefault="009C5144" w:rsidP="00652E1D">
      <w:pPr>
        <w:pStyle w:val="a7"/>
        <w:spacing w:after="0"/>
        <w:rPr>
          <w:lang w:val="kk-KZ"/>
        </w:rPr>
      </w:pPr>
      <w:proofErr w:type="spellStart"/>
      <w:r w:rsidRPr="00C3156C">
        <w:t>З</w:t>
      </w:r>
      <w:r w:rsidRPr="00C3156C">
        <w:rPr>
          <w:vertAlign w:val="subscript"/>
        </w:rPr>
        <w:t>тар</w:t>
      </w:r>
      <w:proofErr w:type="spellEnd"/>
      <w:r w:rsidRPr="00C3156C">
        <w:t xml:space="preserve"> = С </w:t>
      </w:r>
      <w:r w:rsidRPr="00C3156C">
        <w:rPr>
          <w:vertAlign w:val="superscript"/>
        </w:rPr>
        <w:t xml:space="preserve">ч </w:t>
      </w:r>
      <w:r w:rsidRPr="00C3156C">
        <w:rPr>
          <w:vertAlign w:val="subscript"/>
        </w:rPr>
        <w:t xml:space="preserve">n </w:t>
      </w:r>
      <w:r w:rsidRPr="00C3156C">
        <w:t xml:space="preserve">* </w:t>
      </w:r>
      <w:proofErr w:type="spellStart"/>
      <w:r w:rsidRPr="00C3156C">
        <w:t>Т</w:t>
      </w:r>
      <w:r w:rsidRPr="00C3156C">
        <w:rPr>
          <w:vertAlign w:val="superscript"/>
        </w:rPr>
        <w:t>пз</w:t>
      </w:r>
      <w:proofErr w:type="spellEnd"/>
      <w:r w:rsidRPr="00C3156C">
        <w:t xml:space="preserve"> </w:t>
      </w:r>
      <w:r w:rsidR="00C3156C" w:rsidRPr="00C3156C">
        <w:rPr>
          <w:vertAlign w:val="subscript"/>
        </w:rPr>
        <w:t>общ</w:t>
      </w:r>
      <w:r w:rsidR="00652E1D">
        <w:rPr>
          <w:vertAlign w:val="subscript"/>
          <w:lang w:val="kk-KZ"/>
        </w:rPr>
        <w:t xml:space="preserve"> </w:t>
      </w:r>
      <w:r w:rsidR="00652E1D" w:rsidRPr="00652E1D">
        <w:rPr>
          <w:lang w:val="kk-KZ"/>
        </w:rPr>
        <w:t>+</w:t>
      </w:r>
      <w:r w:rsidR="00652E1D">
        <w:rPr>
          <w:vertAlign w:val="subscript"/>
          <w:lang w:val="kk-KZ"/>
        </w:rPr>
        <w:t xml:space="preserve"> </w:t>
      </w:r>
      <w:r w:rsidR="00652E1D" w:rsidRPr="00C3156C">
        <w:t xml:space="preserve">С </w:t>
      </w:r>
      <w:r w:rsidR="00652E1D" w:rsidRPr="00C3156C">
        <w:rPr>
          <w:vertAlign w:val="superscript"/>
        </w:rPr>
        <w:t xml:space="preserve">ч </w:t>
      </w:r>
      <w:r w:rsidR="00652E1D" w:rsidRPr="00C3156C">
        <w:rPr>
          <w:vertAlign w:val="subscript"/>
        </w:rPr>
        <w:t xml:space="preserve">n </w:t>
      </w:r>
      <w:r w:rsidR="00652E1D" w:rsidRPr="00C3156C">
        <w:t xml:space="preserve">* </w:t>
      </w:r>
      <w:proofErr w:type="spellStart"/>
      <w:r w:rsidR="00652E1D" w:rsidRPr="00C3156C">
        <w:t>Т</w:t>
      </w:r>
      <w:r w:rsidR="00652E1D" w:rsidRPr="00C3156C">
        <w:rPr>
          <w:vertAlign w:val="superscript"/>
        </w:rPr>
        <w:t>п</w:t>
      </w:r>
      <w:proofErr w:type="spellEnd"/>
      <w:r w:rsidR="00652E1D">
        <w:rPr>
          <w:vertAlign w:val="superscript"/>
          <w:lang w:val="kk-KZ"/>
        </w:rPr>
        <w:t>о</w:t>
      </w:r>
      <w:r w:rsidR="00652E1D" w:rsidRPr="00C3156C">
        <w:t xml:space="preserve"> </w:t>
      </w:r>
      <w:r w:rsidR="00652E1D" w:rsidRPr="00C3156C">
        <w:rPr>
          <w:vertAlign w:val="subscript"/>
        </w:rPr>
        <w:t>общ</w:t>
      </w:r>
      <w:r w:rsidR="00652E1D">
        <w:rPr>
          <w:vertAlign w:val="subscript"/>
          <w:lang w:val="kk-KZ"/>
        </w:rPr>
        <w:t xml:space="preserve"> </w:t>
      </w:r>
      <w:r w:rsidR="00C3156C" w:rsidRPr="00C3156C">
        <w:rPr>
          <w:vertAlign w:val="subscript"/>
        </w:rPr>
        <w:t xml:space="preserve"> </w:t>
      </w:r>
      <w:r w:rsidR="00C3156C" w:rsidRPr="00C3156C">
        <w:t>= 216,59*</w:t>
      </w:r>
      <w:r w:rsidR="00652E1D">
        <w:rPr>
          <w:lang w:val="kk-KZ"/>
        </w:rPr>
        <w:t>137</w:t>
      </w:r>
      <w:r w:rsidR="00C3156C" w:rsidRPr="00C3156C">
        <w:t>,</w:t>
      </w:r>
      <w:r w:rsidR="00652E1D">
        <w:rPr>
          <w:lang w:val="kk-KZ"/>
        </w:rPr>
        <w:t xml:space="preserve">4 + </w:t>
      </w:r>
      <w:r w:rsidR="00652E1D" w:rsidRPr="00C3156C">
        <w:t>216,59*</w:t>
      </w:r>
      <w:r w:rsidR="00652E1D">
        <w:rPr>
          <w:lang w:val="kk-KZ"/>
        </w:rPr>
        <w:t>239</w:t>
      </w:r>
      <w:r w:rsidR="00652E1D" w:rsidRPr="00C3156C">
        <w:t>,</w:t>
      </w:r>
      <w:r w:rsidR="00652E1D">
        <w:rPr>
          <w:lang w:val="kk-KZ"/>
        </w:rPr>
        <w:t xml:space="preserve">6 </w:t>
      </w:r>
      <w:r w:rsidR="00C3156C" w:rsidRPr="00C3156C">
        <w:t>=</w:t>
      </w:r>
      <w:r w:rsidR="00652E1D">
        <w:rPr>
          <w:lang w:val="kk-KZ"/>
        </w:rPr>
        <w:t xml:space="preserve"> 29759,46 +</w:t>
      </w:r>
    </w:p>
    <w:p w:rsidR="009C5144" w:rsidRPr="00C3156C" w:rsidRDefault="00652E1D" w:rsidP="009C5144">
      <w:pPr>
        <w:pStyle w:val="a7"/>
      </w:pPr>
      <w:r>
        <w:rPr>
          <w:lang w:val="kk-KZ"/>
        </w:rPr>
        <w:t>+ 51894,96 = 81654, 42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C5144" w:rsidRPr="00C3156C">
        <w:t>(5.2</w:t>
      </w:r>
      <w:r w:rsidR="00954071">
        <w:t>.2</w:t>
      </w:r>
      <w:r w:rsidR="009C5144" w:rsidRPr="00C3156C">
        <w:t xml:space="preserve">) </w:t>
      </w:r>
    </w:p>
    <w:p w:rsidR="009C5144" w:rsidRPr="00B12783" w:rsidRDefault="009C5144" w:rsidP="009C5144">
      <w:pPr>
        <w:pStyle w:val="a7"/>
        <w:rPr>
          <w:vertAlign w:val="subscript"/>
        </w:rPr>
      </w:pPr>
      <w:r w:rsidRPr="00B12783">
        <w:t xml:space="preserve">Дополнительная заработная плата – 10% от </w:t>
      </w:r>
      <w:proofErr w:type="spellStart"/>
      <w:r w:rsidRPr="00B12783">
        <w:t>З</w:t>
      </w:r>
      <w:r w:rsidRPr="00B12783">
        <w:rPr>
          <w:vertAlign w:val="subscript"/>
        </w:rPr>
        <w:t>тар</w:t>
      </w:r>
      <w:proofErr w:type="spellEnd"/>
    </w:p>
    <w:p w:rsidR="009C5144" w:rsidRPr="00C3156C" w:rsidRDefault="009C5144" w:rsidP="009C5144">
      <w:pPr>
        <w:pStyle w:val="a7"/>
      </w:pPr>
      <w:proofErr w:type="spellStart"/>
      <w:r w:rsidRPr="00C3156C">
        <w:t>З</w:t>
      </w:r>
      <w:r w:rsidRPr="00C3156C">
        <w:rPr>
          <w:vertAlign w:val="subscript"/>
        </w:rPr>
        <w:t>доп</w:t>
      </w:r>
      <w:proofErr w:type="spellEnd"/>
      <w:r w:rsidRPr="00C3156C">
        <w:t xml:space="preserve"> = 0,1</w:t>
      </w:r>
      <w:r w:rsidRPr="00C3156C">
        <w:rPr>
          <w:vertAlign w:val="superscript"/>
        </w:rPr>
        <w:t xml:space="preserve"> </w:t>
      </w:r>
      <w:r w:rsidRPr="00C3156C">
        <w:t>* 3</w:t>
      </w:r>
      <w:r w:rsidRPr="00C3156C">
        <w:rPr>
          <w:vertAlign w:val="subscript"/>
        </w:rPr>
        <w:t>тар</w:t>
      </w:r>
      <w:r w:rsidR="00C3156C" w:rsidRPr="00C3156C">
        <w:rPr>
          <w:vertAlign w:val="subscript"/>
        </w:rPr>
        <w:t xml:space="preserve"> </w:t>
      </w:r>
      <w:r w:rsidR="00C3156C" w:rsidRPr="00C3156C">
        <w:t>= 0,1</w:t>
      </w:r>
      <w:r w:rsidR="00652E1D">
        <w:rPr>
          <w:lang w:val="kk-KZ"/>
        </w:rPr>
        <w:t xml:space="preserve"> </w:t>
      </w:r>
      <w:r w:rsidR="00C3156C" w:rsidRPr="00C3156C">
        <w:t>*</w:t>
      </w:r>
      <w:r w:rsidR="00652E1D">
        <w:rPr>
          <w:lang w:val="kk-KZ"/>
        </w:rPr>
        <w:t xml:space="preserve"> 81654,42 </w:t>
      </w:r>
      <w:r w:rsidR="00C3156C" w:rsidRPr="00C3156C">
        <w:t>=</w:t>
      </w:r>
      <w:r w:rsidR="00652E1D">
        <w:rPr>
          <w:lang w:val="kk-KZ"/>
        </w:rPr>
        <w:t xml:space="preserve"> 8165</w:t>
      </w:r>
      <w:r w:rsidR="00C3156C" w:rsidRPr="00C3156C">
        <w:t>,</w:t>
      </w:r>
      <w:r w:rsidR="00652E1D">
        <w:rPr>
          <w:lang w:val="kk-KZ"/>
        </w:rPr>
        <w:t>44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C3156C">
        <w:t>(5.</w:t>
      </w:r>
      <w:r w:rsidR="00954071">
        <w:t>2.3</w:t>
      </w:r>
      <w:r w:rsidRPr="00C3156C">
        <w:t xml:space="preserve">) </w:t>
      </w:r>
    </w:p>
    <w:p w:rsidR="009C5144" w:rsidRPr="00B12783" w:rsidRDefault="009C5144" w:rsidP="009C5144">
      <w:pPr>
        <w:pStyle w:val="a7"/>
      </w:pPr>
      <w:r w:rsidRPr="00B12783">
        <w:t>Оплата труда составит:</w:t>
      </w:r>
    </w:p>
    <w:p w:rsidR="009C5144" w:rsidRPr="00C3156C" w:rsidRDefault="009C5144" w:rsidP="009C5144">
      <w:pPr>
        <w:pStyle w:val="a7"/>
      </w:pPr>
      <w:proofErr w:type="spellStart"/>
      <w:r w:rsidRPr="00C3156C">
        <w:t>З</w:t>
      </w:r>
      <w:r w:rsidRPr="00C3156C">
        <w:rPr>
          <w:vertAlign w:val="subscript"/>
        </w:rPr>
        <w:t>общ</w:t>
      </w:r>
      <w:proofErr w:type="spellEnd"/>
      <w:r w:rsidRPr="00C3156C">
        <w:rPr>
          <w:vertAlign w:val="subscript"/>
        </w:rPr>
        <w:t xml:space="preserve"> </w:t>
      </w:r>
      <w:r w:rsidRPr="00C3156C">
        <w:rPr>
          <w:vertAlign w:val="superscript"/>
        </w:rPr>
        <w:t>n</w:t>
      </w:r>
      <w:r w:rsidRPr="00C3156C">
        <w:t xml:space="preserve"> = 3</w:t>
      </w:r>
      <w:r w:rsidRPr="00C3156C">
        <w:rPr>
          <w:vertAlign w:val="subscript"/>
        </w:rPr>
        <w:t>тар</w:t>
      </w:r>
      <w:r w:rsidRPr="00C3156C">
        <w:t xml:space="preserve"> + 3</w:t>
      </w:r>
      <w:r w:rsidRPr="00C3156C">
        <w:rPr>
          <w:vertAlign w:val="subscript"/>
        </w:rPr>
        <w:t>доп</w:t>
      </w:r>
      <w:r w:rsidR="00C3156C" w:rsidRPr="00C3156C">
        <w:t xml:space="preserve"> = </w:t>
      </w:r>
      <w:r w:rsidR="00652E1D">
        <w:rPr>
          <w:lang w:val="kk-KZ"/>
        </w:rPr>
        <w:t>81654</w:t>
      </w:r>
      <w:r w:rsidR="00C3156C" w:rsidRPr="00C3156C">
        <w:t>,</w:t>
      </w:r>
      <w:r w:rsidR="00652E1D">
        <w:rPr>
          <w:lang w:val="kk-KZ"/>
        </w:rPr>
        <w:t xml:space="preserve">42 </w:t>
      </w:r>
      <w:r w:rsidR="00C3156C" w:rsidRPr="00C3156C">
        <w:t>+</w:t>
      </w:r>
      <w:r w:rsidR="00652E1D">
        <w:rPr>
          <w:lang w:val="kk-KZ"/>
        </w:rPr>
        <w:t xml:space="preserve"> 8165</w:t>
      </w:r>
      <w:r w:rsidR="00C3156C" w:rsidRPr="00C3156C">
        <w:t>,</w:t>
      </w:r>
      <w:r w:rsidR="00652E1D">
        <w:rPr>
          <w:lang w:val="kk-KZ"/>
        </w:rPr>
        <w:t xml:space="preserve">44 </w:t>
      </w:r>
      <w:r w:rsidR="00C3156C" w:rsidRPr="00C3156C">
        <w:t>=</w:t>
      </w:r>
      <w:r w:rsidR="00652E1D">
        <w:rPr>
          <w:lang w:val="kk-KZ"/>
        </w:rPr>
        <w:t xml:space="preserve"> 89819,86</w:t>
      </w:r>
      <w:r w:rsidR="00936826">
        <w:rPr>
          <w:lang w:val="kk-KZ"/>
        </w:rPr>
        <w:tab/>
      </w:r>
      <w:r w:rsidR="00936826">
        <w:rPr>
          <w:lang w:val="kk-KZ"/>
        </w:rPr>
        <w:tab/>
      </w:r>
      <w:r w:rsidR="00936826">
        <w:rPr>
          <w:lang w:val="kk-KZ"/>
        </w:rPr>
        <w:tab/>
      </w:r>
      <w:r w:rsidR="00936826">
        <w:rPr>
          <w:lang w:val="kk-KZ"/>
        </w:rPr>
        <w:tab/>
      </w:r>
      <w:r w:rsidRPr="00C3156C">
        <w:t>(5.2</w:t>
      </w:r>
      <w:r w:rsidR="00954071">
        <w:t>.4</w:t>
      </w:r>
      <w:r w:rsidRPr="00C3156C">
        <w:t>)</w:t>
      </w:r>
    </w:p>
    <w:p w:rsidR="009C5144" w:rsidRPr="00B12783" w:rsidRDefault="009C5144" w:rsidP="009C5144">
      <w:pPr>
        <w:pStyle w:val="a7"/>
      </w:pPr>
      <w:r w:rsidRPr="00B12783">
        <w:t>Фонд оплаты труда на разработку программы составит:</w:t>
      </w:r>
    </w:p>
    <w:p w:rsidR="009C5144" w:rsidRPr="00EB0933" w:rsidRDefault="009C5144" w:rsidP="009C5144">
      <w:pPr>
        <w:pStyle w:val="a7"/>
        <w:rPr>
          <w:vertAlign w:val="superscript"/>
        </w:rPr>
      </w:pPr>
      <w:r w:rsidRPr="00EB0933">
        <w:t>Ф</w:t>
      </w:r>
      <w:r w:rsidRPr="00EB0933">
        <w:rPr>
          <w:vertAlign w:val="subscript"/>
        </w:rPr>
        <w:t>от</w:t>
      </w:r>
      <w:r w:rsidRPr="00EB0933">
        <w:t xml:space="preserve"> = </w:t>
      </w:r>
      <w:proofErr w:type="spellStart"/>
      <w:r w:rsidRPr="00EB0933">
        <w:t>З</w:t>
      </w:r>
      <w:r w:rsidRPr="00EB0933">
        <w:rPr>
          <w:vertAlign w:val="subscript"/>
        </w:rPr>
        <w:t>общ</w:t>
      </w:r>
      <w:r w:rsidRPr="00EB0933">
        <w:rPr>
          <w:vertAlign w:val="superscript"/>
        </w:rPr>
        <w:t>п</w:t>
      </w:r>
      <w:proofErr w:type="spellEnd"/>
      <w:r w:rsidRPr="00EB0933">
        <w:t xml:space="preserve"> </w:t>
      </w:r>
      <w:r w:rsidR="00EB0933" w:rsidRPr="00EB0933">
        <w:t>=</w:t>
      </w:r>
      <w:r w:rsidR="00652E1D">
        <w:rPr>
          <w:lang w:val="kk-KZ"/>
        </w:rPr>
        <w:t xml:space="preserve"> 89819</w:t>
      </w:r>
      <w:r w:rsidR="00EB0933" w:rsidRPr="00EB0933">
        <w:t>,</w:t>
      </w:r>
      <w:r w:rsidR="00652E1D">
        <w:rPr>
          <w:lang w:val="kk-KZ"/>
        </w:rPr>
        <w:t>86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EB0933">
        <w:t>(5.</w:t>
      </w:r>
      <w:r w:rsidR="00652E1D">
        <w:rPr>
          <w:lang w:val="kk-KZ"/>
        </w:rPr>
        <w:t>2</w:t>
      </w:r>
      <w:r w:rsidR="00954071">
        <w:rPr>
          <w:lang w:val="kk-KZ"/>
        </w:rPr>
        <w:t>.5</w:t>
      </w:r>
      <w:r w:rsidRPr="00EB0933">
        <w:t>)</w:t>
      </w:r>
      <w:r w:rsidRPr="00EB0933">
        <w:rPr>
          <w:vertAlign w:val="superscript"/>
        </w:rPr>
        <w:t xml:space="preserve"> </w:t>
      </w:r>
    </w:p>
    <w:p w:rsidR="009C5144" w:rsidRPr="00B12783" w:rsidRDefault="009C5144" w:rsidP="009C5144">
      <w:pPr>
        <w:pStyle w:val="a7"/>
      </w:pPr>
      <w:r w:rsidRPr="00B12783">
        <w:t>Отчисления на социальные нужды:</w:t>
      </w:r>
    </w:p>
    <w:p w:rsidR="009C5144" w:rsidRPr="00EB0933" w:rsidRDefault="00EB0933" w:rsidP="009C5144">
      <w:pPr>
        <w:pStyle w:val="a7"/>
      </w:pPr>
      <w:proofErr w:type="spellStart"/>
      <w:r w:rsidRPr="00EB0933">
        <w:t>Фсоц</w:t>
      </w:r>
      <w:proofErr w:type="spellEnd"/>
      <w:r w:rsidRPr="00EB0933">
        <w:t xml:space="preserve"> = 0,20 * Фот =</w:t>
      </w:r>
      <w:r w:rsidRPr="00EC7625">
        <w:t xml:space="preserve"> </w:t>
      </w:r>
      <w:r w:rsidRPr="00EB0933">
        <w:t>0,20*</w:t>
      </w:r>
      <w:r w:rsidR="00652E1D">
        <w:rPr>
          <w:lang w:val="kk-KZ"/>
        </w:rPr>
        <w:t>89819</w:t>
      </w:r>
      <w:r w:rsidR="00652E1D" w:rsidRPr="00EB0933">
        <w:t>,</w:t>
      </w:r>
      <w:r w:rsidR="00652E1D">
        <w:rPr>
          <w:lang w:val="kk-KZ"/>
        </w:rPr>
        <w:t>86</w:t>
      </w:r>
      <w:r w:rsidR="00AF6520">
        <w:rPr>
          <w:lang w:val="kk-KZ"/>
        </w:rPr>
        <w:t xml:space="preserve"> </w:t>
      </w:r>
      <w:r w:rsidRPr="00EB0933">
        <w:t>=</w:t>
      </w:r>
      <w:r w:rsidR="00AF6520">
        <w:rPr>
          <w:lang w:val="kk-KZ"/>
        </w:rPr>
        <w:t xml:space="preserve"> 16330,88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C5144" w:rsidRPr="00EB0933">
        <w:t>(5.</w:t>
      </w:r>
      <w:r w:rsidR="00954071">
        <w:t>2.6</w:t>
      </w:r>
      <w:r w:rsidR="009C5144" w:rsidRPr="00EB0933">
        <w:t>)</w:t>
      </w:r>
    </w:p>
    <w:p w:rsidR="009C5144" w:rsidRPr="00B12783" w:rsidRDefault="009C5144" w:rsidP="009C5144">
      <w:pPr>
        <w:pStyle w:val="a7"/>
      </w:pPr>
      <w:r w:rsidRPr="00B12783">
        <w:t>Общий фонд заработной платы на разработку программного обеспечения составит:</w:t>
      </w:r>
    </w:p>
    <w:p w:rsidR="009C5144" w:rsidRPr="00EB0933" w:rsidRDefault="009C5144" w:rsidP="009C5144">
      <w:pPr>
        <w:pStyle w:val="a7"/>
        <w:rPr>
          <w:vertAlign w:val="subscript"/>
        </w:rPr>
      </w:pPr>
      <w:proofErr w:type="spellStart"/>
      <w:r w:rsidRPr="00EB0933">
        <w:t>Ф</w:t>
      </w:r>
      <w:r w:rsidRPr="00EB0933">
        <w:rPr>
          <w:vertAlign w:val="subscript"/>
        </w:rPr>
        <w:t>общ</w:t>
      </w:r>
      <w:proofErr w:type="spellEnd"/>
      <w:r w:rsidRPr="00EB0933">
        <w:t xml:space="preserve"> = Ф</w:t>
      </w:r>
      <w:r w:rsidRPr="00EB0933">
        <w:rPr>
          <w:vertAlign w:val="subscript"/>
        </w:rPr>
        <w:t>от</w:t>
      </w:r>
      <w:r w:rsidRPr="00EB0933">
        <w:t xml:space="preserve"> + </w:t>
      </w:r>
      <w:proofErr w:type="spellStart"/>
      <w:r w:rsidRPr="00EB0933">
        <w:t>Ф</w:t>
      </w:r>
      <w:r w:rsidR="00EB0933" w:rsidRPr="00EB0933">
        <w:rPr>
          <w:vertAlign w:val="subscript"/>
        </w:rPr>
        <w:t>соц</w:t>
      </w:r>
      <w:proofErr w:type="spellEnd"/>
      <w:r w:rsidR="00AF6520">
        <w:rPr>
          <w:vertAlign w:val="subscript"/>
          <w:lang w:val="kk-KZ"/>
        </w:rPr>
        <w:t xml:space="preserve"> </w:t>
      </w:r>
      <w:r w:rsidR="00EB0933" w:rsidRPr="00EB0933">
        <w:t>=</w:t>
      </w:r>
      <w:r w:rsidR="00AF6520">
        <w:rPr>
          <w:lang w:val="kk-KZ"/>
        </w:rPr>
        <w:t xml:space="preserve"> 89819</w:t>
      </w:r>
      <w:r w:rsidR="00AF6520" w:rsidRPr="00EB0933">
        <w:t>,</w:t>
      </w:r>
      <w:r w:rsidR="00AF6520">
        <w:rPr>
          <w:lang w:val="kk-KZ"/>
        </w:rPr>
        <w:t xml:space="preserve">86 </w:t>
      </w:r>
      <w:r w:rsidR="00EB0933" w:rsidRPr="00EB0933">
        <w:t>+</w:t>
      </w:r>
      <w:r w:rsidR="00AF6520">
        <w:rPr>
          <w:lang w:val="kk-KZ"/>
        </w:rPr>
        <w:t xml:space="preserve"> 16330,88</w:t>
      </w:r>
      <w:r w:rsidR="00AF6520" w:rsidRPr="00EC7625">
        <w:t xml:space="preserve"> </w:t>
      </w:r>
      <w:r w:rsidR="00EB0933" w:rsidRPr="00EB0933">
        <w:t>=</w:t>
      </w:r>
      <w:r w:rsidR="00AF6520">
        <w:rPr>
          <w:lang w:val="kk-KZ"/>
        </w:rPr>
        <w:t xml:space="preserve"> </w:t>
      </w:r>
      <w:r w:rsidR="00EB0933" w:rsidRPr="00EB0933">
        <w:t>1</w:t>
      </w:r>
      <w:r w:rsidR="00AF6520">
        <w:rPr>
          <w:lang w:val="kk-KZ"/>
        </w:rPr>
        <w:t>0</w:t>
      </w:r>
      <w:r w:rsidR="00EB0933" w:rsidRPr="00EB0933">
        <w:t>6</w:t>
      </w:r>
      <w:r w:rsidR="00AF6520">
        <w:rPr>
          <w:lang w:val="kk-KZ"/>
        </w:rPr>
        <w:t>150</w:t>
      </w:r>
      <w:r w:rsidR="00EB0933" w:rsidRPr="00EB0933">
        <w:t>,</w:t>
      </w:r>
      <w:r w:rsidR="00AF6520">
        <w:rPr>
          <w:lang w:val="kk-KZ"/>
        </w:rPr>
        <w:t>74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EB0933">
        <w:t>(5.</w:t>
      </w:r>
      <w:r w:rsidR="00954071">
        <w:t>2.7</w:t>
      </w:r>
      <w:r w:rsidRPr="00EB0933">
        <w:t>)</w:t>
      </w:r>
    </w:p>
    <w:p w:rsidR="009C5144" w:rsidRPr="00B12783" w:rsidRDefault="009C5144" w:rsidP="009C5144">
      <w:pPr>
        <w:pStyle w:val="a7"/>
      </w:pPr>
      <w:r w:rsidRPr="00B12783">
        <w:t>Среднемесячная заработная плата одного специалиста составит:</w:t>
      </w:r>
    </w:p>
    <w:p w:rsidR="00751053" w:rsidRDefault="00EB0933" w:rsidP="00751053">
      <w:pPr>
        <w:pStyle w:val="a7"/>
        <w:spacing w:after="0"/>
        <w:ind w:left="708" w:firstLine="1"/>
        <w:jc w:val="left"/>
        <w:rPr>
          <w:lang w:val="kk-KZ"/>
        </w:rPr>
      </w:pPr>
      <w:proofErr w:type="spellStart"/>
      <w:r w:rsidRPr="00EB0933">
        <w:t>Зср</w:t>
      </w:r>
      <w:proofErr w:type="spellEnd"/>
      <w:r w:rsidRPr="00EB0933">
        <w:t xml:space="preserve"> = Фот /</w:t>
      </w:r>
      <w:r w:rsidR="00825A0A" w:rsidRPr="00F97461">
        <w:t xml:space="preserve"> </w:t>
      </w:r>
      <w:proofErr w:type="spellStart"/>
      <w:r w:rsidRPr="00EB0933">
        <w:t>Тобщ</w:t>
      </w:r>
      <w:proofErr w:type="spellEnd"/>
      <w:r w:rsidRPr="00EB0933">
        <w:t>*169,6</w:t>
      </w:r>
      <w:r w:rsidR="00825A0A" w:rsidRPr="00F97461">
        <w:t xml:space="preserve"> </w:t>
      </w:r>
      <w:r w:rsidRPr="00EB0933">
        <w:t>=</w:t>
      </w:r>
      <w:r w:rsidR="00936826">
        <w:t xml:space="preserve"> </w:t>
      </w:r>
      <w:r w:rsidR="00751053">
        <w:rPr>
          <w:lang w:val="kk-KZ"/>
        </w:rPr>
        <w:t>89819</w:t>
      </w:r>
      <w:r w:rsidR="00751053" w:rsidRPr="00EB0933">
        <w:t>,</w:t>
      </w:r>
      <w:r w:rsidR="00751053">
        <w:rPr>
          <w:lang w:val="kk-KZ"/>
        </w:rPr>
        <w:t>86</w:t>
      </w:r>
      <w:r w:rsidRPr="00EB0933">
        <w:t>/(</w:t>
      </w:r>
      <w:r w:rsidR="00751053">
        <w:rPr>
          <w:lang w:val="kk-KZ"/>
        </w:rPr>
        <w:t>137</w:t>
      </w:r>
      <w:r w:rsidR="00751053" w:rsidRPr="00C3156C">
        <w:t>,</w:t>
      </w:r>
      <w:r w:rsidR="00751053">
        <w:rPr>
          <w:lang w:val="kk-KZ"/>
        </w:rPr>
        <w:t>4</w:t>
      </w:r>
      <w:r w:rsidRPr="00EB0933">
        <w:t>+</w:t>
      </w:r>
      <w:r w:rsidR="00751053">
        <w:rPr>
          <w:lang w:val="kk-KZ"/>
        </w:rPr>
        <w:t>239</w:t>
      </w:r>
      <w:r w:rsidR="00751053" w:rsidRPr="00C3156C">
        <w:t>,</w:t>
      </w:r>
      <w:r w:rsidR="00751053">
        <w:rPr>
          <w:lang w:val="kk-KZ"/>
        </w:rPr>
        <w:t>6</w:t>
      </w:r>
      <w:r w:rsidRPr="00EB0933">
        <w:t>)*169,6</w:t>
      </w:r>
      <w:r w:rsidR="00936826">
        <w:t xml:space="preserve"> </w:t>
      </w:r>
      <w:r w:rsidRPr="00EB0933">
        <w:t>=</w:t>
      </w:r>
      <w:r w:rsidR="00936826">
        <w:t xml:space="preserve"> </w:t>
      </w:r>
      <w:r w:rsidR="00751053">
        <w:rPr>
          <w:lang w:val="kk-KZ"/>
        </w:rPr>
        <w:t>89819</w:t>
      </w:r>
      <w:r w:rsidR="00751053" w:rsidRPr="00EB0933">
        <w:t>,</w:t>
      </w:r>
      <w:r w:rsidR="00751053">
        <w:rPr>
          <w:lang w:val="kk-KZ"/>
        </w:rPr>
        <w:t>86</w:t>
      </w:r>
      <w:r w:rsidRPr="00EB0933">
        <w:t>/</w:t>
      </w:r>
      <w:r w:rsidR="00751053">
        <w:rPr>
          <w:lang w:val="kk-KZ"/>
        </w:rPr>
        <w:t xml:space="preserve">377 </w:t>
      </w:r>
      <w:r w:rsidRPr="00EB0933">
        <w:t>*</w:t>
      </w:r>
    </w:p>
    <w:p w:rsidR="00D642B0" w:rsidRPr="00F97461" w:rsidRDefault="00751053" w:rsidP="00825A0A">
      <w:pPr>
        <w:pStyle w:val="a7"/>
        <w:ind w:left="708" w:firstLine="1"/>
        <w:jc w:val="left"/>
      </w:pPr>
      <w:r>
        <w:rPr>
          <w:lang w:val="kk-KZ"/>
        </w:rPr>
        <w:t xml:space="preserve">* </w:t>
      </w:r>
      <w:r w:rsidR="00EB0933" w:rsidRPr="00EB0933">
        <w:t>169,6</w:t>
      </w:r>
      <w:r>
        <w:rPr>
          <w:lang w:val="kk-KZ"/>
        </w:rPr>
        <w:t xml:space="preserve"> </w:t>
      </w:r>
      <w:r w:rsidR="00EB0933" w:rsidRPr="00EB0933">
        <w:t>=</w:t>
      </w:r>
      <w:r>
        <w:rPr>
          <w:lang w:val="kk-KZ"/>
        </w:rPr>
        <w:t xml:space="preserve"> </w:t>
      </w:r>
      <w:r w:rsidR="003F688C">
        <w:rPr>
          <w:lang w:val="kk-KZ"/>
        </w:rPr>
        <w:t>40406</w:t>
      </w:r>
      <w:r w:rsidR="00EB0933" w:rsidRPr="00EB0933">
        <w:t>,6</w:t>
      </w:r>
      <w:r w:rsidR="003F688C">
        <w:rPr>
          <w:lang w:val="kk-KZ"/>
        </w:rPr>
        <w:t>4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54071">
        <w:t>(5.2.8</w:t>
      </w:r>
      <w:r w:rsidR="00EB0933" w:rsidRPr="00EB0933">
        <w:t>)</w:t>
      </w:r>
    </w:p>
    <w:p w:rsidR="00F97461" w:rsidRPr="00B12783" w:rsidRDefault="00F97461" w:rsidP="00F97461">
      <w:pPr>
        <w:pStyle w:val="31"/>
      </w:pPr>
      <w:bookmarkStart w:id="58" w:name="_Toc359255029"/>
      <w:r w:rsidRPr="00B12783">
        <w:t>5.2.2 Расчет затрат на техническое обеспечение проекта</w:t>
      </w:r>
      <w:bookmarkEnd w:id="58"/>
    </w:p>
    <w:p w:rsidR="00F97461" w:rsidRPr="00B12783" w:rsidRDefault="00F97461" w:rsidP="00F97461">
      <w:pPr>
        <w:pStyle w:val="a7"/>
      </w:pPr>
      <w:r w:rsidRPr="00B12783">
        <w:t>Для обес</w:t>
      </w:r>
      <w:r w:rsidR="00847ADC">
        <w:t>печения наилучшей охраны труда</w:t>
      </w:r>
      <w:r w:rsidRPr="00B12783">
        <w:t xml:space="preserve"> будет использоваться только эргономичное оборудование.</w:t>
      </w:r>
    </w:p>
    <w:p w:rsidR="00F97461" w:rsidRPr="00B12783" w:rsidRDefault="00F97461" w:rsidP="00F97461">
      <w:pPr>
        <w:pStyle w:val="a7"/>
      </w:pPr>
      <w:r w:rsidRPr="00B12783">
        <w:t>Для разработки информационного сайта необходимы технические средства:</w:t>
      </w:r>
    </w:p>
    <w:p w:rsidR="00F97461" w:rsidRPr="00B12783" w:rsidRDefault="00F97461" w:rsidP="00F97461">
      <w:pPr>
        <w:pStyle w:val="a7"/>
      </w:pPr>
      <w:r w:rsidRPr="00B12783">
        <w:t>ЖК-Монитор (</w:t>
      </w:r>
      <w:smartTag w:uri="urn:schemas-microsoft-com:office:smarttags" w:element="metricconverter">
        <w:smartTagPr>
          <w:attr w:name="ProductID" w:val="18,5 дюймов"/>
        </w:smartTagPr>
        <w:r w:rsidRPr="00B12783">
          <w:t>18,5 дюймов</w:t>
        </w:r>
      </w:smartTag>
      <w:r w:rsidRPr="00B12783">
        <w:t>) – 18500 тенге</w:t>
      </w:r>
    </w:p>
    <w:p w:rsidR="00F97461" w:rsidRPr="00B12783" w:rsidRDefault="00F97461" w:rsidP="00F97461">
      <w:pPr>
        <w:pStyle w:val="a7"/>
      </w:pPr>
      <w:r w:rsidRPr="00B12783">
        <w:t>Системный блок – 40 000 тенге</w:t>
      </w:r>
    </w:p>
    <w:p w:rsidR="00F97461" w:rsidRPr="004975F6" w:rsidRDefault="00F97461" w:rsidP="00F97461">
      <w:pPr>
        <w:pStyle w:val="a7"/>
        <w:rPr>
          <w:lang w:val="en-US"/>
        </w:rPr>
      </w:pPr>
      <w:r w:rsidRPr="004975F6">
        <w:rPr>
          <w:lang w:val="en-US"/>
        </w:rPr>
        <w:lastRenderedPageBreak/>
        <w:t>(Intel® Pentium® Dual-Core E5500 2.80 GHz/</w:t>
      </w:r>
      <w:proofErr w:type="spellStart"/>
      <w:r w:rsidRPr="004975F6">
        <w:rPr>
          <w:lang w:val="en-US"/>
        </w:rPr>
        <w:t>Foxconn</w:t>
      </w:r>
      <w:proofErr w:type="spellEnd"/>
      <w:r w:rsidRPr="004975F6">
        <w:rPr>
          <w:lang w:val="en-US"/>
        </w:rPr>
        <w:t xml:space="preserve"> G41MXE-EU (G41+HD SB+VGA+GLAN)1024Mb(1333)</w:t>
      </w:r>
      <w:proofErr w:type="spellStart"/>
      <w:r w:rsidRPr="004975F6">
        <w:rPr>
          <w:lang w:val="en-US"/>
        </w:rPr>
        <w:t>Mhz</w:t>
      </w:r>
      <w:proofErr w:type="spellEnd"/>
      <w:r w:rsidRPr="004975F6">
        <w:rPr>
          <w:lang w:val="en-US"/>
        </w:rPr>
        <w:t>/250Gb/DVD+RW/ATX)</w:t>
      </w:r>
    </w:p>
    <w:p w:rsidR="00F97461" w:rsidRPr="004975F6" w:rsidRDefault="00F97461" w:rsidP="00F97461">
      <w:pPr>
        <w:pStyle w:val="a7"/>
        <w:rPr>
          <w:lang w:val="en-US"/>
        </w:rPr>
      </w:pPr>
      <w:r w:rsidRPr="00B12783">
        <w:t>Клавиатура</w:t>
      </w:r>
      <w:r w:rsidRPr="004975F6">
        <w:rPr>
          <w:lang w:val="en-US"/>
        </w:rPr>
        <w:t xml:space="preserve"> (HP-201, PS/2) – 650 </w:t>
      </w:r>
      <w:r w:rsidRPr="00B12783">
        <w:t>тенге</w:t>
      </w:r>
    </w:p>
    <w:p w:rsidR="00F97461" w:rsidRPr="004975F6" w:rsidRDefault="00F97461" w:rsidP="00F97461">
      <w:pPr>
        <w:pStyle w:val="a7"/>
        <w:rPr>
          <w:lang w:val="en-US"/>
        </w:rPr>
      </w:pPr>
      <w:r w:rsidRPr="00B12783">
        <w:t>Мышь</w:t>
      </w:r>
      <w:r w:rsidRPr="004975F6">
        <w:rPr>
          <w:lang w:val="en-US"/>
        </w:rPr>
        <w:t xml:space="preserve"> (</w:t>
      </w:r>
      <w:r w:rsidRPr="004975F6">
        <w:rPr>
          <w:rStyle w:val="afb"/>
          <w:b w:val="0"/>
          <w:szCs w:val="24"/>
          <w:lang w:val="en-US"/>
        </w:rPr>
        <w:t>Defender Flagman 110, Black, USB</w:t>
      </w:r>
      <w:r w:rsidRPr="004975F6">
        <w:rPr>
          <w:lang w:val="en-US"/>
        </w:rPr>
        <w:t xml:space="preserve">) –550 </w:t>
      </w:r>
      <w:r w:rsidRPr="00B12783">
        <w:t>тенге</w:t>
      </w:r>
    </w:p>
    <w:p w:rsidR="00F97461" w:rsidRPr="00B12783" w:rsidRDefault="00F97461" w:rsidP="00F97461">
      <w:pPr>
        <w:pStyle w:val="a7"/>
      </w:pPr>
      <w:r w:rsidRPr="00B12783">
        <w:t>МФУ (</w:t>
      </w:r>
      <w:r w:rsidRPr="00B12783">
        <w:rPr>
          <w:rStyle w:val="afb"/>
          <w:b w:val="0"/>
          <w:szCs w:val="24"/>
        </w:rPr>
        <w:t xml:space="preserve">HP </w:t>
      </w:r>
      <w:proofErr w:type="spellStart"/>
      <w:r w:rsidRPr="00B12783">
        <w:rPr>
          <w:rStyle w:val="afb"/>
          <w:b w:val="0"/>
          <w:szCs w:val="24"/>
        </w:rPr>
        <w:t>Laserjet</w:t>
      </w:r>
      <w:proofErr w:type="spellEnd"/>
      <w:r w:rsidRPr="00B12783">
        <w:rPr>
          <w:rStyle w:val="afb"/>
          <w:b w:val="0"/>
          <w:szCs w:val="24"/>
        </w:rPr>
        <w:t xml:space="preserve"> MX1600</w:t>
      </w:r>
      <w:r w:rsidRPr="00B12783">
        <w:t>) – 29100 тенге</w:t>
      </w:r>
    </w:p>
    <w:p w:rsidR="00F97461" w:rsidRPr="00B12783" w:rsidRDefault="00F97461" w:rsidP="00F97461">
      <w:pPr>
        <w:pStyle w:val="a7"/>
        <w:rPr>
          <w:bCs/>
        </w:rPr>
      </w:pPr>
      <w:r w:rsidRPr="00B12783">
        <w:rPr>
          <w:bCs/>
        </w:rPr>
        <w:t>Итого стоимость технических средств:</w:t>
      </w:r>
      <w:r w:rsidRPr="00B12783">
        <w:rPr>
          <w:b/>
          <w:bCs/>
        </w:rPr>
        <w:t xml:space="preserve"> </w:t>
      </w:r>
      <w:r w:rsidRPr="00B12783">
        <w:rPr>
          <w:bCs/>
        </w:rPr>
        <w:t>С</w:t>
      </w:r>
      <w:r w:rsidRPr="00B12783">
        <w:rPr>
          <w:bCs/>
          <w:vertAlign w:val="subscript"/>
        </w:rPr>
        <w:t>оф</w:t>
      </w:r>
      <w:r w:rsidRPr="00B12783">
        <w:rPr>
          <w:bCs/>
        </w:rPr>
        <w:t>=18500+40000+650+550+29100=88800</w:t>
      </w:r>
    </w:p>
    <w:p w:rsidR="00F97461" w:rsidRPr="00B12783" w:rsidRDefault="00F97461" w:rsidP="00F97461">
      <w:pPr>
        <w:pStyle w:val="a7"/>
      </w:pPr>
      <w:r w:rsidRPr="00B12783">
        <w:t>Основные фонды переносят свою стоимость на создаваемую продукцию в виде амортизационных отчислений.</w:t>
      </w:r>
    </w:p>
    <w:p w:rsidR="00F97461" w:rsidRPr="00B12783" w:rsidRDefault="00F97461" w:rsidP="00F97461">
      <w:pPr>
        <w:pStyle w:val="a7"/>
      </w:pPr>
      <w:r w:rsidRPr="00B12783">
        <w:t>Срок использования технических средств 3 года.</w:t>
      </w:r>
    </w:p>
    <w:p w:rsidR="00F97461" w:rsidRPr="00B12783" w:rsidRDefault="00F97461" w:rsidP="00F97461">
      <w:pPr>
        <w:pStyle w:val="a7"/>
      </w:pPr>
      <w:r w:rsidRPr="00B12783">
        <w:t>Амортизация – это денежное выражение износа основных фондов.</w:t>
      </w:r>
    </w:p>
    <w:p w:rsidR="00F97461" w:rsidRPr="00B12783" w:rsidRDefault="00F97461" w:rsidP="00F97461">
      <w:pPr>
        <w:pStyle w:val="a7"/>
      </w:pPr>
      <w:r w:rsidRPr="00E32BDF">
        <w:t>А = С</w:t>
      </w:r>
      <w:r w:rsidRPr="00E32BDF">
        <w:rPr>
          <w:vertAlign w:val="subscript"/>
        </w:rPr>
        <w:t xml:space="preserve">оф </w:t>
      </w:r>
      <w:r w:rsidRPr="00E32BDF">
        <w:t xml:space="preserve">* </w:t>
      </w:r>
      <w:r w:rsidR="00E32BDF">
        <w:t>п</w:t>
      </w:r>
      <w:r w:rsidRPr="00E32BDF">
        <w:t xml:space="preserve">% * t * </w:t>
      </w:r>
      <w:r w:rsidR="00E32BDF">
        <w:rPr>
          <w:lang w:val="en-US"/>
        </w:rPr>
        <w:t>y</w:t>
      </w:r>
      <w:r w:rsidRPr="00E32BDF">
        <w:t xml:space="preserve"> </w:t>
      </w:r>
      <w:r w:rsidRPr="00E32BDF">
        <w:tab/>
      </w:r>
      <w:r w:rsidR="00E32BDF" w:rsidRPr="00E32BDF">
        <w:t>= (88800*33,3*24*</w:t>
      </w:r>
      <w:r w:rsidR="00812B35">
        <w:rPr>
          <w:lang w:val="kk-KZ"/>
        </w:rPr>
        <w:t>1</w:t>
      </w:r>
      <w:r w:rsidR="00E32BDF" w:rsidRPr="00E32BDF">
        <w:t xml:space="preserve">)  / (100*262 ) = </w:t>
      </w:r>
      <w:r w:rsidR="00812B35">
        <w:rPr>
          <w:lang w:val="kk-KZ"/>
        </w:rPr>
        <w:t>2708</w:t>
      </w:r>
      <w:r w:rsidR="00E32BDF" w:rsidRPr="00E32BDF">
        <w:t>,</w:t>
      </w:r>
      <w:r w:rsidR="00812B35">
        <w:rPr>
          <w:lang w:val="kk-KZ"/>
        </w:rPr>
        <w:t>73</w:t>
      </w:r>
      <w:r w:rsidR="00936826">
        <w:tab/>
      </w:r>
      <w:r w:rsidR="00936826">
        <w:tab/>
      </w:r>
      <w:r w:rsidRPr="00E32BDF">
        <w:t>(5.</w:t>
      </w:r>
      <w:r w:rsidR="00954071">
        <w:t>2.9</w:t>
      </w:r>
      <w:r w:rsidRPr="00E32BDF">
        <w:t>)</w:t>
      </w:r>
    </w:p>
    <w:p w:rsidR="00F97461" w:rsidRPr="00E32BDF" w:rsidRDefault="00F97461" w:rsidP="00F97461">
      <w:pPr>
        <w:pStyle w:val="a7"/>
      </w:pPr>
      <w:r w:rsidRPr="00B12783">
        <w:t>t  – количество рабочих дней = 24. (1 месяц)</w:t>
      </w:r>
      <w:r w:rsidR="00E32BDF" w:rsidRPr="00E32BDF">
        <w:t>;</w:t>
      </w:r>
    </w:p>
    <w:p w:rsidR="00F97461" w:rsidRPr="00E32BDF" w:rsidRDefault="00F97461" w:rsidP="00F97461">
      <w:pPr>
        <w:pStyle w:val="a7"/>
      </w:pPr>
      <w:r w:rsidRPr="00B12783">
        <w:t xml:space="preserve">y – количество комплектов технических средств = </w:t>
      </w:r>
      <w:r w:rsidR="00812B35">
        <w:rPr>
          <w:lang w:val="kk-KZ"/>
        </w:rPr>
        <w:t>1</w:t>
      </w:r>
      <w:r w:rsidR="00E32BDF" w:rsidRPr="00E32BDF">
        <w:t>;</w:t>
      </w:r>
    </w:p>
    <w:p w:rsidR="00F97461" w:rsidRPr="00EC7625" w:rsidRDefault="00E32BDF" w:rsidP="00F97461">
      <w:pPr>
        <w:pStyle w:val="a7"/>
      </w:pPr>
      <w:r>
        <w:t>п</w:t>
      </w:r>
      <w:r w:rsidR="00F97461" w:rsidRPr="00B12783">
        <w:t xml:space="preserve">% </w:t>
      </w:r>
      <w:r w:rsidRPr="00E32BDF">
        <w:t>=</w:t>
      </w:r>
      <w:r w:rsidR="00F97461" w:rsidRPr="00B12783">
        <w:t xml:space="preserve"> 33,3</w:t>
      </w:r>
      <w:r>
        <w:t>.</w:t>
      </w:r>
    </w:p>
    <w:p w:rsidR="00F97461" w:rsidRPr="00B12783" w:rsidRDefault="00F97461" w:rsidP="00F97461">
      <w:pPr>
        <w:pStyle w:val="a7"/>
      </w:pPr>
      <w:r w:rsidRPr="00B12783">
        <w:t>Затраты на оплату машинного времени при отладке программы определяются путем</w:t>
      </w:r>
      <w:r w:rsidR="00E32BDF" w:rsidRPr="00E32BDF">
        <w:t xml:space="preserve"> </w:t>
      </w:r>
      <w:r w:rsidRPr="00B12783">
        <w:t>умножения фактического времени о</w:t>
      </w:r>
      <w:r w:rsidR="00E32BDF">
        <w:t>тладки программы на цену машино</w:t>
      </w:r>
      <w:r w:rsidR="00E32BDF" w:rsidRPr="00E32BDF">
        <w:t>-</w:t>
      </w:r>
      <w:r w:rsidRPr="00B12783">
        <w:t>часа арендного времени:</w:t>
      </w:r>
    </w:p>
    <w:p w:rsidR="00F97461" w:rsidRPr="00E32BDF" w:rsidRDefault="00F97461" w:rsidP="00F97461">
      <w:pPr>
        <w:pStyle w:val="a7"/>
      </w:pPr>
      <w:proofErr w:type="spellStart"/>
      <w:r w:rsidRPr="00E32BDF">
        <w:t>З</w:t>
      </w:r>
      <w:r w:rsidRPr="00E32BDF">
        <w:rPr>
          <w:vertAlign w:val="superscript"/>
        </w:rPr>
        <w:t>мв</w:t>
      </w:r>
      <w:proofErr w:type="spellEnd"/>
      <w:r w:rsidRPr="00E32BDF">
        <w:t xml:space="preserve">= </w:t>
      </w:r>
      <w:proofErr w:type="spellStart"/>
      <w:r w:rsidRPr="00E32BDF">
        <w:t>С</w:t>
      </w:r>
      <w:r w:rsidRPr="00E32BDF">
        <w:rPr>
          <w:vertAlign w:val="subscript"/>
        </w:rPr>
        <w:t>час</w:t>
      </w:r>
      <w:proofErr w:type="spellEnd"/>
      <w:r w:rsidR="00E32BDF" w:rsidRPr="00E32BDF">
        <w:rPr>
          <w:vertAlign w:val="subscript"/>
        </w:rPr>
        <w:t xml:space="preserve"> </w:t>
      </w:r>
      <w:r w:rsidR="00E32BDF" w:rsidRPr="00E32BDF">
        <w:t>* Т</w:t>
      </w:r>
      <w:r w:rsidR="00E32BDF" w:rsidRPr="00E32BDF">
        <w:rPr>
          <w:vertAlign w:val="subscript"/>
        </w:rPr>
        <w:t xml:space="preserve">ЭВМ  </w:t>
      </w:r>
      <w:r w:rsidR="00E32BDF" w:rsidRPr="00E32BDF">
        <w:t>= 122,8*102,03=12529,28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E32BDF" w:rsidRPr="00E32BDF">
        <w:t>(</w:t>
      </w:r>
      <w:r w:rsidRPr="00E32BDF">
        <w:t>5.</w:t>
      </w:r>
      <w:r w:rsidR="00954071">
        <w:t>2.10</w:t>
      </w:r>
      <w:r w:rsidRPr="00E32BDF">
        <w:t>)</w:t>
      </w:r>
    </w:p>
    <w:p w:rsidR="00F97461" w:rsidRPr="00E32BDF" w:rsidRDefault="00F97461" w:rsidP="00F97461">
      <w:pPr>
        <w:pStyle w:val="a7"/>
      </w:pPr>
      <w:proofErr w:type="spellStart"/>
      <w:r w:rsidRPr="00E32BDF">
        <w:t>С</w:t>
      </w:r>
      <w:r w:rsidRPr="00E32BDF">
        <w:rPr>
          <w:vertAlign w:val="subscript"/>
        </w:rPr>
        <w:t>час</w:t>
      </w:r>
      <w:proofErr w:type="spellEnd"/>
      <w:r w:rsidR="00E32BDF" w:rsidRPr="00E32BDF">
        <w:t xml:space="preserve"> – цена  машино-</w:t>
      </w:r>
      <w:r w:rsidRPr="00E32BDF">
        <w:t xml:space="preserve">часа арендного времени, </w:t>
      </w:r>
      <w:proofErr w:type="spellStart"/>
      <w:r w:rsidRPr="00E32BDF">
        <w:t>тен</w:t>
      </w:r>
      <w:proofErr w:type="spellEnd"/>
      <w:r w:rsidRPr="00E32BDF">
        <w:t>/час</w:t>
      </w:r>
      <w:r w:rsidR="00E32BDF" w:rsidRPr="00E32BDF">
        <w:t>;</w:t>
      </w:r>
    </w:p>
    <w:p w:rsidR="00F97461" w:rsidRPr="00E32BDF" w:rsidRDefault="00E32BDF" w:rsidP="00F97461">
      <w:pPr>
        <w:pStyle w:val="a7"/>
      </w:pPr>
      <w:proofErr w:type="spellStart"/>
      <w:r w:rsidRPr="00E32BDF">
        <w:t>Т</w:t>
      </w:r>
      <w:r w:rsidR="00F97461" w:rsidRPr="00E32BDF">
        <w:rPr>
          <w:vertAlign w:val="subscript"/>
        </w:rPr>
        <w:t>эвм</w:t>
      </w:r>
      <w:proofErr w:type="spellEnd"/>
      <w:r w:rsidR="00F97461" w:rsidRPr="00E32BDF">
        <w:t xml:space="preserve"> </w:t>
      </w:r>
      <w:r w:rsidRPr="00E32BDF">
        <w:t>–</w:t>
      </w:r>
      <w:r w:rsidR="00F97461" w:rsidRPr="00E32BDF">
        <w:t xml:space="preserve"> фактическо</w:t>
      </w:r>
      <w:r w:rsidRPr="00E32BDF">
        <w:t>е</w:t>
      </w:r>
      <w:r w:rsidR="00F97461" w:rsidRPr="00E32BDF">
        <w:t xml:space="preserve"> врем</w:t>
      </w:r>
      <w:r w:rsidRPr="00E32BDF">
        <w:t>я</w:t>
      </w:r>
      <w:r w:rsidR="00F97461" w:rsidRPr="00E32BDF">
        <w:t xml:space="preserve"> отладки программы ЭВМ</w:t>
      </w:r>
      <w:r w:rsidRPr="00E32BDF">
        <w:t>;</w:t>
      </w:r>
    </w:p>
    <w:p w:rsidR="00F97461" w:rsidRPr="00E32BDF" w:rsidRDefault="00F97461" w:rsidP="00F97461">
      <w:pPr>
        <w:pStyle w:val="a7"/>
      </w:pPr>
      <w:r w:rsidRPr="00E32BDF">
        <w:t>Фактическо</w:t>
      </w:r>
      <w:r w:rsidR="00E32BDF" w:rsidRPr="00E32BDF">
        <w:t>е</w:t>
      </w:r>
      <w:r w:rsidRPr="00E32BDF">
        <w:t xml:space="preserve"> врем</w:t>
      </w:r>
      <w:r w:rsidR="00E32BDF" w:rsidRPr="00E32BDF">
        <w:t>я</w:t>
      </w:r>
      <w:r w:rsidRPr="00E32BDF">
        <w:t xml:space="preserve"> отладки вычислим по формуле:</w:t>
      </w:r>
    </w:p>
    <w:p w:rsidR="00F97461" w:rsidRPr="00E32BDF" w:rsidRDefault="00E32BDF" w:rsidP="00F97461">
      <w:pPr>
        <w:pStyle w:val="a7"/>
      </w:pPr>
      <w:proofErr w:type="spellStart"/>
      <w:r w:rsidRPr="00E32BDF">
        <w:t>Т</w:t>
      </w:r>
      <w:r w:rsidR="00F97461" w:rsidRPr="00E32BDF">
        <w:rPr>
          <w:vertAlign w:val="subscript"/>
        </w:rPr>
        <w:t>эвм</w:t>
      </w:r>
      <w:proofErr w:type="spellEnd"/>
      <w:r w:rsidR="00F97461" w:rsidRPr="00E32BDF">
        <w:rPr>
          <w:vertAlign w:val="superscript"/>
        </w:rPr>
        <w:t xml:space="preserve"> </w:t>
      </w:r>
      <w:r w:rsidR="00F97461" w:rsidRPr="00E32BDF">
        <w:t xml:space="preserve">= </w:t>
      </w:r>
      <w:proofErr w:type="spellStart"/>
      <w:r w:rsidR="00F97461" w:rsidRPr="00E32BDF">
        <w:t>Т</w:t>
      </w:r>
      <w:r w:rsidR="00F97461" w:rsidRPr="00E32BDF">
        <w:rPr>
          <w:vertAlign w:val="subscript"/>
        </w:rPr>
        <w:t>тз</w:t>
      </w:r>
      <w:proofErr w:type="spellEnd"/>
      <w:r w:rsidR="00F97461" w:rsidRPr="00E32BDF">
        <w:rPr>
          <w:vertAlign w:val="subscript"/>
        </w:rPr>
        <w:t xml:space="preserve"> </w:t>
      </w:r>
      <w:r w:rsidRPr="00E32BDF">
        <w:t xml:space="preserve">+ </w:t>
      </w:r>
      <w:proofErr w:type="spellStart"/>
      <w:r w:rsidRPr="00E32BDF">
        <w:t>Т</w:t>
      </w:r>
      <w:r w:rsidR="00F97461" w:rsidRPr="00E32BDF">
        <w:rPr>
          <w:vertAlign w:val="subscript"/>
        </w:rPr>
        <w:t>вн</w:t>
      </w:r>
      <w:proofErr w:type="spellEnd"/>
      <w:r w:rsidRPr="00E32BDF">
        <w:rPr>
          <w:vertAlign w:val="subscript"/>
        </w:rPr>
        <w:t xml:space="preserve"> </w:t>
      </w:r>
      <w:r w:rsidRPr="00E32BDF">
        <w:t>=15,6+8,4+27,03+51=102,03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F97461" w:rsidRPr="00E32BDF">
        <w:t>(5.</w:t>
      </w:r>
      <w:r w:rsidR="00954071">
        <w:t>2.11</w:t>
      </w:r>
      <w:r w:rsidR="00F97461" w:rsidRPr="00E32BDF">
        <w:t>)</w:t>
      </w:r>
    </w:p>
    <w:p w:rsidR="00F97461" w:rsidRPr="00B12783" w:rsidRDefault="00F97461" w:rsidP="00F97461">
      <w:pPr>
        <w:pStyle w:val="a7"/>
      </w:pPr>
      <w:r w:rsidRPr="00B12783">
        <w:rPr>
          <w:i/>
          <w:vertAlign w:val="subscript"/>
        </w:rPr>
        <w:t xml:space="preserve"> </w:t>
      </w:r>
      <w:r w:rsidRPr="00B12783">
        <w:t>По усредн</w:t>
      </w:r>
      <w:r w:rsidR="00E32BDF">
        <w:t>енным расчетам фирм цена машино-</w:t>
      </w:r>
      <w:r w:rsidRPr="00B12783">
        <w:t>часа арендуемого времени составляет 122,8</w:t>
      </w:r>
      <w:r w:rsidR="00E32BDF">
        <w:t xml:space="preserve"> </w:t>
      </w:r>
      <w:r w:rsidRPr="00B12783">
        <w:t>т</w:t>
      </w:r>
      <w:r w:rsidR="00E32BDF">
        <w:t>ен</w:t>
      </w:r>
      <w:r w:rsidRPr="00B12783">
        <w:t>г</w:t>
      </w:r>
      <w:r w:rsidR="00E32BDF">
        <w:t>е</w:t>
      </w:r>
    </w:p>
    <w:p w:rsidR="00F97461" w:rsidRPr="00B12783" w:rsidRDefault="00F97461" w:rsidP="00F97461">
      <w:pPr>
        <w:pStyle w:val="a7"/>
      </w:pPr>
      <w:r w:rsidRPr="00B12783">
        <w:t>Общие затраты на оплату машинного времени составят:</w:t>
      </w:r>
    </w:p>
    <w:p w:rsidR="00F97461" w:rsidRPr="00B12783" w:rsidRDefault="00E32BDF" w:rsidP="00F97461">
      <w:pPr>
        <w:pStyle w:val="a7"/>
        <w:rPr>
          <w:i/>
        </w:rPr>
      </w:pPr>
      <w:r>
        <w:lastRenderedPageBreak/>
        <w:t xml:space="preserve"> </w:t>
      </w:r>
      <w:proofErr w:type="spellStart"/>
      <w:r>
        <w:t>З</w:t>
      </w:r>
      <w:r w:rsidR="00F97461" w:rsidRPr="00B12783">
        <w:rPr>
          <w:vertAlign w:val="superscript"/>
        </w:rPr>
        <w:t>мв</w:t>
      </w:r>
      <w:proofErr w:type="spellEnd"/>
      <w:r w:rsidR="00F97461" w:rsidRPr="00B12783">
        <w:rPr>
          <w:vertAlign w:val="superscript"/>
        </w:rPr>
        <w:t xml:space="preserve"> </w:t>
      </w:r>
      <w:r w:rsidR="00F97461" w:rsidRPr="00B12783">
        <w:t>= 12529,28</w:t>
      </w:r>
    </w:p>
    <w:p w:rsidR="00F97461" w:rsidRPr="00B12783" w:rsidRDefault="00F97461" w:rsidP="00F97461">
      <w:pPr>
        <w:pStyle w:val="a7"/>
      </w:pPr>
      <w:r w:rsidRPr="00B12783">
        <w:t>Затраты на текущий и профилактический ремонт принимаются равными 5% от стоимости ЭВМ.</w:t>
      </w:r>
    </w:p>
    <w:p w:rsidR="00F97461" w:rsidRPr="00C70FD7" w:rsidRDefault="00F97461" w:rsidP="00E32BDF">
      <w:pPr>
        <w:pStyle w:val="a7"/>
      </w:pPr>
      <w:proofErr w:type="spellStart"/>
      <w:r w:rsidRPr="00C70FD7">
        <w:t>З</w:t>
      </w:r>
      <w:r w:rsidRPr="00C70FD7">
        <w:rPr>
          <w:vertAlign w:val="subscript"/>
        </w:rPr>
        <w:t>тр</w:t>
      </w:r>
      <w:proofErr w:type="spellEnd"/>
      <w:r w:rsidRPr="00C70FD7">
        <w:t>= 0,05* С</w:t>
      </w:r>
      <w:r w:rsidRPr="00C70FD7">
        <w:rPr>
          <w:vertAlign w:val="subscript"/>
        </w:rPr>
        <w:t>оф</w:t>
      </w:r>
      <w:r w:rsidR="00E32BDF" w:rsidRPr="00C70FD7">
        <w:t>*</w:t>
      </w:r>
      <w:proofErr w:type="spellStart"/>
      <w:r w:rsidRPr="00C70FD7">
        <w:t>tм</w:t>
      </w:r>
      <w:proofErr w:type="spellEnd"/>
      <w:r w:rsidRPr="00C70FD7">
        <w:t xml:space="preserve"> </w:t>
      </w:r>
      <w:r w:rsidR="00E32BDF" w:rsidRPr="00C70FD7">
        <w:t>/ 12 = 0,05*88800*1 / 12= 4440/12 = 370</w:t>
      </w:r>
      <w:r w:rsidR="00936826">
        <w:tab/>
      </w:r>
      <w:r w:rsidR="00936826">
        <w:tab/>
      </w:r>
      <w:r w:rsidR="00936826">
        <w:tab/>
      </w:r>
      <w:r w:rsidR="00E32BDF" w:rsidRPr="00C70FD7">
        <w:t>(5.</w:t>
      </w:r>
      <w:r w:rsidR="00954071">
        <w:t>2.12</w:t>
      </w:r>
      <w:r w:rsidR="00E32BDF" w:rsidRPr="00C70FD7">
        <w:t>)</w:t>
      </w:r>
    </w:p>
    <w:p w:rsidR="00F97461" w:rsidRPr="00B12783" w:rsidRDefault="00C70FD7" w:rsidP="00F97461">
      <w:pPr>
        <w:pStyle w:val="a7"/>
      </w:pPr>
      <w:proofErr w:type="spellStart"/>
      <w:r>
        <w:t>tм</w:t>
      </w:r>
      <w:proofErr w:type="spellEnd"/>
      <w:r w:rsidRPr="00C70FD7">
        <w:t xml:space="preserve"> </w:t>
      </w:r>
      <w:r>
        <w:t>–</w:t>
      </w:r>
      <w:r w:rsidR="00F97461" w:rsidRPr="00B12783">
        <w:t xml:space="preserve"> количество рабочих месяц</w:t>
      </w:r>
      <w:r>
        <w:t>ев на разработку программы: кол</w:t>
      </w:r>
      <w:r w:rsidRPr="00C70FD7">
        <w:t>-</w:t>
      </w:r>
      <w:proofErr w:type="spellStart"/>
      <w:r w:rsidR="00F97461" w:rsidRPr="00B12783">
        <w:t>во_дней</w:t>
      </w:r>
      <w:proofErr w:type="spellEnd"/>
      <w:r w:rsidR="00F97461" w:rsidRPr="00B12783">
        <w:t>/кол-во рабочих дней в одном месяце = 1 месяц</w:t>
      </w:r>
    </w:p>
    <w:p w:rsidR="00F97461" w:rsidRPr="00B12783" w:rsidRDefault="00F97461" w:rsidP="00F97461">
      <w:pPr>
        <w:pStyle w:val="a7"/>
      </w:pPr>
      <w:r w:rsidRPr="00B12783">
        <w:t>Затраты на материалы, необходимые для обеспечения нормальной работы ПЭВМ:</w:t>
      </w:r>
    </w:p>
    <w:p w:rsidR="00F97461" w:rsidRPr="00C70FD7" w:rsidRDefault="00F97461" w:rsidP="00F97461">
      <w:pPr>
        <w:pStyle w:val="a7"/>
      </w:pPr>
      <w:proofErr w:type="spellStart"/>
      <w:r w:rsidRPr="00C70FD7">
        <w:t>Зм</w:t>
      </w:r>
      <w:proofErr w:type="spellEnd"/>
      <w:r w:rsidR="00C70FD7" w:rsidRPr="00C70FD7">
        <w:t xml:space="preserve"> </w:t>
      </w:r>
      <w:r w:rsidRPr="00C70FD7">
        <w:t>= 0,01* С</w:t>
      </w:r>
      <w:r w:rsidRPr="00C70FD7">
        <w:rPr>
          <w:vertAlign w:val="subscript"/>
        </w:rPr>
        <w:t>оф</w:t>
      </w:r>
      <w:r w:rsidR="00C70FD7" w:rsidRPr="00C70FD7">
        <w:t xml:space="preserve"> * </w:t>
      </w:r>
      <w:proofErr w:type="spellStart"/>
      <w:r w:rsidR="00C70FD7" w:rsidRPr="00C70FD7">
        <w:t>tм</w:t>
      </w:r>
      <w:proofErr w:type="spellEnd"/>
      <w:r w:rsidR="00C70FD7" w:rsidRPr="00C70FD7">
        <w:t xml:space="preserve"> / 12 = 0,01*88800*1 / 12 = 888/12 = 74</w:t>
      </w:r>
      <w:r w:rsidR="00936826">
        <w:tab/>
      </w:r>
      <w:r w:rsidR="00936826">
        <w:tab/>
      </w:r>
      <w:r w:rsidR="00936826">
        <w:tab/>
      </w:r>
      <w:r w:rsidRPr="00C70FD7">
        <w:t>(5.</w:t>
      </w:r>
      <w:r w:rsidR="00954071">
        <w:t>2.13</w:t>
      </w:r>
      <w:r w:rsidRPr="00C70FD7">
        <w:t>)</w:t>
      </w:r>
    </w:p>
    <w:p w:rsidR="00F97461" w:rsidRPr="00B12783" w:rsidRDefault="00F97461" w:rsidP="00F97461">
      <w:pPr>
        <w:pStyle w:val="a7"/>
      </w:pPr>
      <w:r w:rsidRPr="00B12783">
        <w:t>Итого прочие затраты:</w:t>
      </w:r>
    </w:p>
    <w:p w:rsidR="00F97461" w:rsidRPr="00C70FD7" w:rsidRDefault="00F97461" w:rsidP="00F97461">
      <w:pPr>
        <w:pStyle w:val="a7"/>
      </w:pPr>
      <w:proofErr w:type="spellStart"/>
      <w:r w:rsidRPr="00C70FD7">
        <w:t>З</w:t>
      </w:r>
      <w:r w:rsidRPr="00C70FD7">
        <w:rPr>
          <w:vertAlign w:val="subscript"/>
        </w:rPr>
        <w:t>пр</w:t>
      </w:r>
      <w:proofErr w:type="spellEnd"/>
      <w:r w:rsidRPr="00C70FD7">
        <w:t xml:space="preserve"> = </w:t>
      </w:r>
      <w:proofErr w:type="spellStart"/>
      <w:r w:rsidRPr="00C70FD7">
        <w:t>З</w:t>
      </w:r>
      <w:r w:rsidRPr="00C70FD7">
        <w:rPr>
          <w:vertAlign w:val="superscript"/>
        </w:rPr>
        <w:t>мв</w:t>
      </w:r>
      <w:r w:rsidRPr="00C70FD7">
        <w:t>+З</w:t>
      </w:r>
      <w:r w:rsidRPr="00C70FD7">
        <w:rPr>
          <w:vertAlign w:val="subscript"/>
        </w:rPr>
        <w:t>тр</w:t>
      </w:r>
      <w:r w:rsidRPr="00C70FD7">
        <w:t>+З</w:t>
      </w:r>
      <w:r w:rsidRPr="00C70FD7">
        <w:rPr>
          <w:vertAlign w:val="subscript"/>
        </w:rPr>
        <w:t>м</w:t>
      </w:r>
      <w:proofErr w:type="spellEnd"/>
      <w:r w:rsidRPr="00C70FD7">
        <w:rPr>
          <w:vertAlign w:val="subscript"/>
        </w:rPr>
        <w:t xml:space="preserve"> </w:t>
      </w:r>
      <w:r w:rsidR="00C70FD7" w:rsidRPr="00C70FD7">
        <w:t>=12529,28+370+74=12973,28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AE180F">
        <w:t>(5.</w:t>
      </w:r>
      <w:r w:rsidR="00954071">
        <w:t>2.14</w:t>
      </w:r>
      <w:r w:rsidRPr="00C70FD7">
        <w:t>)</w:t>
      </w:r>
    </w:p>
    <w:p w:rsidR="00F97461" w:rsidRPr="00B12783" w:rsidRDefault="00F97461" w:rsidP="00F97461">
      <w:pPr>
        <w:pStyle w:val="a7"/>
        <w:rPr>
          <w:i/>
        </w:rPr>
      </w:pPr>
      <w:r w:rsidRPr="00B12783">
        <w:rPr>
          <w:bCs/>
        </w:rPr>
        <w:t>Затраты на материальные ресурсы:</w:t>
      </w:r>
    </w:p>
    <w:p w:rsidR="00F97461" w:rsidRPr="00B12783" w:rsidRDefault="00F97461" w:rsidP="00F97461">
      <w:pPr>
        <w:pStyle w:val="a7"/>
        <w:rPr>
          <w:bCs/>
        </w:rPr>
      </w:pPr>
      <w:r w:rsidRPr="00B12783">
        <w:rPr>
          <w:bCs/>
        </w:rPr>
        <w:t>Доменное имя в зоне KZ: 2200 тенге</w:t>
      </w:r>
    </w:p>
    <w:p w:rsidR="00F97461" w:rsidRPr="00B12783" w:rsidRDefault="00F97461" w:rsidP="00F97461">
      <w:pPr>
        <w:pStyle w:val="a7"/>
        <w:rPr>
          <w:bCs/>
        </w:rPr>
      </w:pPr>
      <w:r w:rsidRPr="00B12783">
        <w:rPr>
          <w:bCs/>
        </w:rPr>
        <w:t>Хостинг: 970 тенге</w:t>
      </w:r>
    </w:p>
    <w:p w:rsidR="00F97461" w:rsidRPr="00B12783" w:rsidRDefault="00F97461" w:rsidP="00F97461">
      <w:pPr>
        <w:pStyle w:val="a7"/>
      </w:pPr>
      <w:r w:rsidRPr="00B12783">
        <w:t>Итого материальные ресурсы: 3170 тенге</w:t>
      </w:r>
    </w:p>
    <w:p w:rsidR="00F97461" w:rsidRPr="00B12783" w:rsidRDefault="00F97461" w:rsidP="00F97461">
      <w:pPr>
        <w:pStyle w:val="a7"/>
      </w:pPr>
      <w:r w:rsidRPr="00B12783">
        <w:t>Для выполнения программного проекта используются электроэнергия на технологические цели:</w:t>
      </w:r>
    </w:p>
    <w:p w:rsidR="00F86A4D" w:rsidRPr="00F86A4D" w:rsidRDefault="00F97461" w:rsidP="00F86A4D">
      <w:pPr>
        <w:pStyle w:val="a7"/>
      </w:pPr>
      <w:r w:rsidRPr="00F86A4D">
        <w:t>С</w:t>
      </w:r>
      <w:r w:rsidRPr="00F86A4D">
        <w:rPr>
          <w:vertAlign w:val="subscript"/>
        </w:rPr>
        <w:t>эр</w:t>
      </w:r>
      <w:r w:rsidR="00F86A4D" w:rsidRPr="00F86A4D">
        <w:t xml:space="preserve"> = N * n * ц * t = 0,</w:t>
      </w:r>
      <w:r w:rsidR="00EF7EED">
        <w:t>5*1</w:t>
      </w:r>
      <w:r w:rsidR="00F86A4D" w:rsidRPr="00F86A4D">
        <w:t>*</w:t>
      </w:r>
      <w:r w:rsidR="00EF7EED">
        <w:t>9</w:t>
      </w:r>
      <w:r w:rsidR="00F86A4D" w:rsidRPr="00F86A4D">
        <w:t>,</w:t>
      </w:r>
      <w:r w:rsidR="00EF7EED">
        <w:t>1</w:t>
      </w:r>
      <w:r w:rsidR="00F86A4D" w:rsidRPr="00F86A4D">
        <w:t>*</w:t>
      </w:r>
      <w:r w:rsidR="00EF7EED">
        <w:t>320</w:t>
      </w:r>
      <w:r w:rsidR="00F86A4D" w:rsidRPr="00F86A4D">
        <w:t xml:space="preserve"> = </w:t>
      </w:r>
      <w:r w:rsidR="00EF7EED">
        <w:t>1456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F86A4D">
        <w:t>(5.</w:t>
      </w:r>
      <w:r w:rsidR="00954071">
        <w:t>2.15</w:t>
      </w:r>
      <w:r w:rsidR="00F86A4D">
        <w:t>)</w:t>
      </w:r>
    </w:p>
    <w:p w:rsidR="00F86A4D" w:rsidRPr="00F86A4D" w:rsidRDefault="00F97461" w:rsidP="00F86A4D">
      <w:pPr>
        <w:pStyle w:val="a7"/>
      </w:pPr>
      <w:r w:rsidRPr="00F86A4D">
        <w:t>N – мощность технических средств – 0,5 квт</w:t>
      </w:r>
    </w:p>
    <w:p w:rsidR="00F86A4D" w:rsidRPr="00F86A4D" w:rsidRDefault="00F97461" w:rsidP="00F86A4D">
      <w:pPr>
        <w:pStyle w:val="a7"/>
      </w:pPr>
      <w:r w:rsidRPr="00F86A4D">
        <w:t xml:space="preserve">n – количество используемых технических средств </w:t>
      </w:r>
      <w:r w:rsidR="00EF7EED">
        <w:t>1</w:t>
      </w:r>
    </w:p>
    <w:p w:rsidR="00F97461" w:rsidRPr="00F86A4D" w:rsidRDefault="00F86A4D" w:rsidP="00F86A4D">
      <w:pPr>
        <w:pStyle w:val="a7"/>
      </w:pPr>
      <w:r>
        <w:t>ц –</w:t>
      </w:r>
      <w:r w:rsidR="00F97461" w:rsidRPr="00F86A4D">
        <w:t xml:space="preserve"> цена одного</w:t>
      </w:r>
      <w:r w:rsidR="00EF7EED">
        <w:t xml:space="preserve"> киловатта электроэнергии – 9,1</w:t>
      </w:r>
      <w:r w:rsidR="00F97461" w:rsidRPr="00F86A4D">
        <w:t xml:space="preserve"> </w:t>
      </w:r>
      <w:proofErr w:type="spellStart"/>
      <w:r w:rsidR="00F97461" w:rsidRPr="00F86A4D">
        <w:t>тг</w:t>
      </w:r>
      <w:proofErr w:type="spellEnd"/>
      <w:r w:rsidR="00F97461" w:rsidRPr="00F86A4D">
        <w:t xml:space="preserve">. </w:t>
      </w:r>
    </w:p>
    <w:p w:rsidR="00825A0A" w:rsidRPr="00EC7625" w:rsidRDefault="00F97461" w:rsidP="00F97461">
      <w:pPr>
        <w:pStyle w:val="a7"/>
      </w:pPr>
      <w:r w:rsidRPr="00F86A4D">
        <w:t>t – время работы в часах (</w:t>
      </w:r>
      <w:proofErr w:type="spellStart"/>
      <w:r w:rsidRPr="00F86A4D">
        <w:t>t</w:t>
      </w:r>
      <w:r w:rsidRPr="00F86A4D">
        <w:rPr>
          <w:vertAlign w:val="subscript"/>
        </w:rPr>
        <w:t>ди</w:t>
      </w:r>
      <w:proofErr w:type="spellEnd"/>
      <w:r w:rsidRPr="00F86A4D">
        <w:t xml:space="preserve"> * 8) = 4</w:t>
      </w:r>
      <w:r w:rsidR="00EF7EED">
        <w:t>0</w:t>
      </w:r>
      <w:r w:rsidRPr="00F86A4D">
        <w:t xml:space="preserve">*8 = </w:t>
      </w:r>
      <w:r w:rsidR="00EF7EED">
        <w:t>320</w:t>
      </w:r>
    </w:p>
    <w:p w:rsidR="00987828" w:rsidRDefault="001A386E" w:rsidP="001A386E">
      <w:pPr>
        <w:pStyle w:val="21"/>
      </w:pPr>
      <w:bookmarkStart w:id="59" w:name="_Toc359255030"/>
      <w:r w:rsidRPr="00EC7625">
        <w:t xml:space="preserve">5.3 </w:t>
      </w:r>
      <w:r>
        <w:t>Расчёт экономической эффективности проекта</w:t>
      </w:r>
      <w:bookmarkEnd w:id="59"/>
    </w:p>
    <w:p w:rsidR="001A386E" w:rsidRDefault="001A386E" w:rsidP="001A386E">
      <w:pPr>
        <w:pStyle w:val="a7"/>
      </w:pPr>
      <w:r>
        <w:t xml:space="preserve">Внедрение мероприятий по совершенствованию учёта на основе автоматизации связанно со значительными материальными затратами на разработку и функционирование системы. Поэтому важнейшей задачей является анализ экономической эффективности </w:t>
      </w:r>
      <w:r>
        <w:lastRenderedPageBreak/>
        <w:t xml:space="preserve">внедряемой системы. Её своевременное решение дает возможность сравнивать различные варианты автоматизации и установить оптимальный вариант, оценить его влияние на изменение показателей деятельности организации. </w:t>
      </w:r>
    </w:p>
    <w:p w:rsidR="001A386E" w:rsidRDefault="001A386E" w:rsidP="001A386E">
      <w:pPr>
        <w:pStyle w:val="a7"/>
      </w:pPr>
      <w:r>
        <w:t>Эффективность внедрение автоматизированной системы обуславливается действием ряда факторов организационного, информационного и экономического характера.</w:t>
      </w:r>
    </w:p>
    <w:p w:rsidR="001A386E" w:rsidRDefault="001A386E" w:rsidP="001A386E">
      <w:pPr>
        <w:pStyle w:val="a7"/>
      </w:pPr>
      <w:r>
        <w:t>Организационный эффект проявляется в освобождение работников от рутинных операций по систематизации и группировке учетных данных, многочисленных расчетов и записей в реестры и другую документацию, сверки показателей, увеличив тем самым время для проведения анализа и оценки эффективности принимаемых управленческих решений.</w:t>
      </w:r>
    </w:p>
    <w:p w:rsidR="001A386E" w:rsidRDefault="001A386E" w:rsidP="001A386E">
      <w:pPr>
        <w:pStyle w:val="a7"/>
      </w:pPr>
      <w:r>
        <w:t>Информационный фактор эффективности выражается в повышении уровня информированности персонала.</w:t>
      </w:r>
    </w:p>
    <w:p w:rsidR="001A386E" w:rsidRDefault="001A386E" w:rsidP="001A386E">
      <w:pPr>
        <w:pStyle w:val="a7"/>
      </w:pPr>
      <w:r>
        <w:t>Экономический фактор проявляется в том, что учетная информация, имеющая целью полное своевременное отражение и состояние объекта и причин, влияющих на его развитие, в конечном счете, направлена на улучшение использование производственных ресурсов.</w:t>
      </w:r>
    </w:p>
    <w:p w:rsidR="001A386E" w:rsidRDefault="001A386E" w:rsidP="001A386E">
      <w:pPr>
        <w:pStyle w:val="a7"/>
      </w:pPr>
      <w:r>
        <w:t>Опыт эксплуатации комплексов задач показал, что в процессе автоматизации учетно-вычислительных работ достигается снижение трудо</w:t>
      </w:r>
      <w:r w:rsidR="00371163">
        <w:t>ё</w:t>
      </w:r>
      <w:r>
        <w:t>мкости отдельных операций, рост производительности и улучшений условий труда отдельных работников, повышение оперативности</w:t>
      </w:r>
      <w:r w:rsidR="00371163">
        <w:t>, достоверности,</w:t>
      </w:r>
      <w:r>
        <w:t xml:space="preserve"> включая подготовку отчетности при постоянно растущем объеме первичной документации без увеличения численности персонала и т.д</w:t>
      </w:r>
      <w:r w:rsidR="00371163">
        <w:t>.</w:t>
      </w:r>
      <w:r>
        <w:t xml:space="preserve"> </w:t>
      </w:r>
    </w:p>
    <w:p w:rsidR="001A386E" w:rsidRDefault="001A386E" w:rsidP="001A386E">
      <w:pPr>
        <w:pStyle w:val="a7"/>
      </w:pPr>
      <w:r>
        <w:t>Итак, экономическая эффективность складывается из двух основных компонентов:</w:t>
      </w:r>
    </w:p>
    <w:p w:rsidR="001A386E" w:rsidRDefault="001A386E" w:rsidP="00371163">
      <w:pPr>
        <w:pStyle w:val="a7"/>
        <w:numPr>
          <w:ilvl w:val="0"/>
          <w:numId w:val="37"/>
        </w:numPr>
        <w:ind w:left="1134" w:hanging="425"/>
      </w:pPr>
      <w:r>
        <w:t>совершенствование производственной, хозяйственно</w:t>
      </w:r>
      <w:r w:rsidR="00371163">
        <w:t>й и финансовой деятельности приё</w:t>
      </w:r>
      <w:r>
        <w:t>мной комиссии;</w:t>
      </w:r>
    </w:p>
    <w:p w:rsidR="001A386E" w:rsidRDefault="001A386E" w:rsidP="00371163">
      <w:pPr>
        <w:pStyle w:val="a7"/>
        <w:numPr>
          <w:ilvl w:val="0"/>
          <w:numId w:val="37"/>
        </w:numPr>
        <w:ind w:left="1134" w:hanging="425"/>
      </w:pPr>
      <w:r>
        <w:t>сокращение затрат на проведение вычислительных операций.</w:t>
      </w:r>
    </w:p>
    <w:p w:rsidR="001A386E" w:rsidRDefault="001A386E" w:rsidP="001A386E">
      <w:pPr>
        <w:pStyle w:val="a7"/>
      </w:pPr>
      <w:r>
        <w:t>К основным обобщающим показателям экономической эффективности относятся:</w:t>
      </w:r>
    </w:p>
    <w:p w:rsidR="001A386E" w:rsidRDefault="001A386E" w:rsidP="00371163">
      <w:pPr>
        <w:pStyle w:val="a7"/>
        <w:numPr>
          <w:ilvl w:val="0"/>
          <w:numId w:val="38"/>
        </w:numPr>
        <w:ind w:left="1134" w:hanging="425"/>
      </w:pPr>
      <w:r>
        <w:t>годовой экономический эффект от разработ</w:t>
      </w:r>
      <w:r w:rsidR="00371163">
        <w:t>ки и внедрения автоматизированной</w:t>
      </w:r>
      <w:r>
        <w:t xml:space="preserve"> системы;</w:t>
      </w:r>
    </w:p>
    <w:p w:rsidR="001A386E" w:rsidRDefault="001A386E" w:rsidP="00371163">
      <w:pPr>
        <w:pStyle w:val="a7"/>
        <w:numPr>
          <w:ilvl w:val="0"/>
          <w:numId w:val="38"/>
        </w:numPr>
        <w:ind w:left="1134" w:hanging="425"/>
      </w:pPr>
      <w:r>
        <w:t>срок окупаемости автоматизированной системы;</w:t>
      </w:r>
    </w:p>
    <w:p w:rsidR="001A386E" w:rsidRDefault="001A386E" w:rsidP="00371163">
      <w:pPr>
        <w:pStyle w:val="a7"/>
        <w:numPr>
          <w:ilvl w:val="0"/>
          <w:numId w:val="38"/>
        </w:numPr>
        <w:ind w:left="1134" w:hanging="425"/>
      </w:pPr>
      <w:r>
        <w:t>расчетный коэффициент эффективности капитальных затрат.</w:t>
      </w:r>
    </w:p>
    <w:p w:rsidR="001A386E" w:rsidRDefault="001A386E" w:rsidP="001A386E">
      <w:pPr>
        <w:pStyle w:val="a7"/>
      </w:pPr>
      <w:r>
        <w:lastRenderedPageBreak/>
        <w:t>Годовой экономический эффект определяется как</w:t>
      </w:r>
      <w:r w:rsidR="00371163">
        <w:t xml:space="preserve"> разность между годовой экономи</w:t>
      </w:r>
      <w:r>
        <w:t>ей (или годовым приростом) и нормативной прибылью.</w:t>
      </w:r>
    </w:p>
    <w:p w:rsidR="00BC16B8" w:rsidRDefault="00BC16B8" w:rsidP="00BC16B8">
      <w:pPr>
        <w:pStyle w:val="a7"/>
      </w:pPr>
      <w:r>
        <w:t xml:space="preserve">Э = </w:t>
      </w:r>
      <w:proofErr w:type="gramStart"/>
      <w:r>
        <w:t>П-К</w:t>
      </w:r>
      <w:proofErr w:type="gramEnd"/>
      <w:r>
        <w:t>*</w:t>
      </w:r>
      <w:proofErr w:type="spellStart"/>
      <w:r>
        <w:t>Ен</w:t>
      </w:r>
      <w:proofErr w:type="spellEnd"/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>
        <w:t>(5.</w:t>
      </w:r>
      <w:r w:rsidR="00954071">
        <w:t>3.1</w:t>
      </w:r>
      <w:r>
        <w:t xml:space="preserve">) </w:t>
      </w:r>
    </w:p>
    <w:p w:rsidR="00BC16B8" w:rsidRDefault="00BC16B8" w:rsidP="00BC16B8">
      <w:pPr>
        <w:pStyle w:val="a7"/>
      </w:pPr>
      <w:r>
        <w:t>Э – годовой экономический эффект (</w:t>
      </w:r>
      <w:proofErr w:type="spellStart"/>
      <w:r>
        <w:t>тг</w:t>
      </w:r>
      <w:proofErr w:type="spellEnd"/>
      <w:r>
        <w:t>);</w:t>
      </w:r>
    </w:p>
    <w:p w:rsidR="00BC16B8" w:rsidRDefault="00BC16B8" w:rsidP="00BC16B8">
      <w:pPr>
        <w:pStyle w:val="a7"/>
      </w:pPr>
      <w:proofErr w:type="gramStart"/>
      <w:r>
        <w:t>П</w:t>
      </w:r>
      <w:proofErr w:type="gramEnd"/>
      <w:r>
        <w:t xml:space="preserve"> – годовая экономика (или годовой прирост) (</w:t>
      </w:r>
      <w:proofErr w:type="spellStart"/>
      <w:r>
        <w:t>тг</w:t>
      </w:r>
      <w:proofErr w:type="spellEnd"/>
      <w:r>
        <w:t>);</w:t>
      </w:r>
    </w:p>
    <w:p w:rsidR="00BC16B8" w:rsidRDefault="00BC16B8" w:rsidP="00BC16B8">
      <w:pPr>
        <w:pStyle w:val="a7"/>
      </w:pPr>
      <w:proofErr w:type="gramStart"/>
      <w:r>
        <w:t>К</w:t>
      </w:r>
      <w:proofErr w:type="gramEnd"/>
      <w:r>
        <w:t xml:space="preserve"> – единовременные затраты (</w:t>
      </w:r>
      <w:proofErr w:type="spellStart"/>
      <w:r>
        <w:t>тг</w:t>
      </w:r>
      <w:proofErr w:type="spellEnd"/>
      <w:r>
        <w:t>);</w:t>
      </w:r>
    </w:p>
    <w:p w:rsidR="00BC16B8" w:rsidRDefault="00BC16B8" w:rsidP="00BC16B8">
      <w:pPr>
        <w:pStyle w:val="a7"/>
      </w:pPr>
      <w:proofErr w:type="spellStart"/>
      <w:proofErr w:type="gramStart"/>
      <w:r>
        <w:t>Ен</w:t>
      </w:r>
      <w:proofErr w:type="spellEnd"/>
      <w:r>
        <w:t xml:space="preserve"> – нормативный коэффициент эффективности капитальных вложений (минимальная норма эффективности капитальных вложений, ниже которой они не целесообразны.</w:t>
      </w:r>
      <w:proofErr w:type="gramEnd"/>
      <w:r>
        <w:t xml:space="preserve"> </w:t>
      </w:r>
      <w:proofErr w:type="gramStart"/>
      <w:r>
        <w:t>Значение принимается равным 0,15).</w:t>
      </w:r>
      <w:proofErr w:type="gramEnd"/>
    </w:p>
    <w:p w:rsidR="00BC16B8" w:rsidRDefault="00BC16B8" w:rsidP="00BC16B8">
      <w:pPr>
        <w:pStyle w:val="a7"/>
      </w:pPr>
      <w:r>
        <w:t>Произведение</w:t>
      </w:r>
      <w:proofErr w:type="gramStart"/>
      <w:r>
        <w:t xml:space="preserve"> К</w:t>
      </w:r>
      <w:proofErr w:type="gramEnd"/>
      <w:r>
        <w:t>*</w:t>
      </w:r>
      <w:proofErr w:type="spellStart"/>
      <w:r>
        <w:t>Ен</w:t>
      </w:r>
      <w:proofErr w:type="spellEnd"/>
      <w:r>
        <w:t xml:space="preserve"> следует рассматривать как нормативную прибыль, которая должна быть получена от внедрения системы.</w:t>
      </w:r>
    </w:p>
    <w:p w:rsidR="00704BE4" w:rsidRPr="00B12783" w:rsidRDefault="00704BE4" w:rsidP="00704BE4">
      <w:pPr>
        <w:pStyle w:val="a7"/>
      </w:pPr>
      <w:r w:rsidRPr="00B12783">
        <w:t>Коэффициент эф</w:t>
      </w:r>
      <w:r>
        <w:t>фективности капитальных затрат</w:t>
      </w:r>
      <w:r w:rsidRPr="00B12783">
        <w:t xml:space="preserve"> представляет собой отношение годовой экономии (годового прироста прибыли) к капитальным затратам на разработку и внедр</w:t>
      </w:r>
      <w:r w:rsidR="0098710D">
        <w:t>ение автоматизированной системы:</w:t>
      </w:r>
    </w:p>
    <w:p w:rsidR="00704BE4" w:rsidRPr="00704BE4" w:rsidRDefault="00704BE4" w:rsidP="00704BE4">
      <w:pPr>
        <w:pStyle w:val="a7"/>
      </w:pPr>
      <w:r w:rsidRPr="00704BE4">
        <w:t xml:space="preserve">Ер = </w:t>
      </w:r>
      <w:proofErr w:type="gramStart"/>
      <w:r w:rsidRPr="00704BE4">
        <w:t>П</w:t>
      </w:r>
      <w:proofErr w:type="gramEnd"/>
      <w:r w:rsidRPr="00704BE4">
        <w:t>/К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704BE4">
        <w:t>(5.</w:t>
      </w:r>
      <w:r w:rsidR="00954071">
        <w:t>3.2</w:t>
      </w:r>
      <w:r w:rsidRPr="00704BE4">
        <w:t>)</w:t>
      </w:r>
    </w:p>
    <w:p w:rsidR="00704BE4" w:rsidRPr="00B12783" w:rsidRDefault="0098710D" w:rsidP="00704BE4">
      <w:pPr>
        <w:pStyle w:val="a7"/>
      </w:pPr>
      <w:r w:rsidRPr="00B12783">
        <w:t>Срок окупаемости капитальных затрат на внедрение автоматизированной системы</w:t>
      </w:r>
      <w:r w:rsidR="00704BE4" w:rsidRPr="00B12783">
        <w:t xml:space="preserve"> представляет собой отношение капитальных затрат на разработку и внедрение   автоматизированной системы к годовой экономии (годовому приросту прибыли)</w:t>
      </w:r>
      <w:r>
        <w:t>:</w:t>
      </w:r>
    </w:p>
    <w:p w:rsidR="00704BE4" w:rsidRPr="00704BE4" w:rsidRDefault="00704BE4" w:rsidP="00704BE4">
      <w:pPr>
        <w:pStyle w:val="a7"/>
      </w:pPr>
      <w:r w:rsidRPr="00704BE4">
        <w:t>Т = К/</w:t>
      </w:r>
      <w:proofErr w:type="gramStart"/>
      <w:r w:rsidRPr="00704BE4">
        <w:t>П</w:t>
      </w:r>
      <w:proofErr w:type="gramEnd"/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54071">
        <w:t>(5.3.3</w:t>
      </w:r>
      <w:r w:rsidRPr="00704BE4">
        <w:t>)</w:t>
      </w:r>
    </w:p>
    <w:p w:rsidR="00BC16B8" w:rsidRDefault="00704BE4" w:rsidP="00704BE4">
      <w:pPr>
        <w:pStyle w:val="a7"/>
      </w:pPr>
      <w:r w:rsidRPr="00B12783">
        <w:t>Расчет вышеперечисленных обобщающих показателей предполагает предварительное вычисление частных показателей, характеризующих создаваемую автоматизированную систему.</w:t>
      </w:r>
    </w:p>
    <w:p w:rsidR="00540718" w:rsidRPr="00B12783" w:rsidRDefault="00540718" w:rsidP="00540718">
      <w:pPr>
        <w:pStyle w:val="af5"/>
      </w:pPr>
      <w:r w:rsidRPr="00B12783">
        <w:t>Таблица 5.</w:t>
      </w:r>
      <w:r w:rsidR="0031293C" w:rsidRPr="0031293C">
        <w:t>3.</w:t>
      </w:r>
      <w:r w:rsidRPr="00B12783">
        <w:t>1</w:t>
      </w:r>
      <w:r>
        <w:t xml:space="preserve"> </w:t>
      </w:r>
      <w:r w:rsidRPr="00B12783">
        <w:t>Калькуляция себестоимости и отпускной цены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000" w:firstRow="0" w:lastRow="0" w:firstColumn="0" w:lastColumn="0" w:noHBand="0" w:noVBand="0"/>
      </w:tblPr>
      <w:tblGrid>
        <w:gridCol w:w="992"/>
        <w:gridCol w:w="5886"/>
        <w:gridCol w:w="2903"/>
      </w:tblGrid>
      <w:tr w:rsidR="00540718" w:rsidRPr="00B12783" w:rsidTr="00540718">
        <w:trPr>
          <w:trHeight w:val="449"/>
        </w:trPr>
        <w:tc>
          <w:tcPr>
            <w:tcW w:w="992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№ </w:t>
            </w:r>
            <w:proofErr w:type="gramStart"/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gramEnd"/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>/п</w:t>
            </w:r>
          </w:p>
        </w:tc>
        <w:tc>
          <w:tcPr>
            <w:tcW w:w="5886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>Статьи  затраты</w:t>
            </w:r>
          </w:p>
        </w:tc>
        <w:tc>
          <w:tcPr>
            <w:tcW w:w="2903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>Сумма (тенге)</w:t>
            </w:r>
          </w:p>
        </w:tc>
      </w:tr>
      <w:tr w:rsidR="00540718" w:rsidRPr="00B12783" w:rsidTr="00540718">
        <w:tc>
          <w:tcPr>
            <w:tcW w:w="992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886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Материалы</w:t>
            </w:r>
          </w:p>
        </w:tc>
        <w:tc>
          <w:tcPr>
            <w:tcW w:w="2903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3170</w:t>
            </w:r>
          </w:p>
        </w:tc>
      </w:tr>
      <w:tr w:rsidR="00540718" w:rsidRPr="00B12783" w:rsidTr="00540718">
        <w:tc>
          <w:tcPr>
            <w:tcW w:w="992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886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Энергоресурсы</w:t>
            </w:r>
          </w:p>
        </w:tc>
        <w:tc>
          <w:tcPr>
            <w:tcW w:w="2903" w:type="dxa"/>
            <w:vAlign w:val="center"/>
          </w:tcPr>
          <w:p w:rsidR="00540718" w:rsidRPr="00540718" w:rsidRDefault="00EF7EED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1456</w:t>
            </w:r>
          </w:p>
        </w:tc>
      </w:tr>
      <w:tr w:rsidR="00540718" w:rsidRPr="00B12783" w:rsidTr="00540718">
        <w:tc>
          <w:tcPr>
            <w:tcW w:w="992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886" w:type="dxa"/>
            <w:vAlign w:val="center"/>
          </w:tcPr>
          <w:p w:rsidR="00540718" w:rsidRPr="00540718" w:rsidRDefault="00540718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Основная зара</w:t>
            </w:r>
            <w:bookmarkStart w:id="60" w:name="_GoBack"/>
            <w:bookmarkEnd w:id="60"/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ботная плата</w:t>
            </w:r>
          </w:p>
        </w:tc>
        <w:tc>
          <w:tcPr>
            <w:tcW w:w="2903" w:type="dxa"/>
            <w:vAlign w:val="center"/>
          </w:tcPr>
          <w:p w:rsidR="00540718" w:rsidRPr="00540718" w:rsidRDefault="00A86D92" w:rsidP="00A86D9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A1D58">
              <w:rPr>
                <w:rFonts w:ascii="Times New Roman" w:hAnsi="Times New Roman" w:cs="Times New Roman"/>
                <w:sz w:val="24"/>
                <w:szCs w:val="24"/>
              </w:rPr>
              <w:t>81654,42</w:t>
            </w:r>
          </w:p>
        </w:tc>
      </w:tr>
    </w:tbl>
    <w:p w:rsidR="00DB26EE" w:rsidRPr="00B12783" w:rsidRDefault="00DB26EE" w:rsidP="00DB26EE">
      <w:pPr>
        <w:pStyle w:val="af5"/>
      </w:pPr>
      <w:r>
        <w:lastRenderedPageBreak/>
        <w:t>Продолжение таблицы</w:t>
      </w:r>
      <w:r w:rsidRPr="00B12783">
        <w:t xml:space="preserve"> 5.</w:t>
      </w:r>
      <w:r w:rsidRPr="0031293C">
        <w:t>3.</w:t>
      </w:r>
      <w:r w:rsidRPr="00B12783">
        <w:t>1</w:t>
      </w:r>
    </w:p>
    <w:tbl>
      <w:tblPr>
        <w:tblW w:w="0" w:type="auto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000" w:firstRow="0" w:lastRow="0" w:firstColumn="0" w:lastColumn="0" w:noHBand="0" w:noVBand="0"/>
      </w:tblPr>
      <w:tblGrid>
        <w:gridCol w:w="992"/>
        <w:gridCol w:w="5886"/>
        <w:gridCol w:w="2903"/>
      </w:tblGrid>
      <w:tr w:rsidR="00DB26EE" w:rsidRPr="00B12783" w:rsidTr="00540718">
        <w:tc>
          <w:tcPr>
            <w:tcW w:w="992" w:type="dxa"/>
            <w:vAlign w:val="center"/>
          </w:tcPr>
          <w:p w:rsidR="00DB26EE" w:rsidRPr="00540718" w:rsidRDefault="00DB26EE" w:rsidP="001D5989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№ </w:t>
            </w:r>
            <w:proofErr w:type="gramStart"/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gramEnd"/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>/п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1D5989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>Статьи  затраты</w:t>
            </w:r>
          </w:p>
        </w:tc>
        <w:tc>
          <w:tcPr>
            <w:tcW w:w="2903" w:type="dxa"/>
            <w:vAlign w:val="center"/>
          </w:tcPr>
          <w:p w:rsidR="00DB26EE" w:rsidRPr="00540718" w:rsidRDefault="00DB26EE" w:rsidP="001D5989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b/>
                <w:sz w:val="24"/>
                <w:szCs w:val="24"/>
              </w:rPr>
              <w:t>Сумма (тенге)</w:t>
            </w:r>
          </w:p>
        </w:tc>
      </w:tr>
      <w:tr w:rsidR="00DB26EE" w:rsidRPr="00B12783" w:rsidTr="00540718"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Дополнительная заработная плата</w:t>
            </w:r>
          </w:p>
        </w:tc>
        <w:tc>
          <w:tcPr>
            <w:tcW w:w="2903" w:type="dxa"/>
            <w:vAlign w:val="center"/>
          </w:tcPr>
          <w:p w:rsidR="00DB26EE" w:rsidRPr="00A86D92" w:rsidRDefault="00DB26EE" w:rsidP="00A86D9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8165</w:t>
            </w: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44</w:t>
            </w:r>
          </w:p>
        </w:tc>
      </w:tr>
      <w:tr w:rsidR="00DB26EE" w:rsidRPr="00B12783" w:rsidTr="00540718"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Отчисление на социальные нужды</w:t>
            </w:r>
          </w:p>
        </w:tc>
        <w:tc>
          <w:tcPr>
            <w:tcW w:w="2903" w:type="dxa"/>
            <w:vAlign w:val="center"/>
          </w:tcPr>
          <w:p w:rsidR="00DB26EE" w:rsidRPr="00A86D92" w:rsidRDefault="00DB26EE" w:rsidP="00A86D9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16330</w:t>
            </w: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88</w:t>
            </w:r>
          </w:p>
        </w:tc>
      </w:tr>
      <w:tr w:rsidR="00DB26EE" w:rsidRPr="00B12783" w:rsidTr="00540718"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Амортизационные отчисления</w:t>
            </w:r>
          </w:p>
        </w:tc>
        <w:tc>
          <w:tcPr>
            <w:tcW w:w="2903" w:type="dxa"/>
            <w:vAlign w:val="center"/>
          </w:tcPr>
          <w:p w:rsidR="00DB26EE" w:rsidRPr="00A86D92" w:rsidRDefault="00DB26EE" w:rsidP="00A86D9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2708</w:t>
            </w: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73</w:t>
            </w:r>
          </w:p>
        </w:tc>
      </w:tr>
      <w:tr w:rsidR="00DB26EE" w:rsidRPr="00B12783" w:rsidTr="00540718">
        <w:trPr>
          <w:trHeight w:val="305"/>
        </w:trPr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Прочие затраты</w:t>
            </w:r>
          </w:p>
        </w:tc>
        <w:tc>
          <w:tcPr>
            <w:tcW w:w="2903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12973,28</w:t>
            </w:r>
          </w:p>
        </w:tc>
      </w:tr>
      <w:tr w:rsidR="00DB26EE" w:rsidRPr="00B12783" w:rsidTr="00540718">
        <w:trPr>
          <w:trHeight w:val="537"/>
        </w:trPr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Расходы на подготовку и осваивание производства 0,5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% от ∑</w:t>
            </w: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1- 7</w:t>
            </w:r>
          </w:p>
        </w:tc>
        <w:tc>
          <w:tcPr>
            <w:tcW w:w="2903" w:type="dxa"/>
            <w:vAlign w:val="center"/>
          </w:tcPr>
          <w:p w:rsidR="00DB26EE" w:rsidRPr="005E0351" w:rsidRDefault="00DB26EE" w:rsidP="00EF7EE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632,3</w:t>
            </w:r>
          </w:p>
        </w:tc>
      </w:tr>
      <w:tr w:rsidR="00DB26EE" w:rsidRPr="00B12783" w:rsidTr="00540718"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Общехозяйственные расходы 3%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от ∑1-7</w:t>
            </w:r>
          </w:p>
        </w:tc>
        <w:tc>
          <w:tcPr>
            <w:tcW w:w="2903" w:type="dxa"/>
            <w:vAlign w:val="center"/>
          </w:tcPr>
          <w:p w:rsidR="00DB26EE" w:rsidRPr="005E0351" w:rsidRDefault="00DB26EE" w:rsidP="00EF7EE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3793,76</w:t>
            </w:r>
          </w:p>
        </w:tc>
      </w:tr>
      <w:tr w:rsidR="00DB26EE" w:rsidRPr="00B12783" w:rsidTr="00540718">
        <w:trPr>
          <w:trHeight w:val="183"/>
        </w:trPr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55389F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Производственная себестоимость ∑1- 9</w:t>
            </w:r>
          </w:p>
        </w:tc>
        <w:tc>
          <w:tcPr>
            <w:tcW w:w="2903" w:type="dxa"/>
            <w:vAlign w:val="center"/>
          </w:tcPr>
          <w:p w:rsidR="00DB26EE" w:rsidRPr="005E0351" w:rsidRDefault="00DB26EE" w:rsidP="00EF7EE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130884,81</w:t>
            </w:r>
          </w:p>
        </w:tc>
      </w:tr>
      <w:tr w:rsidR="00DB26EE" w:rsidRPr="00B12783" w:rsidTr="00540718"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397193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 xml:space="preserve">Прибыль предприятия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 xml:space="preserve">0% от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гр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10</w:t>
            </w:r>
          </w:p>
        </w:tc>
        <w:tc>
          <w:tcPr>
            <w:tcW w:w="2903" w:type="dxa"/>
            <w:vAlign w:val="center"/>
          </w:tcPr>
          <w:p w:rsidR="00DB26EE" w:rsidRPr="00540718" w:rsidRDefault="00DB26EE" w:rsidP="00A86D92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26176,96</w:t>
            </w:r>
          </w:p>
        </w:tc>
      </w:tr>
      <w:tr w:rsidR="00DB26EE" w:rsidRPr="00B12783" w:rsidTr="00540718"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5886" w:type="dxa"/>
            <w:vAlign w:val="center"/>
          </w:tcPr>
          <w:p w:rsidR="00DB26EE" w:rsidRPr="005E0351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 xml:space="preserve">Цена продукции 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(</w:t>
            </w:r>
            <w:proofErr w:type="spellStart"/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гр</w:t>
            </w:r>
            <w:proofErr w:type="spellEnd"/>
            <w:r w:rsidRPr="00540718">
              <w:rPr>
                <w:rFonts w:ascii="Times New Roman" w:hAnsi="Times New Roman" w:cs="Times New Roman"/>
                <w:sz w:val="24"/>
                <w:szCs w:val="24"/>
              </w:rPr>
              <w:t xml:space="preserve"> 10+11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)</w:t>
            </w:r>
          </w:p>
        </w:tc>
        <w:tc>
          <w:tcPr>
            <w:tcW w:w="2903" w:type="dxa"/>
            <w:vAlign w:val="center"/>
          </w:tcPr>
          <w:p w:rsidR="00DB26EE" w:rsidRPr="00A86D92" w:rsidRDefault="00DB26EE" w:rsidP="00EF7EED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157061,77</w:t>
            </w:r>
          </w:p>
        </w:tc>
      </w:tr>
      <w:tr w:rsidR="00DB26EE" w:rsidRPr="00B12783" w:rsidTr="00540718"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 xml:space="preserve">НДС – 12% от </w:t>
            </w:r>
            <w:proofErr w:type="spellStart"/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гр</w:t>
            </w:r>
            <w:proofErr w:type="spellEnd"/>
            <w:r w:rsidRPr="00540718">
              <w:rPr>
                <w:rFonts w:ascii="Times New Roman" w:hAnsi="Times New Roman" w:cs="Times New Roman"/>
                <w:sz w:val="24"/>
                <w:szCs w:val="24"/>
              </w:rPr>
              <w:t xml:space="preserve"> 12</w:t>
            </w:r>
          </w:p>
        </w:tc>
        <w:tc>
          <w:tcPr>
            <w:tcW w:w="2903" w:type="dxa"/>
            <w:vAlign w:val="center"/>
          </w:tcPr>
          <w:p w:rsidR="00DB26EE" w:rsidRPr="005E0351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18847,41</w:t>
            </w:r>
          </w:p>
        </w:tc>
      </w:tr>
      <w:tr w:rsidR="00DB26EE" w:rsidRPr="00B12783" w:rsidTr="00540718">
        <w:tc>
          <w:tcPr>
            <w:tcW w:w="992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5886" w:type="dxa"/>
            <w:vAlign w:val="center"/>
          </w:tcPr>
          <w:p w:rsidR="00DB26EE" w:rsidRPr="00540718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40718">
              <w:rPr>
                <w:rFonts w:ascii="Times New Roman" w:hAnsi="Times New Roman" w:cs="Times New Roman"/>
                <w:sz w:val="24"/>
                <w:szCs w:val="24"/>
              </w:rPr>
              <w:t xml:space="preserve">Отпускная цена </w:t>
            </w:r>
            <w:proofErr w:type="spellStart"/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гр</w:t>
            </w:r>
            <w:proofErr w:type="spellEnd"/>
            <w:r w:rsidRPr="00540718">
              <w:rPr>
                <w:rFonts w:ascii="Times New Roman" w:hAnsi="Times New Roman" w:cs="Times New Roman"/>
                <w:sz w:val="24"/>
                <w:szCs w:val="24"/>
              </w:rPr>
              <w:t xml:space="preserve"> 12+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40718">
              <w:rPr>
                <w:rFonts w:ascii="Times New Roman" w:hAnsi="Times New Roman" w:cs="Times New Roman"/>
                <w:sz w:val="24"/>
                <w:szCs w:val="24"/>
              </w:rPr>
              <w:t>гр</w:t>
            </w:r>
            <w:proofErr w:type="spellEnd"/>
            <w:r w:rsidRPr="00540718">
              <w:rPr>
                <w:rFonts w:ascii="Times New Roman" w:hAnsi="Times New Roman" w:cs="Times New Roman"/>
                <w:sz w:val="24"/>
                <w:szCs w:val="24"/>
              </w:rPr>
              <w:t xml:space="preserve"> 13</w:t>
            </w:r>
          </w:p>
        </w:tc>
        <w:tc>
          <w:tcPr>
            <w:tcW w:w="2903" w:type="dxa"/>
            <w:vAlign w:val="center"/>
          </w:tcPr>
          <w:p w:rsidR="00DB26EE" w:rsidRPr="005E0351" w:rsidRDefault="00DB26EE" w:rsidP="0054071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175909,18</w:t>
            </w:r>
          </w:p>
        </w:tc>
      </w:tr>
    </w:tbl>
    <w:p w:rsidR="0098710D" w:rsidRDefault="0098710D" w:rsidP="00704BE4">
      <w:pPr>
        <w:pStyle w:val="a7"/>
        <w:rPr>
          <w:lang w:val="en-US"/>
        </w:rPr>
      </w:pPr>
    </w:p>
    <w:p w:rsidR="006531CB" w:rsidRDefault="006531CB">
      <w:pPr>
        <w:rPr>
          <w:rFonts w:ascii="Times New Roman" w:hAnsi="Times New Roman"/>
          <w:sz w:val="24"/>
        </w:rPr>
      </w:pPr>
      <w:r>
        <w:br w:type="page"/>
      </w:r>
    </w:p>
    <w:p w:rsidR="006531CB" w:rsidRPr="00B12783" w:rsidRDefault="006531CB" w:rsidP="006531CB">
      <w:pPr>
        <w:pStyle w:val="a7"/>
      </w:pPr>
      <w:r w:rsidRPr="00B12783">
        <w:lastRenderedPageBreak/>
        <w:t>Годовая эффективность создания системы определяется из выражения:</w:t>
      </w:r>
    </w:p>
    <w:p w:rsidR="006531CB" w:rsidRPr="006531CB" w:rsidRDefault="006531CB" w:rsidP="006531CB">
      <w:pPr>
        <w:pStyle w:val="a7"/>
      </w:pPr>
      <w:proofErr w:type="spellStart"/>
      <w:r w:rsidRPr="006531CB">
        <w:t>Э</w:t>
      </w:r>
      <w:r w:rsidRPr="00AD77C4">
        <w:rPr>
          <w:vertAlign w:val="subscript"/>
        </w:rPr>
        <w:t>r</w:t>
      </w:r>
      <w:proofErr w:type="spellEnd"/>
      <w:r w:rsidRPr="006531CB">
        <w:t xml:space="preserve"> =∆3 / (</w:t>
      </w:r>
      <w:proofErr w:type="spellStart"/>
      <w:r w:rsidRPr="006531CB">
        <w:t>Ен</w:t>
      </w:r>
      <w:proofErr w:type="spellEnd"/>
      <w:r w:rsidRPr="006531CB">
        <w:t xml:space="preserve"> + </w:t>
      </w:r>
      <w:proofErr w:type="spellStart"/>
      <w:proofErr w:type="gramStart"/>
      <w:r w:rsidRPr="006531CB">
        <w:t>Кр</w:t>
      </w:r>
      <w:proofErr w:type="spellEnd"/>
      <w:proofErr w:type="gramEnd"/>
      <w:r w:rsidRPr="006531CB">
        <w:t>) =</w:t>
      </w:r>
      <w:r w:rsidR="00D343AE">
        <w:t>92749</w:t>
      </w:r>
      <w:r w:rsidR="00D343AE">
        <w:rPr>
          <w:lang w:val="kk-KZ"/>
        </w:rPr>
        <w:t>,97</w:t>
      </w:r>
      <w:r w:rsidRPr="006531CB">
        <w:t>/0,44</w:t>
      </w:r>
      <w:r w:rsidR="00445B7D">
        <w:rPr>
          <w:lang w:val="kk-KZ"/>
        </w:rPr>
        <w:t xml:space="preserve"> </w:t>
      </w:r>
      <w:r w:rsidRPr="006531CB">
        <w:t>=</w:t>
      </w:r>
      <w:r w:rsidR="00445B7D">
        <w:rPr>
          <w:lang w:val="kk-KZ"/>
        </w:rPr>
        <w:t xml:space="preserve"> </w:t>
      </w:r>
      <w:r w:rsidR="006F7517">
        <w:rPr>
          <w:lang w:val="kk-KZ"/>
        </w:rPr>
        <w:t>210795</w:t>
      </w:r>
      <w:r w:rsidR="00445B7D">
        <w:rPr>
          <w:lang w:val="kk-KZ"/>
        </w:rPr>
        <w:t>,</w:t>
      </w:r>
      <w:r w:rsidR="006F7517">
        <w:rPr>
          <w:lang w:val="kk-KZ"/>
        </w:rPr>
        <w:t>39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54071">
        <w:t>(5.3.4</w:t>
      </w:r>
      <w:r w:rsidRPr="006531CB">
        <w:t>)</w:t>
      </w:r>
    </w:p>
    <w:p w:rsidR="006531CB" w:rsidRPr="006531CB" w:rsidRDefault="006531CB" w:rsidP="006531CB">
      <w:pPr>
        <w:pStyle w:val="a7"/>
      </w:pPr>
      <w:r w:rsidRPr="00B12783">
        <w:t xml:space="preserve"> Где ∆3</w:t>
      </w:r>
      <w:r w:rsidRPr="006531CB">
        <w:t xml:space="preserve"> </w:t>
      </w:r>
      <w:r>
        <w:t>–</w:t>
      </w:r>
      <w:r w:rsidRPr="00B12783">
        <w:t xml:space="preserve"> изменение размера затрат на создание и обслуживание информационной системы определяется из выр</w:t>
      </w:r>
      <w:r>
        <w:t>ажения</w:t>
      </w:r>
    </w:p>
    <w:p w:rsidR="006531CB" w:rsidRPr="006531CB" w:rsidRDefault="006531CB" w:rsidP="006531CB">
      <w:pPr>
        <w:pStyle w:val="a7"/>
      </w:pPr>
      <w:r w:rsidRPr="006531CB">
        <w:t>∆3 = ∆И ∑- К (</w:t>
      </w:r>
      <w:proofErr w:type="spellStart"/>
      <w:r w:rsidRPr="006531CB">
        <w:t>Ен</w:t>
      </w:r>
      <w:proofErr w:type="spellEnd"/>
      <w:r w:rsidRPr="006531CB">
        <w:t xml:space="preserve"> + </w:t>
      </w:r>
      <w:proofErr w:type="spellStart"/>
      <w:proofErr w:type="gramStart"/>
      <w:r w:rsidRPr="006531CB">
        <w:t>Кр</w:t>
      </w:r>
      <w:proofErr w:type="spellEnd"/>
      <w:proofErr w:type="gramEnd"/>
      <w:r w:rsidRPr="006531CB">
        <w:t xml:space="preserve">) = </w:t>
      </w:r>
      <w:r w:rsidR="006F7517">
        <w:t>170150</w:t>
      </w:r>
      <w:r w:rsidRPr="006531CB">
        <w:t>-</w:t>
      </w:r>
      <w:r w:rsidR="006F7517">
        <w:rPr>
          <w:lang w:val="kk-KZ"/>
        </w:rPr>
        <w:t>175909,18</w:t>
      </w:r>
      <w:r w:rsidRPr="006531CB">
        <w:t>*(0,15+0,29)=</w:t>
      </w:r>
      <w:r w:rsidR="006F7517">
        <w:t>92749,97</w:t>
      </w:r>
      <w:r w:rsidR="00936826">
        <w:tab/>
      </w:r>
      <w:r w:rsidR="00936826">
        <w:tab/>
      </w:r>
      <w:r w:rsidR="00954071">
        <w:t>(5.3.5</w:t>
      </w:r>
      <w:r w:rsidRPr="006531CB">
        <w:t>)</w:t>
      </w:r>
    </w:p>
    <w:p w:rsidR="006531CB" w:rsidRPr="006531CB" w:rsidRDefault="006531CB" w:rsidP="006531CB">
      <w:pPr>
        <w:pStyle w:val="a7"/>
      </w:pPr>
      <w:r w:rsidRPr="00B12783">
        <w:t>∆</w:t>
      </w:r>
      <w:r>
        <w:t>И ∑</w:t>
      </w:r>
      <w:r w:rsidRPr="006531CB">
        <w:t xml:space="preserve"> - </w:t>
      </w:r>
      <w:r w:rsidRPr="00B12783">
        <w:t>абсолютное изменение издержек работы с использованием программы</w:t>
      </w:r>
      <w:r w:rsidRPr="006531CB">
        <w:t>;</w:t>
      </w:r>
    </w:p>
    <w:p w:rsidR="006531CB" w:rsidRPr="00B12783" w:rsidRDefault="006531CB" w:rsidP="006531CB">
      <w:pPr>
        <w:pStyle w:val="a7"/>
      </w:pPr>
      <w:proofErr w:type="spellStart"/>
      <w:proofErr w:type="gramStart"/>
      <w:r w:rsidRPr="00B12783">
        <w:t>Кр</w:t>
      </w:r>
      <w:proofErr w:type="spellEnd"/>
      <w:proofErr w:type="gramEnd"/>
      <w:r w:rsidRPr="00B12783">
        <w:t xml:space="preserve"> – коэффициент реновации, принимается как норма амортизации с учетом срока службы существующего обор</w:t>
      </w:r>
      <w:r>
        <w:t xml:space="preserve">удования (срок службы системы </w:t>
      </w:r>
      <w:proofErr w:type="spellStart"/>
      <w:r>
        <w:t>Т</w:t>
      </w:r>
      <w:r w:rsidRPr="00B12783">
        <w:t>сл</w:t>
      </w:r>
      <w:proofErr w:type="spellEnd"/>
      <w:r w:rsidRPr="00B12783">
        <w:t>. - 3года) и определяется по формуле:</w:t>
      </w:r>
    </w:p>
    <w:p w:rsidR="006531CB" w:rsidRPr="006531CB" w:rsidRDefault="006531CB" w:rsidP="006531CB">
      <w:pPr>
        <w:pStyle w:val="a7"/>
      </w:pPr>
      <w:proofErr w:type="spellStart"/>
      <w:proofErr w:type="gramStart"/>
      <w:r w:rsidRPr="006531CB">
        <w:t>Кр</w:t>
      </w:r>
      <w:proofErr w:type="spellEnd"/>
      <w:proofErr w:type="gramEnd"/>
      <w:r w:rsidRPr="006531CB">
        <w:t xml:space="preserve"> = </w:t>
      </w:r>
      <w:proofErr w:type="spellStart"/>
      <w:r w:rsidRPr="006531CB">
        <w:t>Ен</w:t>
      </w:r>
      <w:proofErr w:type="spellEnd"/>
      <w:r w:rsidRPr="006531CB">
        <w:t xml:space="preserve"> / ((1+Ен) тел-1)</w:t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="00936826">
        <w:tab/>
      </w:r>
      <w:r w:rsidRPr="006531CB">
        <w:t>(5.</w:t>
      </w:r>
      <w:r w:rsidR="00954071">
        <w:t>3.6</w:t>
      </w:r>
      <w:r w:rsidRPr="006531CB">
        <w:t>)</w:t>
      </w:r>
    </w:p>
    <w:p w:rsidR="006531CB" w:rsidRPr="00B12783" w:rsidRDefault="006531CB" w:rsidP="006531CB">
      <w:pPr>
        <w:pStyle w:val="a7"/>
      </w:pPr>
      <w:proofErr w:type="spellStart"/>
      <w:proofErr w:type="gramStart"/>
      <w:r w:rsidRPr="00B12783">
        <w:t>Кр</w:t>
      </w:r>
      <w:proofErr w:type="spellEnd"/>
      <w:proofErr w:type="gramEnd"/>
      <w:r w:rsidRPr="00B12783">
        <w:t xml:space="preserve"> = 0,15 / ((1+0,15)</w:t>
      </w:r>
      <w:r w:rsidRPr="00B12783">
        <w:rPr>
          <w:vertAlign w:val="superscript"/>
        </w:rPr>
        <w:t>3</w:t>
      </w:r>
      <w:r w:rsidRPr="00B12783">
        <w:t>-1)</w:t>
      </w:r>
      <w:r w:rsidRPr="006531CB">
        <w:t xml:space="preserve"> </w:t>
      </w:r>
      <w:r w:rsidRPr="00B12783">
        <w:t>=</w:t>
      </w:r>
      <w:r w:rsidRPr="006531CB">
        <w:t xml:space="preserve"> </w:t>
      </w:r>
      <w:r w:rsidRPr="00B12783">
        <w:t>0,29</w:t>
      </w:r>
    </w:p>
    <w:p w:rsidR="006531CB" w:rsidRPr="00EC7625" w:rsidRDefault="006531CB" w:rsidP="006531CB">
      <w:pPr>
        <w:pStyle w:val="a7"/>
      </w:pPr>
      <w:proofErr w:type="gramStart"/>
      <w:r w:rsidRPr="00B12783">
        <w:t>К</w:t>
      </w:r>
      <w:proofErr w:type="gramEnd"/>
      <w:r w:rsidRPr="00B12783">
        <w:t xml:space="preserve"> – единовременное капиталовложение</w:t>
      </w:r>
      <w:r w:rsidRPr="00EC7625">
        <w:t>;</w:t>
      </w:r>
    </w:p>
    <w:p w:rsidR="006531CB" w:rsidRPr="00B12783" w:rsidRDefault="006531CB" w:rsidP="006531CB">
      <w:pPr>
        <w:pStyle w:val="a7"/>
      </w:pPr>
      <w:r w:rsidRPr="00B12783">
        <w:t>К =</w:t>
      </w:r>
      <w:r w:rsidR="006F7517">
        <w:t xml:space="preserve"> 175909,18</w:t>
      </w:r>
      <w:r w:rsidRPr="00B12783">
        <w:rPr>
          <w:i/>
        </w:rPr>
        <w:t xml:space="preserve"> </w:t>
      </w:r>
      <w:r w:rsidRPr="00B12783">
        <w:t xml:space="preserve">тенге (программные и технические затраты, фонд заработной платы, прочие расходы, материальные затраты, затраты на энергоносители и прочие расходы) </w:t>
      </w:r>
    </w:p>
    <w:p w:rsidR="006531CB" w:rsidRPr="00B12783" w:rsidRDefault="006531CB" w:rsidP="006531CB">
      <w:pPr>
        <w:pStyle w:val="a7"/>
      </w:pPr>
      <w:r w:rsidRPr="00B12783">
        <w:t>Тогда изменение затрат составит:</w:t>
      </w:r>
    </w:p>
    <w:p w:rsidR="006531CB" w:rsidRPr="00B12783" w:rsidRDefault="006531CB" w:rsidP="006531CB">
      <w:pPr>
        <w:pStyle w:val="a7"/>
      </w:pPr>
      <w:r w:rsidRPr="00B12783">
        <w:t xml:space="preserve">∆3 = </w:t>
      </w:r>
      <w:r w:rsidR="006F7517">
        <w:t>92749,97</w:t>
      </w:r>
      <w:r w:rsidR="00AD77C4" w:rsidRPr="00EC7625">
        <w:t xml:space="preserve"> </w:t>
      </w:r>
      <w:r w:rsidRPr="00B12783">
        <w:t>тенге</w:t>
      </w:r>
    </w:p>
    <w:p w:rsidR="006531CB" w:rsidRPr="00B12783" w:rsidRDefault="006531CB" w:rsidP="006531CB">
      <w:pPr>
        <w:pStyle w:val="a7"/>
      </w:pPr>
      <w:r w:rsidRPr="00B12783">
        <w:t xml:space="preserve">Годовая эффективность планируется в размере: </w:t>
      </w:r>
    </w:p>
    <w:p w:rsidR="006531CB" w:rsidRPr="00B12783" w:rsidRDefault="006531CB" w:rsidP="006531CB">
      <w:pPr>
        <w:pStyle w:val="a7"/>
      </w:pPr>
      <w:proofErr w:type="spellStart"/>
      <w:r w:rsidRPr="00B12783">
        <w:t>Э</w:t>
      </w:r>
      <w:proofErr w:type="gramStart"/>
      <w:r w:rsidRPr="00AD77C4">
        <w:rPr>
          <w:vertAlign w:val="subscript"/>
        </w:rPr>
        <w:t>r</w:t>
      </w:r>
      <w:proofErr w:type="spellEnd"/>
      <w:proofErr w:type="gramEnd"/>
      <w:r w:rsidRPr="00B12783">
        <w:t xml:space="preserve"> =</w:t>
      </w:r>
      <w:r w:rsidR="00AD77C4" w:rsidRPr="00EC7625">
        <w:t xml:space="preserve"> </w:t>
      </w:r>
      <w:r w:rsidR="006F7517">
        <w:rPr>
          <w:lang w:val="kk-KZ"/>
        </w:rPr>
        <w:t>210795,39</w:t>
      </w:r>
      <w:r w:rsidRPr="00B12783">
        <w:t xml:space="preserve"> тенге</w:t>
      </w:r>
    </w:p>
    <w:p w:rsidR="006531CB" w:rsidRPr="00B12783" w:rsidRDefault="006531CB" w:rsidP="006531CB">
      <w:pPr>
        <w:pStyle w:val="a7"/>
      </w:pPr>
      <w:r w:rsidRPr="00B12783">
        <w:t>Теперь можно определить срок окупаемости Т</w:t>
      </w:r>
      <w:r w:rsidRPr="00AD77C4">
        <w:rPr>
          <w:vertAlign w:val="subscript"/>
        </w:rPr>
        <w:t>ок</w:t>
      </w:r>
      <w:r w:rsidRPr="00B12783">
        <w:t xml:space="preserve"> создания новой системы из выражения:</w:t>
      </w:r>
    </w:p>
    <w:p w:rsidR="006531CB" w:rsidRPr="009D72BB" w:rsidRDefault="006531CB" w:rsidP="006531CB">
      <w:pPr>
        <w:pStyle w:val="a7"/>
      </w:pPr>
      <w:r w:rsidRPr="009D72BB">
        <w:t>Т</w:t>
      </w:r>
      <w:r w:rsidRPr="009D72BB">
        <w:rPr>
          <w:vertAlign w:val="subscript"/>
        </w:rPr>
        <w:t>ок</w:t>
      </w:r>
      <w:r w:rsidRPr="009D72BB">
        <w:t xml:space="preserve"> = К/</w:t>
      </w:r>
      <w:proofErr w:type="spellStart"/>
      <w:r w:rsidRPr="009D72BB">
        <w:t>Э</w:t>
      </w:r>
      <w:r w:rsidRPr="009D72BB">
        <w:rPr>
          <w:vertAlign w:val="subscript"/>
        </w:rPr>
        <w:t>r</w:t>
      </w:r>
      <w:proofErr w:type="spellEnd"/>
      <w:r w:rsidR="00AD77C4" w:rsidRPr="009D72BB">
        <w:rPr>
          <w:vertAlign w:val="subscript"/>
        </w:rPr>
        <w:t xml:space="preserve"> </w:t>
      </w:r>
      <w:r w:rsidR="00AD77C4" w:rsidRPr="009D72BB">
        <w:t xml:space="preserve">= </w:t>
      </w:r>
      <w:r w:rsidR="006F7517" w:rsidRPr="009D72BB">
        <w:rPr>
          <w:lang w:val="kk-KZ"/>
        </w:rPr>
        <w:t>175909</w:t>
      </w:r>
      <w:r w:rsidR="00AD77C4" w:rsidRPr="009D72BB">
        <w:t>,</w:t>
      </w:r>
      <w:r w:rsidR="006F7517" w:rsidRPr="009D72BB">
        <w:rPr>
          <w:lang w:val="kk-KZ"/>
        </w:rPr>
        <w:t>18</w:t>
      </w:r>
      <w:r w:rsidR="00AD77C4" w:rsidRPr="009D72BB">
        <w:t>/</w:t>
      </w:r>
      <w:r w:rsidR="006F7517" w:rsidRPr="009D72BB">
        <w:rPr>
          <w:lang w:val="kk-KZ"/>
        </w:rPr>
        <w:t>210795</w:t>
      </w:r>
      <w:r w:rsidR="00126AC4" w:rsidRPr="009D72BB">
        <w:rPr>
          <w:lang w:val="kk-KZ"/>
        </w:rPr>
        <w:t>,</w:t>
      </w:r>
      <w:r w:rsidR="006F7517" w:rsidRPr="009D72BB">
        <w:rPr>
          <w:lang w:val="kk-KZ"/>
        </w:rPr>
        <w:t>39</w:t>
      </w:r>
      <w:r w:rsidR="00177347">
        <w:rPr>
          <w:lang w:val="kk-KZ"/>
        </w:rPr>
        <w:t xml:space="preserve"> </w:t>
      </w:r>
      <w:r w:rsidR="00AD77C4" w:rsidRPr="009D72BB">
        <w:t>=</w:t>
      </w:r>
      <w:r w:rsidR="00177347">
        <w:t xml:space="preserve"> </w:t>
      </w:r>
      <w:r w:rsidR="00AD77C4" w:rsidRPr="009D72BB">
        <w:t>0,</w:t>
      </w:r>
      <w:r w:rsidR="006F7517" w:rsidRPr="009D72BB">
        <w:rPr>
          <w:lang w:val="kk-KZ"/>
        </w:rPr>
        <w:t>8</w:t>
      </w:r>
      <w:r w:rsidR="00126AC4" w:rsidRPr="009D72BB">
        <w:rPr>
          <w:lang w:val="kk-KZ"/>
        </w:rPr>
        <w:t>3</w:t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="00936826">
        <w:rPr>
          <w:vertAlign w:val="subscript"/>
        </w:rPr>
        <w:tab/>
      </w:r>
      <w:r w:rsidRPr="009D72BB">
        <w:t>(5.</w:t>
      </w:r>
      <w:r w:rsidR="00954071">
        <w:t>3.7</w:t>
      </w:r>
      <w:r w:rsidRPr="009D72BB">
        <w:t>)</w:t>
      </w:r>
    </w:p>
    <w:p w:rsidR="00FE3B2D" w:rsidRPr="00EC7625" w:rsidRDefault="006531CB" w:rsidP="006531CB">
      <w:pPr>
        <w:pStyle w:val="a7"/>
      </w:pPr>
      <w:r w:rsidRPr="00B12783">
        <w:t>Данный срок окупаемости учитывает только материальные преимущества создания новой системы.</w:t>
      </w:r>
      <w:r w:rsidR="00AD77C4" w:rsidRPr="00AD77C4">
        <w:t xml:space="preserve"> </w:t>
      </w:r>
      <w:r w:rsidRPr="00B12783">
        <w:t>В целом система считается рентабельной, если ее срок окупаемости меньше года.</w:t>
      </w:r>
    </w:p>
    <w:p w:rsidR="006E2C6C" w:rsidRDefault="006E2C6C">
      <w:pPr>
        <w:rPr>
          <w:bCs/>
          <w:i/>
          <w:sz w:val="24"/>
          <w:szCs w:val="24"/>
        </w:rPr>
      </w:pPr>
      <w:r>
        <w:rPr>
          <w:bCs/>
          <w:i/>
          <w:sz w:val="24"/>
          <w:szCs w:val="24"/>
        </w:rPr>
        <w:br w:type="page"/>
      </w:r>
    </w:p>
    <w:p w:rsidR="006E2C6C" w:rsidRPr="00B12783" w:rsidRDefault="006E2C6C" w:rsidP="004022F0">
      <w:pPr>
        <w:pStyle w:val="af5"/>
      </w:pPr>
      <w:r w:rsidRPr="00B12783">
        <w:lastRenderedPageBreak/>
        <w:t>Таблица 5.</w:t>
      </w:r>
      <w:r w:rsidR="0031293C">
        <w:rPr>
          <w:lang w:val="en-US"/>
        </w:rPr>
        <w:t>3.2</w:t>
      </w:r>
      <w:r w:rsidR="004022F0">
        <w:rPr>
          <w:lang w:val="en-US"/>
        </w:rPr>
        <w:t xml:space="preserve"> </w:t>
      </w:r>
      <w:r w:rsidRPr="00B12783">
        <w:t>Технико-экономические показатели</w:t>
      </w:r>
    </w:p>
    <w:tbl>
      <w:tblPr>
        <w:tblW w:w="9781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13" w:type="dxa"/>
          <w:bottom w:w="113" w:type="dxa"/>
        </w:tblCellMar>
        <w:tblLook w:val="0000" w:firstRow="0" w:lastRow="0" w:firstColumn="0" w:lastColumn="0" w:noHBand="0" w:noVBand="0"/>
      </w:tblPr>
      <w:tblGrid>
        <w:gridCol w:w="993"/>
        <w:gridCol w:w="4259"/>
        <w:gridCol w:w="1961"/>
        <w:gridCol w:w="2568"/>
      </w:tblGrid>
      <w:tr w:rsidR="006E2C6C" w:rsidRPr="00B12783" w:rsidTr="004022F0">
        <w:trPr>
          <w:trHeight w:val="435"/>
        </w:trPr>
        <w:tc>
          <w:tcPr>
            <w:tcW w:w="993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№ </w:t>
            </w:r>
            <w:proofErr w:type="gramStart"/>
            <w:r w:rsidRPr="004022F0">
              <w:rPr>
                <w:rFonts w:ascii="Times New Roman" w:hAnsi="Times New Roman" w:cs="Times New Roman"/>
                <w:b/>
                <w:sz w:val="24"/>
                <w:szCs w:val="24"/>
              </w:rPr>
              <w:t>п</w:t>
            </w:r>
            <w:proofErr w:type="gramEnd"/>
            <w:r w:rsidRPr="004022F0">
              <w:rPr>
                <w:rFonts w:ascii="Times New Roman" w:hAnsi="Times New Roman" w:cs="Times New Roman"/>
                <w:b/>
                <w:sz w:val="24"/>
                <w:szCs w:val="24"/>
              </w:rPr>
              <w:t>/п</w:t>
            </w:r>
          </w:p>
        </w:tc>
        <w:tc>
          <w:tcPr>
            <w:tcW w:w="4259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b/>
                <w:sz w:val="24"/>
                <w:szCs w:val="24"/>
              </w:rPr>
              <w:t>Показатели</w:t>
            </w:r>
          </w:p>
        </w:tc>
        <w:tc>
          <w:tcPr>
            <w:tcW w:w="1961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b/>
                <w:sz w:val="24"/>
                <w:szCs w:val="24"/>
              </w:rPr>
              <w:t>Единица измерения</w:t>
            </w:r>
          </w:p>
        </w:tc>
        <w:tc>
          <w:tcPr>
            <w:tcW w:w="2568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b/>
                <w:sz w:val="24"/>
                <w:szCs w:val="24"/>
              </w:rPr>
              <w:t>Количество</w:t>
            </w:r>
          </w:p>
        </w:tc>
      </w:tr>
      <w:tr w:rsidR="006E2C6C" w:rsidRPr="00B12783" w:rsidTr="004022F0">
        <w:trPr>
          <w:trHeight w:val="371"/>
        </w:trPr>
        <w:tc>
          <w:tcPr>
            <w:tcW w:w="993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259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Общая трудоемкость работ, в том числе</w:t>
            </w:r>
          </w:p>
        </w:tc>
        <w:tc>
          <w:tcPr>
            <w:tcW w:w="1961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Чел * час</w:t>
            </w:r>
          </w:p>
        </w:tc>
        <w:tc>
          <w:tcPr>
            <w:tcW w:w="2568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377</w:t>
            </w:r>
          </w:p>
        </w:tc>
      </w:tr>
      <w:tr w:rsidR="006E2C6C" w:rsidRPr="00B12783" w:rsidTr="004022F0">
        <w:trPr>
          <w:trHeight w:val="371"/>
        </w:trPr>
        <w:tc>
          <w:tcPr>
            <w:tcW w:w="993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1.1</w:t>
            </w:r>
          </w:p>
        </w:tc>
        <w:tc>
          <w:tcPr>
            <w:tcW w:w="4259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Техническое задание</w:t>
            </w:r>
          </w:p>
        </w:tc>
        <w:tc>
          <w:tcPr>
            <w:tcW w:w="1961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Чел * час</w:t>
            </w:r>
          </w:p>
        </w:tc>
        <w:tc>
          <w:tcPr>
            <w:tcW w:w="2568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</w:tr>
      <w:tr w:rsidR="006E2C6C" w:rsidRPr="00B12783" w:rsidTr="004022F0">
        <w:trPr>
          <w:trHeight w:val="358"/>
        </w:trPr>
        <w:tc>
          <w:tcPr>
            <w:tcW w:w="993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4259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Техно – рабочий проект</w:t>
            </w:r>
          </w:p>
        </w:tc>
        <w:tc>
          <w:tcPr>
            <w:tcW w:w="1961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Чел * час</w:t>
            </w:r>
          </w:p>
        </w:tc>
        <w:tc>
          <w:tcPr>
            <w:tcW w:w="2568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274,7</w:t>
            </w:r>
          </w:p>
        </w:tc>
      </w:tr>
      <w:tr w:rsidR="006E2C6C" w:rsidRPr="00B12783" w:rsidTr="004022F0">
        <w:trPr>
          <w:trHeight w:val="371"/>
        </w:trPr>
        <w:tc>
          <w:tcPr>
            <w:tcW w:w="993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1.3</w:t>
            </w:r>
          </w:p>
        </w:tc>
        <w:tc>
          <w:tcPr>
            <w:tcW w:w="4259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Внедрение</w:t>
            </w:r>
          </w:p>
        </w:tc>
        <w:tc>
          <w:tcPr>
            <w:tcW w:w="1961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Чел * час</w:t>
            </w:r>
          </w:p>
        </w:tc>
        <w:tc>
          <w:tcPr>
            <w:tcW w:w="2568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78,03</w:t>
            </w:r>
          </w:p>
        </w:tc>
      </w:tr>
      <w:tr w:rsidR="006E2C6C" w:rsidRPr="00B12783" w:rsidTr="004022F0">
        <w:trPr>
          <w:trHeight w:val="371"/>
        </w:trPr>
        <w:tc>
          <w:tcPr>
            <w:tcW w:w="993" w:type="dxa"/>
            <w:vAlign w:val="center"/>
          </w:tcPr>
          <w:p w:rsidR="006E2C6C" w:rsidRPr="004022F0" w:rsidRDefault="004022F0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259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Срок разработки проекта по плану</w:t>
            </w:r>
          </w:p>
        </w:tc>
        <w:tc>
          <w:tcPr>
            <w:tcW w:w="1961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Дни</w:t>
            </w:r>
          </w:p>
        </w:tc>
        <w:tc>
          <w:tcPr>
            <w:tcW w:w="2568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6E2C6C" w:rsidRPr="00B12783" w:rsidTr="004022F0">
        <w:trPr>
          <w:trHeight w:val="371"/>
        </w:trPr>
        <w:tc>
          <w:tcPr>
            <w:tcW w:w="993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259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Численность персонала</w:t>
            </w:r>
          </w:p>
        </w:tc>
        <w:tc>
          <w:tcPr>
            <w:tcW w:w="1961" w:type="dxa"/>
            <w:vAlign w:val="center"/>
          </w:tcPr>
          <w:p w:rsidR="006E2C6C" w:rsidRPr="004022F0" w:rsidRDefault="006E2C6C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Чел</w:t>
            </w:r>
          </w:p>
        </w:tc>
        <w:tc>
          <w:tcPr>
            <w:tcW w:w="2568" w:type="dxa"/>
            <w:vAlign w:val="center"/>
          </w:tcPr>
          <w:p w:rsidR="006E2C6C" w:rsidRPr="00870F4E" w:rsidRDefault="00870F4E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1</w:t>
            </w:r>
          </w:p>
        </w:tc>
      </w:tr>
      <w:tr w:rsidR="00B51545" w:rsidRPr="00B12783" w:rsidTr="004022F0">
        <w:trPr>
          <w:trHeight w:val="371"/>
        </w:trPr>
        <w:tc>
          <w:tcPr>
            <w:tcW w:w="993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259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Себестоимость продукции</w:t>
            </w:r>
          </w:p>
        </w:tc>
        <w:tc>
          <w:tcPr>
            <w:tcW w:w="1961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енге</w:t>
            </w:r>
          </w:p>
        </w:tc>
        <w:tc>
          <w:tcPr>
            <w:tcW w:w="2568" w:type="dxa"/>
            <w:vAlign w:val="center"/>
          </w:tcPr>
          <w:p w:rsidR="00B51545" w:rsidRPr="005E0351" w:rsidRDefault="00B51545" w:rsidP="00877DD4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130884,81</w:t>
            </w:r>
          </w:p>
        </w:tc>
      </w:tr>
      <w:tr w:rsidR="00B51545" w:rsidRPr="00B12783" w:rsidTr="004022F0">
        <w:trPr>
          <w:trHeight w:val="371"/>
        </w:trPr>
        <w:tc>
          <w:tcPr>
            <w:tcW w:w="993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259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Прибыль предприятия</w:t>
            </w:r>
          </w:p>
        </w:tc>
        <w:tc>
          <w:tcPr>
            <w:tcW w:w="1961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енге</w:t>
            </w:r>
          </w:p>
        </w:tc>
        <w:tc>
          <w:tcPr>
            <w:tcW w:w="2568" w:type="dxa"/>
            <w:vAlign w:val="center"/>
          </w:tcPr>
          <w:p w:rsidR="00B51545" w:rsidRPr="00540718" w:rsidRDefault="00B51545" w:rsidP="00877DD4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26176,96</w:t>
            </w:r>
          </w:p>
        </w:tc>
      </w:tr>
      <w:tr w:rsidR="00B51545" w:rsidRPr="00B12783" w:rsidTr="004022F0">
        <w:trPr>
          <w:trHeight w:val="371"/>
        </w:trPr>
        <w:tc>
          <w:tcPr>
            <w:tcW w:w="993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259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Отпускная цена продукции</w:t>
            </w:r>
          </w:p>
        </w:tc>
        <w:tc>
          <w:tcPr>
            <w:tcW w:w="1961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енге</w:t>
            </w:r>
          </w:p>
        </w:tc>
        <w:tc>
          <w:tcPr>
            <w:tcW w:w="2568" w:type="dxa"/>
            <w:vAlign w:val="center"/>
          </w:tcPr>
          <w:p w:rsidR="00B51545" w:rsidRPr="00E60EF8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175909,18</w:t>
            </w:r>
          </w:p>
        </w:tc>
      </w:tr>
      <w:tr w:rsidR="00B51545" w:rsidRPr="00B12783" w:rsidTr="004022F0">
        <w:trPr>
          <w:trHeight w:val="371"/>
        </w:trPr>
        <w:tc>
          <w:tcPr>
            <w:tcW w:w="993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259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Среднемесячная заработная плата</w:t>
            </w:r>
          </w:p>
        </w:tc>
        <w:tc>
          <w:tcPr>
            <w:tcW w:w="1961" w:type="dxa"/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</w:t>
            </w: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енге</w:t>
            </w:r>
          </w:p>
        </w:tc>
        <w:tc>
          <w:tcPr>
            <w:tcW w:w="2568" w:type="dxa"/>
            <w:vAlign w:val="center"/>
          </w:tcPr>
          <w:p w:rsidR="00B51545" w:rsidRPr="009F2C31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 w:rsidRPr="009F2C31"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40406,64</w:t>
            </w:r>
          </w:p>
        </w:tc>
      </w:tr>
      <w:tr w:rsidR="00B51545" w:rsidRPr="00B12783" w:rsidTr="004022F0">
        <w:trPr>
          <w:trHeight w:val="483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Срок окупаемости затрат</w:t>
            </w:r>
          </w:p>
        </w:tc>
        <w:tc>
          <w:tcPr>
            <w:tcW w:w="19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545" w:rsidRPr="004022F0" w:rsidRDefault="00B51545" w:rsidP="004022F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022F0">
              <w:rPr>
                <w:rFonts w:ascii="Times New Roman" w:hAnsi="Times New Roman" w:cs="Times New Roman"/>
                <w:sz w:val="24"/>
                <w:szCs w:val="24"/>
              </w:rPr>
              <w:t>Год</w:t>
            </w:r>
          </w:p>
        </w:tc>
        <w:tc>
          <w:tcPr>
            <w:tcW w:w="25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51545" w:rsidRPr="00870F4E" w:rsidRDefault="00B51545" w:rsidP="009F2C3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kk-KZ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</w:t>
            </w:r>
            <w:r>
              <w:rPr>
                <w:rFonts w:ascii="Times New Roman" w:hAnsi="Times New Roman" w:cs="Times New Roman"/>
                <w:sz w:val="24"/>
                <w:szCs w:val="24"/>
                <w:lang w:val="kk-KZ"/>
              </w:rPr>
              <w:t>83</w:t>
            </w:r>
          </w:p>
        </w:tc>
      </w:tr>
    </w:tbl>
    <w:p w:rsidR="006E2C6C" w:rsidRPr="006E2C6C" w:rsidRDefault="006E2C6C" w:rsidP="006531CB">
      <w:pPr>
        <w:pStyle w:val="a7"/>
        <w:rPr>
          <w:lang w:val="en-US"/>
        </w:rPr>
      </w:pPr>
    </w:p>
    <w:p w:rsidR="0001316A" w:rsidRDefault="0001316A" w:rsidP="00A06DD3">
      <w:pPr>
        <w:pStyle w:val="a7"/>
        <w:rPr>
          <w:rFonts w:eastAsiaTheme="majorEastAsia" w:cs="Times New Roman"/>
          <w:bCs/>
          <w:szCs w:val="28"/>
        </w:rPr>
      </w:pPr>
      <w:r>
        <w:br w:type="page"/>
      </w:r>
    </w:p>
    <w:p w:rsidR="0001316A" w:rsidRDefault="0001316A" w:rsidP="0001316A">
      <w:pPr>
        <w:pStyle w:val="11"/>
      </w:pPr>
      <w:bookmarkStart w:id="61" w:name="_Toc359255031"/>
      <w:r>
        <w:lastRenderedPageBreak/>
        <w:t>6 МЕРОПРИЯТИЯ ПО ТЕХНИКЕ БЕ</w:t>
      </w:r>
      <w:r w:rsidR="00A72963">
        <w:t>З</w:t>
      </w:r>
      <w:r>
        <w:t>ОПАСНОСТ</w:t>
      </w:r>
      <w:r w:rsidR="00A72963">
        <w:t>И</w:t>
      </w:r>
      <w:r>
        <w:t xml:space="preserve"> И ОХРАНЕ ОКРУЖАЮЩЕЙ СРЕДЫ</w:t>
      </w:r>
      <w:bookmarkEnd w:id="61"/>
    </w:p>
    <w:p w:rsidR="00457717" w:rsidRDefault="007C5024" w:rsidP="007C5024">
      <w:pPr>
        <w:pStyle w:val="21"/>
      </w:pPr>
      <w:bookmarkStart w:id="62" w:name="_Toc359255032"/>
      <w:r w:rsidRPr="007C5024">
        <w:t>6.1 Общие принципы и законодательство по охране труда</w:t>
      </w:r>
      <w:bookmarkEnd w:id="62"/>
    </w:p>
    <w:p w:rsidR="00733708" w:rsidRPr="00B12783" w:rsidRDefault="00FE2496" w:rsidP="00733708">
      <w:pPr>
        <w:pStyle w:val="a7"/>
      </w:pPr>
      <w:r>
        <w:t>Охрана труда –</w:t>
      </w:r>
      <w:r w:rsidR="00733708" w:rsidRPr="00B12783">
        <w:t xml:space="preserve"> это система законодательных актов, социально-экономических, организационных, технических, гигиенических, и лечебно-профилактических мероприятий и средств, обеспечивающих безопасность, сохранение здоровья и работоспособности человека в процессе труда.</w:t>
      </w:r>
    </w:p>
    <w:p w:rsidR="00733708" w:rsidRPr="00B12783" w:rsidRDefault="00733708" w:rsidP="00733708">
      <w:pPr>
        <w:pStyle w:val="a7"/>
      </w:pPr>
      <w:r w:rsidRPr="00B12783">
        <w:t>Труд</w:t>
      </w:r>
      <w:r w:rsidR="00FE2496">
        <w:t xml:space="preserve">овое </w:t>
      </w:r>
      <w:r w:rsidRPr="00B12783">
        <w:t>законодательство Ре</w:t>
      </w:r>
      <w:r w:rsidR="00FE2496">
        <w:t xml:space="preserve">спублики Казахстан основывается на Конституции </w:t>
      </w:r>
      <w:r w:rsidRPr="00B12783">
        <w:t>Республики Казахстан и состоит из Трудового Кодекса и принятых в соответствии с ним иных нормативных правовых актов Республики Казахстан: закон Республики Казахстан «О труде» от 2 декабря 2000 года, закон республики Казахстан «О безопасности и охране труда» от 28 февраля 2004 года.</w:t>
      </w:r>
    </w:p>
    <w:p w:rsidR="00733708" w:rsidRPr="00B12783" w:rsidRDefault="00733708" w:rsidP="00733708">
      <w:pPr>
        <w:pStyle w:val="a7"/>
      </w:pPr>
      <w:bookmarkStart w:id="63" w:name="_Toc217824245"/>
      <w:bookmarkStart w:id="64" w:name="_Toc217827749"/>
      <w:bookmarkStart w:id="65" w:name="_Toc217827790"/>
      <w:bookmarkStart w:id="66" w:name="_Toc217898426"/>
      <w:bookmarkStart w:id="67" w:name="_Toc217898470"/>
      <w:bookmarkStart w:id="68" w:name="_Toc217906589"/>
      <w:bookmarkStart w:id="69" w:name="_Toc217970489"/>
      <w:bookmarkStart w:id="70" w:name="_Toc227641162"/>
      <w:bookmarkStart w:id="71" w:name="_Toc227641228"/>
      <w:r w:rsidRPr="00B12783">
        <w:t xml:space="preserve">Закон о безопасности и охране труда Республики Казахстан от 28 февраля 2004 года </w:t>
      </w:r>
      <w:r w:rsidR="00FE2496">
        <w:t>№</w:t>
      </w:r>
      <w:r w:rsidRPr="00B12783">
        <w:t>528</w:t>
      </w:r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r w:rsidR="00FE2496">
        <w:t xml:space="preserve">. </w:t>
      </w:r>
      <w:r w:rsidRPr="00B12783">
        <w:t>Настоящий Закон регулирует общественные отношения в области охраны труда в Республике Казахстан и направлен на обеспечение безопасности, сохранение жизни и здоровья работников в процессе трудовой деятельности, а также устанавливает основные принципы государственной политики в области безопасности и охраны труда.</w:t>
      </w:r>
    </w:p>
    <w:p w:rsidR="00733708" w:rsidRPr="00B12783" w:rsidRDefault="00733708" w:rsidP="00733708">
      <w:pPr>
        <w:pStyle w:val="a7"/>
      </w:pPr>
      <w:r w:rsidRPr="00B12783">
        <w:t xml:space="preserve">Глава 1 Общие положения </w:t>
      </w:r>
    </w:p>
    <w:p w:rsidR="00733708" w:rsidRPr="00B12783" w:rsidRDefault="00733708" w:rsidP="00FE2496">
      <w:pPr>
        <w:pStyle w:val="a7"/>
        <w:ind w:firstLine="708"/>
      </w:pPr>
      <w:r w:rsidRPr="00B12783">
        <w:t xml:space="preserve">Статья 1. Основные понятия </w:t>
      </w:r>
    </w:p>
    <w:p w:rsidR="00733708" w:rsidRPr="00B12783" w:rsidRDefault="00733708" w:rsidP="00733708">
      <w:pPr>
        <w:pStyle w:val="a7"/>
      </w:pPr>
      <w:r w:rsidRPr="00B12783">
        <w:t>В настоящем Законе используются следующие основные понятия:</w:t>
      </w:r>
    </w:p>
    <w:p w:rsidR="00733708" w:rsidRPr="00B12783" w:rsidRDefault="00733708" w:rsidP="00733708">
      <w:pPr>
        <w:pStyle w:val="a7"/>
      </w:pPr>
      <w:r w:rsidRPr="00B12783">
        <w:t>1) аттестация производствен</w:t>
      </w:r>
      <w:r w:rsidR="00FE2496">
        <w:t>ных объектов по условиям труда –</w:t>
      </w:r>
      <w:r w:rsidRPr="00B12783">
        <w:t xml:space="preserve"> деятельность по оценке производственных объектов, цехов, участков, рабочих мест с целью определения состояния безопасности, вредности, тяжести, напряженности выполняемых на них работ, гигиены труда и определения соответствия условий производственной среды нормативам условий труда;</w:t>
      </w:r>
    </w:p>
    <w:p w:rsidR="00733708" w:rsidRPr="00B12783" w:rsidRDefault="00FE2496" w:rsidP="00733708">
      <w:pPr>
        <w:pStyle w:val="a7"/>
      </w:pPr>
      <w:r>
        <w:t>2) безопасность труда –</w:t>
      </w:r>
      <w:r w:rsidR="00733708" w:rsidRPr="00B12783">
        <w:t xml:space="preserve"> состояние защищенности работника, обеспеченное комплексом мероприятий, исключающих вредное и опасное воздействие на работников в процессе трудовой деятельности;</w:t>
      </w:r>
    </w:p>
    <w:p w:rsidR="00733708" w:rsidRPr="00B12783" w:rsidRDefault="00733708" w:rsidP="00733708">
      <w:pPr>
        <w:pStyle w:val="a7"/>
      </w:pPr>
      <w:r w:rsidRPr="00B12783">
        <w:lastRenderedPageBreak/>
        <w:t xml:space="preserve">3) безопасные условия труда </w:t>
      </w:r>
      <w:r w:rsidR="00DB5092">
        <w:t>–</w:t>
      </w:r>
      <w:r w:rsidRPr="00B12783">
        <w:t xml:space="preserve"> условия труда, созданные работодателем, при которых воздействие на работника вредных и опасных производственных факторов отсутствует либо уровень их воздействия не превышает нормы безопасности;</w:t>
      </w:r>
    </w:p>
    <w:p w:rsidR="00733708" w:rsidRPr="00B12783" w:rsidRDefault="00733708" w:rsidP="00733708">
      <w:pPr>
        <w:pStyle w:val="a7"/>
      </w:pPr>
      <w:r w:rsidRPr="00B12783">
        <w:t xml:space="preserve">4) безопасность производственного оборудования </w:t>
      </w:r>
      <w:r w:rsidR="00DB5092">
        <w:t>–</w:t>
      </w:r>
      <w:r w:rsidRPr="00B12783">
        <w:t xml:space="preserve"> соответствие производственного оборудования требованиям безопасности труда при выполнении им заданных функций в условиях, установленных нормативно-технической и проектной документацией;</w:t>
      </w:r>
    </w:p>
    <w:p w:rsidR="00733708" w:rsidRPr="00B12783" w:rsidRDefault="00733708" w:rsidP="00733708">
      <w:pPr>
        <w:pStyle w:val="a7"/>
      </w:pPr>
      <w:r w:rsidRPr="00B12783">
        <w:t xml:space="preserve">5) безопасность производственного процесса </w:t>
      </w:r>
      <w:r w:rsidR="00DB5092">
        <w:t>–</w:t>
      </w:r>
      <w:r w:rsidRPr="00B12783">
        <w:t xml:space="preserve"> соответствие производственного процесса требованиям безопасности труда в условиях, установленных нормативно-технической документацией;</w:t>
      </w:r>
    </w:p>
    <w:p w:rsidR="00733708" w:rsidRPr="00B12783" w:rsidRDefault="00733708" w:rsidP="00733708">
      <w:pPr>
        <w:pStyle w:val="a7"/>
      </w:pPr>
      <w:r w:rsidRPr="00B12783">
        <w:t xml:space="preserve">6) вредный производственный фактор </w:t>
      </w:r>
      <w:r w:rsidR="00DB5092">
        <w:t>–</w:t>
      </w:r>
      <w:r w:rsidRPr="00B12783">
        <w:t xml:space="preserve"> производственный фактор, воздействие которого на работника может привести к заболеванию или снижению трудоспособности;</w:t>
      </w:r>
    </w:p>
    <w:p w:rsidR="00733708" w:rsidRPr="00B12783" w:rsidRDefault="00733708" w:rsidP="00733708">
      <w:pPr>
        <w:pStyle w:val="a7"/>
      </w:pPr>
      <w:r w:rsidRPr="00B12783">
        <w:t xml:space="preserve">7) вредные (особо вредные) условия труда </w:t>
      </w:r>
      <w:r w:rsidR="00DB5092">
        <w:t>–</w:t>
      </w:r>
      <w:r w:rsidRPr="00B12783">
        <w:t xml:space="preserve"> условия труда, при которых воздействие определенных производственных факторов приводит к снижению работоспособности или заболеванию работника;</w:t>
      </w:r>
    </w:p>
    <w:p w:rsidR="00733708" w:rsidRPr="00B12783" w:rsidRDefault="00733708" w:rsidP="00733708">
      <w:pPr>
        <w:pStyle w:val="a7"/>
      </w:pPr>
      <w:r w:rsidRPr="00B12783">
        <w:t xml:space="preserve">8) гигиена труда </w:t>
      </w:r>
      <w:r w:rsidR="00DB5092">
        <w:t>–</w:t>
      </w:r>
      <w:r w:rsidRPr="00B12783">
        <w:t xml:space="preserve"> комплекс санитарно-гигиенических мер и средств по сохранению здоровья работников, профилактике неблагоприятного воздействия производственной среды и трудового процесса;</w:t>
      </w:r>
    </w:p>
    <w:p w:rsidR="00733708" w:rsidRPr="00B12783" w:rsidRDefault="00733708" w:rsidP="00733708">
      <w:pPr>
        <w:pStyle w:val="a7"/>
      </w:pPr>
      <w:r w:rsidRPr="00B12783">
        <w:t xml:space="preserve">9) мониторинг безопасности и охраны труда </w:t>
      </w:r>
      <w:r w:rsidR="00DB5092">
        <w:t>–</w:t>
      </w:r>
      <w:r w:rsidRPr="00B12783">
        <w:t xml:space="preserve"> система наблюдений за состоянием безопасности и охраны труда на производстве, а также оценка и прогноз состояния безопасности и охраны труда в республике;</w:t>
      </w:r>
    </w:p>
    <w:p w:rsidR="00733708" w:rsidRPr="00B12783" w:rsidRDefault="00733708" w:rsidP="00733708">
      <w:pPr>
        <w:pStyle w:val="a7"/>
      </w:pPr>
      <w:r w:rsidRPr="00B12783">
        <w:t xml:space="preserve">10) несчастный случай на производстве </w:t>
      </w:r>
      <w:r w:rsidR="00DB5092">
        <w:t>–</w:t>
      </w:r>
      <w:r w:rsidRPr="00B12783">
        <w:t xml:space="preserve"> воздействие на работника производственного фактора при выполнении им трудовых (служебных) обязанностей или заданий работодателя, в результате которого произошли травма, внезапное ухудшение здоровья или отравление работника, которые привели его к временной или стойкой утрате трудоспособности, профессиональному заболеванию либо смерти;</w:t>
      </w:r>
    </w:p>
    <w:p w:rsidR="00733708" w:rsidRPr="00B12783" w:rsidRDefault="00733708" w:rsidP="00733708">
      <w:pPr>
        <w:pStyle w:val="a7"/>
      </w:pPr>
      <w:r w:rsidRPr="00B12783">
        <w:t xml:space="preserve">11) нормы безопасности </w:t>
      </w:r>
      <w:r w:rsidR="00DB5092">
        <w:t>–</w:t>
      </w:r>
      <w:r w:rsidRPr="00B12783">
        <w:t xml:space="preserve"> качественные и количественные показатели, характеризующие условия производства, производственный и трудовой процесс с точки зрения обеспечения организационных, технических, санитарно-гигиенических, биологических и иных норм, правил, процедур и критериев, направленных на сохранение жизни и здоровья работников в процессе их трудовой деятельности;</w:t>
      </w:r>
    </w:p>
    <w:p w:rsidR="00733708" w:rsidRPr="00B12783" w:rsidRDefault="00733708" w:rsidP="00733708">
      <w:pPr>
        <w:pStyle w:val="a7"/>
      </w:pPr>
      <w:r w:rsidRPr="00B12783">
        <w:lastRenderedPageBreak/>
        <w:t xml:space="preserve">12) нормативы условий труда </w:t>
      </w:r>
      <w:r w:rsidR="00DB5092">
        <w:t>–</w:t>
      </w:r>
      <w:r w:rsidRPr="00B12783">
        <w:t xml:space="preserve"> нормативы, содержащие эргономические, санитарно-гигиенические и психофизиологические и иные требования, обеспечивающие нормальные условия труда;</w:t>
      </w:r>
    </w:p>
    <w:p w:rsidR="00733708" w:rsidRPr="00B12783" w:rsidRDefault="00733708" w:rsidP="00733708">
      <w:pPr>
        <w:pStyle w:val="a7"/>
      </w:pPr>
      <w:r w:rsidRPr="00B12783">
        <w:t xml:space="preserve">13) общественный инспектор по охране труда </w:t>
      </w:r>
      <w:r w:rsidR="00DB5092">
        <w:t>–</w:t>
      </w:r>
      <w:r w:rsidRPr="00B12783">
        <w:t xml:space="preserve"> представитель работников, осуществляющий общественный контроль в области безопасности и охраны труда, назначаемый профсоюзным органом организации, а при отсутствии профсоюза </w:t>
      </w:r>
      <w:r w:rsidR="00DB5092">
        <w:t>–</w:t>
      </w:r>
      <w:r w:rsidRPr="00B12783">
        <w:t xml:space="preserve"> общим собранием работников;</w:t>
      </w:r>
    </w:p>
    <w:p w:rsidR="00733708" w:rsidRPr="00B12783" w:rsidRDefault="00733708" w:rsidP="00733708">
      <w:pPr>
        <w:pStyle w:val="a7"/>
      </w:pPr>
      <w:r w:rsidRPr="00B12783">
        <w:t xml:space="preserve">14) опасный производственный фактор </w:t>
      </w:r>
      <w:r w:rsidR="00DB5092">
        <w:t>–</w:t>
      </w:r>
      <w:r w:rsidRPr="00B12783">
        <w:t xml:space="preserve"> производственный фактор, воздействие которого на работника может привести к временной или стойкой утрате трудоспособности (трудовому увечью или профессиональному заболеванию) или смерти;</w:t>
      </w:r>
    </w:p>
    <w:p w:rsidR="00733708" w:rsidRPr="00B12783" w:rsidRDefault="00733708" w:rsidP="00733708">
      <w:pPr>
        <w:pStyle w:val="a7"/>
      </w:pPr>
      <w:r w:rsidRPr="00B12783">
        <w:t xml:space="preserve">15) опасные (особо опасные) условия труда </w:t>
      </w:r>
      <w:r w:rsidR="00DB5092">
        <w:t>–</w:t>
      </w:r>
      <w:r w:rsidRPr="00B12783">
        <w:t xml:space="preserve"> условия труда, при которых воздействие определенных производственных факторов приводит в случае несоблюдения правил охраны труда к внезапному резкому ухудшению здоровья или травме работника либо его смерти;</w:t>
      </w:r>
    </w:p>
    <w:p w:rsidR="00733708" w:rsidRPr="00B12783" w:rsidRDefault="00733708" w:rsidP="00733708">
      <w:pPr>
        <w:pStyle w:val="a7"/>
      </w:pPr>
      <w:r w:rsidRPr="00B12783">
        <w:t xml:space="preserve">16) охрана труда </w:t>
      </w:r>
      <w:r w:rsidR="00DB5092">
        <w:t>–</w:t>
      </w:r>
      <w:r w:rsidRPr="00B12783">
        <w:t xml:space="preserve"> система обеспечения безопасности жизни и здоровья работников в процессе трудовой деятельности, включающая в себя правовые, социально-экономические, организационно-технические, санитарно-гигиенические, лечебно-профилактические, реабилитационные и иные мероприятия и средства;</w:t>
      </w:r>
    </w:p>
    <w:p w:rsidR="00733708" w:rsidRPr="00B12783" w:rsidRDefault="00733708" w:rsidP="00733708">
      <w:pPr>
        <w:pStyle w:val="a7"/>
      </w:pPr>
      <w:r w:rsidRPr="00B12783">
        <w:t xml:space="preserve">17) представители работников </w:t>
      </w:r>
      <w:r w:rsidR="00DB5092">
        <w:t>–</w:t>
      </w:r>
      <w:r w:rsidRPr="00B12783">
        <w:t xml:space="preserve"> уполномоченные работниками органы профессиональных союзов и их объединений, а в их отсутствие иные представители или организации, созданные в порядке, установленном законодательством Республики Казахстан;</w:t>
      </w:r>
    </w:p>
    <w:p w:rsidR="00733708" w:rsidRPr="00B12783" w:rsidRDefault="00733708" w:rsidP="00733708">
      <w:pPr>
        <w:pStyle w:val="a7"/>
      </w:pPr>
      <w:r w:rsidRPr="00B12783">
        <w:t xml:space="preserve">18) производственное оборудование </w:t>
      </w:r>
      <w:r w:rsidR="00DB5092">
        <w:t>–</w:t>
      </w:r>
      <w:r w:rsidRPr="00B12783">
        <w:t xml:space="preserve"> машины, механизмы, аппараты и иные технические средства;</w:t>
      </w:r>
    </w:p>
    <w:p w:rsidR="00733708" w:rsidRPr="00B12783" w:rsidRDefault="00733708" w:rsidP="00733708">
      <w:pPr>
        <w:pStyle w:val="a7"/>
      </w:pPr>
      <w:r w:rsidRPr="00B12783">
        <w:t xml:space="preserve">19) производственная санитария </w:t>
      </w:r>
      <w:r w:rsidR="00DB5092">
        <w:t>–</w:t>
      </w:r>
      <w:r w:rsidRPr="00B12783">
        <w:t xml:space="preserve"> система санитарно-гигиенических, организационных мероприятий и технических средств, предотвращающих или уменьшающих воздействие на работников вредных производственных факторов;</w:t>
      </w:r>
    </w:p>
    <w:p w:rsidR="00733708" w:rsidRPr="00B12783" w:rsidRDefault="00733708" w:rsidP="00733708">
      <w:pPr>
        <w:pStyle w:val="a7"/>
      </w:pPr>
      <w:r w:rsidRPr="00B12783">
        <w:t xml:space="preserve">20) профессиональное заболевание </w:t>
      </w:r>
      <w:r w:rsidR="00DB5092">
        <w:t>–</w:t>
      </w:r>
      <w:r w:rsidRPr="00B12783">
        <w:t xml:space="preserve"> хроническое или острое заболевание, вызванное воздействием на работника вредных производственных факторов в связи с выполнением им своих трудовых (служебных) обязанностей;</w:t>
      </w:r>
    </w:p>
    <w:p w:rsidR="00733708" w:rsidRPr="00B12783" w:rsidRDefault="00733708" w:rsidP="00733708">
      <w:pPr>
        <w:pStyle w:val="a7"/>
      </w:pPr>
      <w:r w:rsidRPr="00B12783">
        <w:t xml:space="preserve">21) рабочее место </w:t>
      </w:r>
      <w:r w:rsidR="00DB5092">
        <w:t>–</w:t>
      </w:r>
      <w:r w:rsidRPr="00B12783">
        <w:t xml:space="preserve"> место постоянного или временного нахождения работника при выполнении им трудовых обязанностей в процессе трудовой деятельности;</w:t>
      </w:r>
    </w:p>
    <w:p w:rsidR="00733708" w:rsidRPr="00B12783" w:rsidRDefault="00733708" w:rsidP="00733708">
      <w:pPr>
        <w:pStyle w:val="a7"/>
      </w:pPr>
      <w:r w:rsidRPr="00B12783">
        <w:lastRenderedPageBreak/>
        <w:t xml:space="preserve">22) специальная одежда </w:t>
      </w:r>
      <w:r w:rsidR="00DB5092">
        <w:t>–</w:t>
      </w:r>
      <w:r w:rsidRPr="00B12783">
        <w:t xml:space="preserve"> одежда, обувь, головной убор, рукавицы, предназначенные для защиты работника от вредных и опасных производственных факторов;</w:t>
      </w:r>
    </w:p>
    <w:p w:rsidR="00733708" w:rsidRPr="00B12783" w:rsidRDefault="00733708" w:rsidP="00733708">
      <w:pPr>
        <w:pStyle w:val="a7"/>
      </w:pPr>
      <w:r w:rsidRPr="00B12783">
        <w:t xml:space="preserve">23) средства индивидуальной защиты </w:t>
      </w:r>
      <w:r w:rsidR="00DB5092">
        <w:t>–</w:t>
      </w:r>
      <w:r w:rsidRPr="00B12783">
        <w:t xml:space="preserve"> средства, предназначенные для защиты работника от воздействия вредных и (или) опасных производственных факторов;</w:t>
      </w:r>
    </w:p>
    <w:p w:rsidR="00733708" w:rsidRPr="00B12783" w:rsidRDefault="00733708" w:rsidP="00733708">
      <w:pPr>
        <w:pStyle w:val="a7"/>
      </w:pPr>
      <w:r w:rsidRPr="00B12783">
        <w:t xml:space="preserve">24) средства коллективной защиты </w:t>
      </w:r>
      <w:r w:rsidR="00DB5092">
        <w:t>–</w:t>
      </w:r>
      <w:r w:rsidRPr="00B12783">
        <w:t xml:space="preserve"> технические средства, предназначенные для одновременной защиты двух и более работающих от воздействия вредных и (или) опасных производственных факторов;</w:t>
      </w:r>
    </w:p>
    <w:p w:rsidR="00733708" w:rsidRPr="00B12783" w:rsidRDefault="00733708" w:rsidP="00733708">
      <w:pPr>
        <w:pStyle w:val="a7"/>
      </w:pPr>
      <w:r w:rsidRPr="00B12783">
        <w:t>25) территориальные подразделения уполномоченного государственного органа по безо</w:t>
      </w:r>
      <w:r w:rsidR="00DB5092">
        <w:t>пасности и охране труда (далее –</w:t>
      </w:r>
      <w:r w:rsidRPr="00B12783">
        <w:t xml:space="preserve"> территориальные подразделения) </w:t>
      </w:r>
      <w:r w:rsidR="00DB5092">
        <w:t>–</w:t>
      </w:r>
      <w:r w:rsidRPr="00B12783">
        <w:t xml:space="preserve"> структурные подразделения уполномоченного государственного органа по безопасности и охране труда, осуществляющие в пределах соответствующей административно-территориальной единицы полномочия в сфере трудовых отношений в соответствии с законодательством Республики Казахстан;</w:t>
      </w:r>
    </w:p>
    <w:p w:rsidR="00733708" w:rsidRPr="00B12783" w:rsidRDefault="00733708" w:rsidP="00733708">
      <w:pPr>
        <w:pStyle w:val="a7"/>
      </w:pPr>
      <w:r w:rsidRPr="00B12783">
        <w:t xml:space="preserve">26) тяжелые физические работы </w:t>
      </w:r>
      <w:r w:rsidR="00DB5092">
        <w:t>–</w:t>
      </w:r>
      <w:r w:rsidRPr="00B12783">
        <w:t xml:space="preserve"> виды деятельности, связанные с подъемом или перемещением тяжестей в ручную, либо другие работы с расходом энергии более 300 ккал/час;</w:t>
      </w:r>
    </w:p>
    <w:p w:rsidR="00733708" w:rsidRPr="00B12783" w:rsidRDefault="00733708" w:rsidP="00733708">
      <w:pPr>
        <w:pStyle w:val="a7"/>
      </w:pPr>
      <w:r w:rsidRPr="00B12783">
        <w:t xml:space="preserve">27) уполномоченный государственный орган в области промышленной безопасности </w:t>
      </w:r>
      <w:r w:rsidR="00DB5092">
        <w:t>–</w:t>
      </w:r>
      <w:r w:rsidRPr="00B12783">
        <w:t xml:space="preserve"> центральный исполнительный орган Республики Казахстан, осуществляющий в пределах предоставленных полномочий реализацию государственной политики в области промышленной безопасности;</w:t>
      </w:r>
    </w:p>
    <w:p w:rsidR="00733708" w:rsidRPr="00B12783" w:rsidRDefault="00733708" w:rsidP="00733708">
      <w:pPr>
        <w:pStyle w:val="a7"/>
      </w:pPr>
      <w:r w:rsidRPr="00B12783">
        <w:t xml:space="preserve">28) уполномоченный государственный орган по безопасности и охране труда (далее </w:t>
      </w:r>
      <w:r w:rsidR="00DB5092">
        <w:t xml:space="preserve">– </w:t>
      </w:r>
      <w:r w:rsidRPr="00B12783">
        <w:t xml:space="preserve"> уполномоченный орган) </w:t>
      </w:r>
      <w:r w:rsidR="00DB5092">
        <w:t>–</w:t>
      </w:r>
      <w:r w:rsidRPr="00B12783">
        <w:t xml:space="preserve"> центральный исполнительный орган, осуществляющий полномочия в сфере трудовых отношений в соответствии с законодательством Республики Казахстан;</w:t>
      </w:r>
    </w:p>
    <w:p w:rsidR="00733708" w:rsidRPr="00B12783" w:rsidRDefault="00DB5092" w:rsidP="00733708">
      <w:pPr>
        <w:pStyle w:val="a7"/>
      </w:pPr>
      <w:r>
        <w:t>29) условия безопасности труда –</w:t>
      </w:r>
      <w:r w:rsidR="00733708" w:rsidRPr="00B12783">
        <w:t xml:space="preserve"> совокупность факторов производственной среды и трудового процесса, оказывающих влияние на работоспособность и здоровье работника в процессе труда. </w:t>
      </w:r>
    </w:p>
    <w:p w:rsidR="00733708" w:rsidRPr="00B12783" w:rsidRDefault="00733708" w:rsidP="00733708">
      <w:pPr>
        <w:pStyle w:val="a7"/>
      </w:pPr>
      <w:r w:rsidRPr="00B12783">
        <w:t xml:space="preserve">Статья 2. Законодательство Республики Казахстан по безопасности и охране труда </w:t>
      </w:r>
    </w:p>
    <w:p w:rsidR="00733708" w:rsidRPr="00B12783" w:rsidRDefault="00733708" w:rsidP="00733708">
      <w:pPr>
        <w:pStyle w:val="a7"/>
      </w:pPr>
      <w:r w:rsidRPr="00B12783">
        <w:lastRenderedPageBreak/>
        <w:t>1. Законодательство Республики Казахстан о безопасности и охране труда основывается на Конституции Республики Казахстан и состоит из настоящего Закона и иных нормативных правовых актов Республики Казахстан.</w:t>
      </w:r>
    </w:p>
    <w:p w:rsidR="00733708" w:rsidRPr="00B12783" w:rsidRDefault="00733708" w:rsidP="00733708">
      <w:pPr>
        <w:pStyle w:val="a7"/>
      </w:pPr>
      <w:r w:rsidRPr="00B12783">
        <w:t>2. Если международным договором, ратифицированным Республикой Казахстан, установлены иные правила, чем те, которые содержатся в настоящем Законе, то применяются правила международного договора. (Прим. РЦПИ: см. U952451</w:t>
      </w:r>
      <w:r w:rsidR="00DB5092">
        <w:t>; P980312</w:t>
      </w:r>
      <w:r w:rsidRPr="00B12783">
        <w:t>)</w:t>
      </w:r>
    </w:p>
    <w:p w:rsidR="00733708" w:rsidRPr="00B12783" w:rsidRDefault="00733708" w:rsidP="00733708">
      <w:pPr>
        <w:pStyle w:val="a7"/>
      </w:pPr>
      <w:r w:rsidRPr="00B12783">
        <w:t xml:space="preserve">Статья 3. Сфера действия настоящего Закона </w:t>
      </w:r>
    </w:p>
    <w:p w:rsidR="00733708" w:rsidRPr="00B12783" w:rsidRDefault="00733708" w:rsidP="00733708">
      <w:pPr>
        <w:pStyle w:val="a7"/>
      </w:pPr>
      <w:r w:rsidRPr="00B12783">
        <w:t>1. Действие настоящего Закона распространяется на граждан Республики Казахстан, иностранцев и лиц без гражданства, осуществляющих трудовую деятельность в Республике Казахстан.</w:t>
      </w:r>
    </w:p>
    <w:p w:rsidR="00733708" w:rsidRPr="00B12783" w:rsidRDefault="00733708" w:rsidP="00733708">
      <w:pPr>
        <w:pStyle w:val="a7"/>
      </w:pPr>
      <w:r w:rsidRPr="00B12783">
        <w:t>2. Требования по безопасности и охране труда обязательны для исполнения всеми работодателями и работниками при возникновении между ними трудовых отношений.</w:t>
      </w:r>
    </w:p>
    <w:p w:rsidR="00733708" w:rsidRDefault="00733708" w:rsidP="00733708">
      <w:pPr>
        <w:pStyle w:val="a7"/>
      </w:pPr>
      <w:r w:rsidRPr="00B12783">
        <w:t>3. Условия безопасности и охраны труда на рабочих местах, предусмотренные индивидуальным трудовым, коллективным договорами и актами работодателя, не должны быть ниже уровня безопасности и охраны труда, предусмотренного настоящим Законом.</w:t>
      </w:r>
    </w:p>
    <w:p w:rsidR="00825E87" w:rsidRDefault="00825E87" w:rsidP="00825E87">
      <w:pPr>
        <w:pStyle w:val="21"/>
      </w:pPr>
      <w:bookmarkStart w:id="72" w:name="_Toc359255033"/>
      <w:r>
        <w:t>6.2 Пожарная безопасность</w:t>
      </w:r>
      <w:bookmarkEnd w:id="72"/>
    </w:p>
    <w:p w:rsidR="003D3D22" w:rsidRPr="00B12783" w:rsidRDefault="003D3D22" w:rsidP="003D3D22">
      <w:pPr>
        <w:pStyle w:val="a7"/>
      </w:pPr>
      <w:r w:rsidRPr="00B12783">
        <w:t>Пожары в вычислительном центре представляют особую опасность, так как сопряжены с большими материальными потерями</w:t>
      </w:r>
      <w:r>
        <w:t>. Характерная особенность –</w:t>
      </w:r>
      <w:r w:rsidRPr="00B12783">
        <w:t xml:space="preserve"> небольшие площади помещений. Как известно, пожар может возникнуть при взаимодействии горючих веществ, окислителя, и источников зажигания. Горючими компонентами являются: строительные материалы для акустической и эстетической отделки помещений, перегородки, полы, двери, изоляция силовых, сигнальных кабелей и т.д. Для отвода теплоты от ЭВМ действует мощная система кондиционирования.</w:t>
      </w:r>
      <w:r>
        <w:t xml:space="preserve"> </w:t>
      </w:r>
      <w:r w:rsidRPr="00B12783">
        <w:t>Поэтому кислород, как окислитель процессов горения, имеется в любой точке помещений ВЦ.</w:t>
      </w:r>
    </w:p>
    <w:p w:rsidR="003D3D22" w:rsidRPr="00B12783" w:rsidRDefault="003D3D22" w:rsidP="003D3D22">
      <w:pPr>
        <w:pStyle w:val="a7"/>
      </w:pPr>
      <w:r w:rsidRPr="00B12783">
        <w:t>Особенностью компьютеров является очень высокая плотность расположения микросхем. При прохождении электрического тока по проводникам и деталям выделяется тепло, что в условиях их высокой плотности может привести к перегреву.</w:t>
      </w:r>
    </w:p>
    <w:p w:rsidR="003D3D22" w:rsidRPr="00B12783" w:rsidRDefault="003D3D22" w:rsidP="003D3D22">
      <w:pPr>
        <w:pStyle w:val="a7"/>
      </w:pPr>
      <w:r w:rsidRPr="00B12783">
        <w:t xml:space="preserve">Надежная работа отдельных элементов и микросхем в целом обеспечивается только в определенных интервалах температуры, влажности и при заданных электрических </w:t>
      </w:r>
      <w:r w:rsidRPr="00B12783">
        <w:lastRenderedPageBreak/>
        <w:t xml:space="preserve">параметрах. </w:t>
      </w:r>
      <w:proofErr w:type="gramStart"/>
      <w:r w:rsidRPr="00B12783">
        <w:t>При отклонении реальных усл</w:t>
      </w:r>
      <w:r>
        <w:t>овий эксплуатации от расчетных –</w:t>
      </w:r>
      <w:r w:rsidRPr="00B12783">
        <w:t xml:space="preserve"> могут возникнуть пожароопасные ситуации.</w:t>
      </w:r>
      <w:proofErr w:type="gramEnd"/>
    </w:p>
    <w:p w:rsidR="003D3D22" w:rsidRPr="00B12783" w:rsidRDefault="003D3D22" w:rsidP="003D3D22">
      <w:pPr>
        <w:pStyle w:val="a7"/>
      </w:pPr>
      <w:r w:rsidRPr="00B12783">
        <w:t>Кабельные линии являются наиболее пожароопасным местом. Наличие горючего изоляционного материала, вероятных источников зажигания в виде электрических искр и дуг, разветвленность и недоступность делают кабельные линии местом наиболее вероятного возникновения и развития пожара, Для понижения воспламеняемости и способности распространять пламя кабели покрывают огнезащитными покрытиями.</w:t>
      </w:r>
    </w:p>
    <w:p w:rsidR="003D3D22" w:rsidRPr="00B12783" w:rsidRDefault="003D3D22" w:rsidP="003D3D22">
      <w:pPr>
        <w:pStyle w:val="a7"/>
      </w:pPr>
      <w:r w:rsidRPr="00B12783">
        <w:t xml:space="preserve">Пожар </w:t>
      </w:r>
      <w:r>
        <w:t>–</w:t>
      </w:r>
      <w:r w:rsidRPr="00B12783">
        <w:t xml:space="preserve"> это неконтролируемое горение вне специального очага, который наносит огромный ущерб. Главная причина пожара неэлектрического характера является неосторожное обращение с огнем, а также взрывы газо-воздушных и паровоздушных смесей. Электрическое горение </w:t>
      </w:r>
      <w:r>
        <w:t>–</w:t>
      </w:r>
      <w:r w:rsidRPr="00B12783">
        <w:t xml:space="preserve"> это замыкание, перегрузка элек</w:t>
      </w:r>
      <w:r>
        <w:t>трического тока на электрическом</w:t>
      </w:r>
      <w:r w:rsidRPr="00B12783">
        <w:t xml:space="preserve"> оборудовани</w:t>
      </w:r>
      <w:r>
        <w:t>и</w:t>
      </w:r>
      <w:r w:rsidRPr="00B12783">
        <w:t>, грозовая молния. Устранен</w:t>
      </w:r>
      <w:r>
        <w:t>ие причин пожара в электрическом оборудовании</w:t>
      </w:r>
      <w:r w:rsidRPr="00B12783">
        <w:t xml:space="preserve"> проводится в различных направлениях:</w:t>
      </w:r>
    </w:p>
    <w:p w:rsidR="003D3D22" w:rsidRPr="00B12783" w:rsidRDefault="003D3D22" w:rsidP="003D3D22">
      <w:pPr>
        <w:pStyle w:val="a7"/>
        <w:numPr>
          <w:ilvl w:val="0"/>
          <w:numId w:val="18"/>
        </w:numPr>
      </w:pPr>
      <w:r w:rsidRPr="00B12783">
        <w:t>предупреждение замыкания осуществляется правильным выбором, монтажом и эксплуатацией сетей;</w:t>
      </w:r>
    </w:p>
    <w:p w:rsidR="003D3D22" w:rsidRPr="00B12783" w:rsidRDefault="003D3D22" w:rsidP="003D3D22">
      <w:pPr>
        <w:pStyle w:val="a7"/>
        <w:numPr>
          <w:ilvl w:val="0"/>
          <w:numId w:val="18"/>
        </w:numPr>
      </w:pPr>
      <w:r w:rsidRPr="00B12783">
        <w:t>применение защиты схем в виде быстродействующих реле, а также выключателей, плавких предохранителей, автоматических выключателей.</w:t>
      </w:r>
    </w:p>
    <w:p w:rsidR="003D3D22" w:rsidRPr="00B12783" w:rsidRDefault="003D3D22" w:rsidP="003D3D22">
      <w:pPr>
        <w:pStyle w:val="a7"/>
      </w:pPr>
      <w:r w:rsidRPr="00B12783">
        <w:t>Важное внимание следует обратить на пожарную безопасность предприятия в целом и отдельных его помещений. В помещениях не должен скапливаться мусор, ненужные бума</w:t>
      </w:r>
      <w:r>
        <w:t>ги, хлам и другие</w:t>
      </w:r>
      <w:r w:rsidRPr="00B12783">
        <w:t xml:space="preserve"> вещи, не используемые в производственном процессе. Необходимо предусмотреть аварийный выход из помещения в случае пожара. В помещении должны быть предусмотрены огнетушители. Они должны </w:t>
      </w:r>
      <w:r>
        <w:t>находиться</w:t>
      </w:r>
      <w:r w:rsidRPr="00B12783">
        <w:t xml:space="preserve"> в рабочем состоянии и проверяться согласно </w:t>
      </w:r>
      <w:r>
        <w:t xml:space="preserve">установленным </w:t>
      </w:r>
      <w:r w:rsidRPr="00B12783">
        <w:t>нормам. В помещениях должна быть пожарная сигнализация. В случае возникновения пожара необходимо сообщить в ближайшую пожарную часть и по возможности предпринять некоторые шаги по его устранению.</w:t>
      </w:r>
    </w:p>
    <w:p w:rsidR="00733708" w:rsidRDefault="003D3D22" w:rsidP="003D3D22">
      <w:pPr>
        <w:pStyle w:val="a7"/>
      </w:pPr>
      <w:r w:rsidRPr="00B12783">
        <w:t>В аудиториях с компьютерами имеются стенды с «Инструкцией по технике безопасности при работе с компьютерами». На каждом этаже имеется план эвакуации при пожаре.</w:t>
      </w:r>
    </w:p>
    <w:p w:rsidR="002D776B" w:rsidRDefault="002D776B" w:rsidP="000725E0">
      <w:pPr>
        <w:pStyle w:val="21"/>
      </w:pPr>
      <w:bookmarkStart w:id="73" w:name="_Toc359255034"/>
      <w:r>
        <w:lastRenderedPageBreak/>
        <w:t xml:space="preserve">6.3 </w:t>
      </w:r>
      <w:r w:rsidR="000725E0">
        <w:t>Техника безопасности при работе с ПЭВМ</w:t>
      </w:r>
      <w:bookmarkEnd w:id="73"/>
    </w:p>
    <w:p w:rsidR="00B65D74" w:rsidRPr="00B12783" w:rsidRDefault="00B65D74" w:rsidP="00B65D74">
      <w:pPr>
        <w:pStyle w:val="a7"/>
      </w:pPr>
      <w:r w:rsidRPr="00B12783">
        <w:t xml:space="preserve">Техника безопасности </w:t>
      </w:r>
      <w:r>
        <w:t>–</w:t>
      </w:r>
      <w:r w:rsidRPr="00B12783">
        <w:t xml:space="preserve"> система организационных мероприятий и технических средств, предотвращающих воздействие на работу в опасных производственных зонах или факторах. </w:t>
      </w:r>
    </w:p>
    <w:p w:rsidR="00B65D74" w:rsidRPr="00B12783" w:rsidRDefault="00B65D74" w:rsidP="00B65D74">
      <w:pPr>
        <w:pStyle w:val="a7"/>
      </w:pPr>
      <w:r w:rsidRPr="00B12783">
        <w:t>Существуют 5 видов инструктажей по технике безопасности:</w:t>
      </w:r>
    </w:p>
    <w:p w:rsidR="00B65D74" w:rsidRPr="00B12783" w:rsidRDefault="00B65D74" w:rsidP="00B65D74">
      <w:pPr>
        <w:pStyle w:val="a7"/>
      </w:pPr>
      <w:r w:rsidRPr="00B12783">
        <w:t>1) Вводный инструктаж (для всех независимо от образования или стажа работы);</w:t>
      </w:r>
    </w:p>
    <w:p w:rsidR="00B65D74" w:rsidRPr="00B12783" w:rsidRDefault="00B65D74" w:rsidP="00B65D74">
      <w:pPr>
        <w:pStyle w:val="a7"/>
      </w:pPr>
      <w:proofErr w:type="gramStart"/>
      <w:r w:rsidRPr="00B12783">
        <w:t xml:space="preserve">2) Первичный </w:t>
      </w:r>
      <w:r>
        <w:t>–</w:t>
      </w:r>
      <w:r w:rsidRPr="00B12783">
        <w:t xml:space="preserve"> на рабочем месте (в день при</w:t>
      </w:r>
      <w:r>
        <w:t>ё</w:t>
      </w:r>
      <w:r w:rsidRPr="00B12783">
        <w:t>ма на работу);</w:t>
      </w:r>
      <w:proofErr w:type="gramEnd"/>
    </w:p>
    <w:p w:rsidR="00B65D74" w:rsidRPr="00B12783" w:rsidRDefault="00B65D74" w:rsidP="00B65D74">
      <w:pPr>
        <w:pStyle w:val="a7"/>
      </w:pPr>
      <w:r w:rsidRPr="00B12783">
        <w:t xml:space="preserve">3) </w:t>
      </w:r>
      <w:proofErr w:type="gramStart"/>
      <w:r w:rsidRPr="00B12783">
        <w:t>Повторный</w:t>
      </w:r>
      <w:proofErr w:type="gramEnd"/>
      <w:r w:rsidRPr="00B12783">
        <w:t xml:space="preserve"> (не реже одного раза в 6 месяцев);</w:t>
      </w:r>
    </w:p>
    <w:p w:rsidR="00B65D74" w:rsidRPr="00B12783" w:rsidRDefault="00B65D74" w:rsidP="00B65D74">
      <w:pPr>
        <w:pStyle w:val="a7"/>
      </w:pPr>
      <w:r w:rsidRPr="00B12783">
        <w:t xml:space="preserve">4) </w:t>
      </w:r>
      <w:proofErr w:type="gramStart"/>
      <w:r w:rsidRPr="00B12783">
        <w:t>Внеплановый</w:t>
      </w:r>
      <w:proofErr w:type="gramEnd"/>
      <w:r w:rsidRPr="00B12783">
        <w:t xml:space="preserve"> (при изменении правил охраны труда);</w:t>
      </w:r>
    </w:p>
    <w:p w:rsidR="000725E0" w:rsidRDefault="00B65D74" w:rsidP="00B65D74">
      <w:pPr>
        <w:pStyle w:val="a7"/>
      </w:pPr>
      <w:r w:rsidRPr="00B12783">
        <w:t>5) Текущий (проводят с работниками перед производством работ, на которых оформляется наряд «Допуск»).</w:t>
      </w:r>
    </w:p>
    <w:p w:rsidR="00B65D74" w:rsidRDefault="00B65D74" w:rsidP="00B65D74">
      <w:pPr>
        <w:pStyle w:val="21"/>
      </w:pPr>
      <w:bookmarkStart w:id="74" w:name="_Toc359255035"/>
      <w:r>
        <w:t xml:space="preserve">6.4 </w:t>
      </w:r>
      <w:r w:rsidRPr="00B12783">
        <w:t>Метеоусловия производственной среды в кабинетах вычислительной техники</w:t>
      </w:r>
      <w:bookmarkEnd w:id="74"/>
    </w:p>
    <w:p w:rsidR="004A4A32" w:rsidRPr="00B12783" w:rsidRDefault="004A4A32" w:rsidP="004A4A32">
      <w:pPr>
        <w:pStyle w:val="a7"/>
      </w:pPr>
      <w:r w:rsidRPr="00B12783">
        <w:t>Во время работы на ПЭВМ в помещении повышается температура и снижается относительная влажность воздуха, ухудшается ионный и качественный состав воздуха: увеличивается содержание в воздухе органических веществ и двуокиси углерода. Содержание в воздухе указанных веществ может в несколько раз предельно превышать допустимой величины. По этой причине необходимо поддерживать следующие оптимальные параметры микроклимата: температура воздуха от 18</w:t>
      </w:r>
      <w:proofErr w:type="gramStart"/>
      <w:r w:rsidRPr="00B12783">
        <w:t>°С</w:t>
      </w:r>
      <w:proofErr w:type="gramEnd"/>
      <w:r w:rsidRPr="00B12783">
        <w:t xml:space="preserve"> до 21°С; относительная влажность воздуха соответственно 55-62%; скорость движения воздуха менее 0,1м/с. Также должно осуществляться проветривание помещения, в зависимости от погодных условий, длительность должна быть не менее 10 мин</w:t>
      </w:r>
      <w:r>
        <w:t>ут</w:t>
      </w:r>
      <w:r w:rsidRPr="00B12783">
        <w:t>. Наилучший обмен воздуха осуществляется при сквозном проветривании. Другой путь обеспечения воздухообмена, может быть, достигнут установлением в оконных проемах автономных кондиционеров. Звукоизоляция ограждающих конструкций КВТ должна также отвечать определенным требованиям. Для снижения уровня шума пото</w:t>
      </w:r>
      <w:r>
        <w:t>лок или стены выше 1,5–</w:t>
      </w:r>
      <w:r w:rsidRPr="00B12783">
        <w:t>1,7</w:t>
      </w:r>
      <w:r>
        <w:t xml:space="preserve"> </w:t>
      </w:r>
      <w:r w:rsidRPr="00B12783">
        <w:t>метра от пола должны облицовываться звукопоглощающим материалом с максимальным коэффициентом звукопоглощения в области частот 63-8000 Гц. Дополнительным звукопоглощением в КВТ могут быть занавески, подвешенные в складку на расстоянии 15-</w:t>
      </w:r>
      <w:smartTag w:uri="urn:schemas-microsoft-com:office:smarttags" w:element="metricconverter">
        <w:smartTagPr>
          <w:attr w:name="ProductID" w:val="20 см"/>
        </w:smartTagPr>
        <w:r w:rsidRPr="00B12783">
          <w:t>20 см</w:t>
        </w:r>
      </w:smartTag>
      <w:r w:rsidRPr="00B12783">
        <w:t>. от ограждения, выполненные из плотной, тяжелой ткани.</w:t>
      </w:r>
    </w:p>
    <w:p w:rsidR="004A4A32" w:rsidRPr="00B12783" w:rsidRDefault="004A4A32" w:rsidP="004A4A32">
      <w:pPr>
        <w:pStyle w:val="a7"/>
      </w:pPr>
      <w:r w:rsidRPr="00B12783">
        <w:lastRenderedPageBreak/>
        <w:t>Освещенность КВТ также имеет большое значение при работе на ПЭВМ. Она во многом определяется цветовой и сетевой обстановкой.</w:t>
      </w:r>
      <w:r>
        <w:t xml:space="preserve"> </w:t>
      </w:r>
      <w:r w:rsidRPr="00B12783">
        <w:t>Для уменьшенного поглощения света по</w:t>
      </w:r>
      <w:r>
        <w:t>толок и стены выше панелей (1,5–</w:t>
      </w:r>
      <w:r w:rsidRPr="00B12783">
        <w:t>1</w:t>
      </w:r>
      <w:r>
        <w:t>,</w:t>
      </w:r>
      <w:r w:rsidRPr="00B12783">
        <w:t>7м.), если они не облицованы звукопоглощающим материалом, окрашиваются белой водоэмульсионной краской (коэффициент отра</w:t>
      </w:r>
      <w:r>
        <w:t>жения должен быть не менее 0,7).</w:t>
      </w:r>
      <w:r w:rsidRPr="00B12783">
        <w:t xml:space="preserve"> Для окраски стены панелей рекомендуется отдавать предпочтение светлым </w:t>
      </w:r>
      <w:r>
        <w:t>тонам</w:t>
      </w:r>
      <w:r w:rsidRPr="00B12783">
        <w:t>.</w:t>
      </w:r>
      <w:r>
        <w:t xml:space="preserve"> </w:t>
      </w:r>
      <w:r w:rsidRPr="00B12783">
        <w:t>Работающие на ПЭВМ не должны видеть отражение светильников на экране. Применять местное освещение при работе на ПЭВМ не рекомендуется.</w:t>
      </w:r>
    </w:p>
    <w:p w:rsidR="004A4A32" w:rsidRPr="00B12783" w:rsidRDefault="004A4A32" w:rsidP="004A4A32">
      <w:pPr>
        <w:pStyle w:val="a7"/>
      </w:pPr>
      <w:r w:rsidRPr="00B12783">
        <w:t>Работа на ПЭВМ может осуществляться при следующих видах освещения:</w:t>
      </w:r>
    </w:p>
    <w:p w:rsidR="004A4A32" w:rsidRPr="00B12783" w:rsidRDefault="004A4A32" w:rsidP="004A4A32">
      <w:pPr>
        <w:pStyle w:val="a7"/>
        <w:numPr>
          <w:ilvl w:val="0"/>
          <w:numId w:val="19"/>
        </w:numPr>
      </w:pPr>
      <w:proofErr w:type="gramStart"/>
      <w:r w:rsidRPr="00B12783">
        <w:t>общем</w:t>
      </w:r>
      <w:proofErr w:type="gramEnd"/>
      <w:r w:rsidRPr="00B12783">
        <w:t xml:space="preserve"> люминесцентном освещении, когда видеомониторы располагаются по периметру помещения или при центральном расположении рабочих мест в два ряда по длине класса с экранами, обращенные в противоположные стороны;</w:t>
      </w:r>
    </w:p>
    <w:p w:rsidR="004A4A32" w:rsidRPr="00B12783" w:rsidRDefault="004A4A32" w:rsidP="004A4A32">
      <w:pPr>
        <w:pStyle w:val="a7"/>
        <w:numPr>
          <w:ilvl w:val="0"/>
          <w:numId w:val="19"/>
        </w:numPr>
      </w:pPr>
      <w:r w:rsidRPr="00B12783">
        <w:t>совмещенном освещении (</w:t>
      </w:r>
      <w:proofErr w:type="gramStart"/>
      <w:r w:rsidRPr="00B12783">
        <w:t>естественное</w:t>
      </w:r>
      <w:proofErr w:type="gramEnd"/>
      <w:r w:rsidRPr="00B12783">
        <w:t xml:space="preserve"> + искусственное) только при одном и трех рядном расположении рабочих мест, когда экран и поверхность рабочего стола находятся перпендикулярно светонесущей стене.</w:t>
      </w:r>
    </w:p>
    <w:p w:rsidR="004A4A32" w:rsidRPr="00B12783" w:rsidRDefault="004A4A32" w:rsidP="004A4A32">
      <w:pPr>
        <w:pStyle w:val="a7"/>
        <w:numPr>
          <w:ilvl w:val="0"/>
          <w:numId w:val="19"/>
        </w:numPr>
      </w:pPr>
      <w:r w:rsidRPr="00B12783">
        <w:t>естественное освещение, когда рабочие места с ПЭВМ располагаются в один ряд по длине помещения на расстоянии 0,8</w:t>
      </w:r>
      <w:r w:rsidR="00933F0A">
        <w:t>–</w:t>
      </w:r>
      <w:r w:rsidRPr="00B12783">
        <w:t>1,0м от стены с оконными проемами, и экраны находятся перпендикулярно этой стен</w:t>
      </w:r>
      <w:r w:rsidR="00933F0A">
        <w:t>е</w:t>
      </w:r>
      <w:r w:rsidRPr="00B12783">
        <w:t>.</w:t>
      </w:r>
    </w:p>
    <w:p w:rsidR="004A4A32" w:rsidRPr="00B12783" w:rsidRDefault="004A4A32" w:rsidP="004A4A32">
      <w:pPr>
        <w:pStyle w:val="a7"/>
      </w:pPr>
      <w:r w:rsidRPr="00B12783">
        <w:t>Основной поток естественного света при этом должен быть слева. Не допускается направление основного светового потока естественного света справа, сзади и спереди работающего на ПЭВМ.</w:t>
      </w:r>
    </w:p>
    <w:p w:rsidR="00B65D74" w:rsidRDefault="004A4A32" w:rsidP="004A4A32">
      <w:pPr>
        <w:pStyle w:val="a7"/>
      </w:pPr>
      <w:r w:rsidRPr="00B12783">
        <w:t>Оптимальное расстояние глаз до экрана видеомонитора должно составлять 60-</w:t>
      </w:r>
      <w:smartTag w:uri="urn:schemas-microsoft-com:office:smarttags" w:element="metricconverter">
        <w:smartTagPr>
          <w:attr w:name="ProductID" w:val="70 см"/>
        </w:smartTagPr>
        <w:r w:rsidRPr="00B12783">
          <w:t>70 см</w:t>
        </w:r>
      </w:smartTag>
      <w:r w:rsidRPr="00B12783">
        <w:t xml:space="preserve">, допустимое не менее </w:t>
      </w:r>
      <w:smartTag w:uri="urn:schemas-microsoft-com:office:smarttags" w:element="metricconverter">
        <w:smartTagPr>
          <w:attr w:name="ProductID" w:val="50 см"/>
        </w:smartTagPr>
        <w:r w:rsidRPr="00B12783">
          <w:t>50 см</w:t>
        </w:r>
      </w:smartTag>
      <w:r w:rsidRPr="00B12783">
        <w:t>.</w:t>
      </w:r>
    </w:p>
    <w:p w:rsidR="00F81E8E" w:rsidRDefault="00F81E8E" w:rsidP="00F81E8E">
      <w:pPr>
        <w:pStyle w:val="21"/>
      </w:pPr>
      <w:bookmarkStart w:id="75" w:name="_Toc359255036"/>
      <w:r>
        <w:t>6.5 Электробезопасность</w:t>
      </w:r>
      <w:bookmarkEnd w:id="75"/>
    </w:p>
    <w:p w:rsidR="00F81E8E" w:rsidRPr="00B12783" w:rsidRDefault="00F81E8E" w:rsidP="00F81E8E">
      <w:pPr>
        <w:pStyle w:val="a7"/>
      </w:pPr>
      <w:r w:rsidRPr="00B12783">
        <w:t>Так как работа программиста прямо связана с электрооборудованием, необходимо уметь пользоваться им правильно и соблюдать меры безопасности от поражения электрическ</w:t>
      </w:r>
      <w:r>
        <w:t>им током</w:t>
      </w:r>
      <w:r w:rsidRPr="00B12783">
        <w:t>.</w:t>
      </w:r>
    </w:p>
    <w:p w:rsidR="00F81E8E" w:rsidRPr="00B12783" w:rsidRDefault="00F81E8E" w:rsidP="00F81E8E">
      <w:pPr>
        <w:pStyle w:val="a7"/>
      </w:pPr>
      <w:r w:rsidRPr="00B12783">
        <w:t xml:space="preserve">Существует множество </w:t>
      </w:r>
      <w:r>
        <w:t xml:space="preserve">защитных </w:t>
      </w:r>
      <w:r w:rsidRPr="00B12783">
        <w:t xml:space="preserve">мер от </w:t>
      </w:r>
      <w:r>
        <w:t>поражения</w:t>
      </w:r>
      <w:r w:rsidRPr="00B12783">
        <w:t xml:space="preserve"> электрическим током. Одно из них защитное заземление. Защитное заземление </w:t>
      </w:r>
      <w:r>
        <w:t>–</w:t>
      </w:r>
      <w:r w:rsidRPr="00B12783">
        <w:t xml:space="preserve"> преднамеренно электрическое заземление с землей или е</w:t>
      </w:r>
      <w:r>
        <w:t>ё</w:t>
      </w:r>
      <w:r w:rsidRPr="00B12783">
        <w:t xml:space="preserve"> эквивалентом металлических нетоковедущих частей, которые могут </w:t>
      </w:r>
      <w:r w:rsidRPr="00B12783">
        <w:lastRenderedPageBreak/>
        <w:t xml:space="preserve">оказаться под напряжением вследствие замыкания </w:t>
      </w:r>
      <w:r>
        <w:t xml:space="preserve">на корпус и по другим причинам. </w:t>
      </w:r>
      <w:r w:rsidRPr="00B12783">
        <w:t xml:space="preserve">Назначение защитного заземления </w:t>
      </w:r>
      <w:r>
        <w:t>–</w:t>
      </w:r>
      <w:r w:rsidRPr="00B12783">
        <w:t xml:space="preserve"> устранение опасности поражением током в случае прикосновения к корпусу и другим токоведущим частям электроустановки, оказавшимся под напряжением. Принцип действия защитного заземления </w:t>
      </w:r>
      <w:r>
        <w:t>–</w:t>
      </w:r>
      <w:r w:rsidRPr="00B12783">
        <w:t xml:space="preserve"> снижение до безопасных значений напряжений прикосновения и шага, обусловленных замыканием на корпус. Это достигается пут</w:t>
      </w:r>
      <w:r>
        <w:t>ё</w:t>
      </w:r>
      <w:r w:rsidRPr="00B12783">
        <w:t>м уменьшения потенциала заземленного оборудования (за сч</w:t>
      </w:r>
      <w:r>
        <w:t>ё</w:t>
      </w:r>
      <w:r w:rsidRPr="00B12783">
        <w:t>т подъ</w:t>
      </w:r>
      <w:r>
        <w:t>ё</w:t>
      </w:r>
      <w:r w:rsidRPr="00B12783">
        <w:t>ма потенциала основания, на котором стоит человек, до значения, близкого к значению потенциала заземленного оборудования).</w:t>
      </w:r>
    </w:p>
    <w:p w:rsidR="00F81E8E" w:rsidRPr="00B12783" w:rsidRDefault="00F81E8E" w:rsidP="00F81E8E">
      <w:pPr>
        <w:pStyle w:val="a7"/>
      </w:pPr>
      <w:r w:rsidRPr="00B12783">
        <w:t xml:space="preserve">Также </w:t>
      </w:r>
      <w:r w:rsidR="009D7A47">
        <w:t xml:space="preserve">существует </w:t>
      </w:r>
      <w:r w:rsidRPr="00B12783">
        <w:t>мера за</w:t>
      </w:r>
      <w:r w:rsidR="009D7A47">
        <w:t>щиты от поражения электрическим током</w:t>
      </w:r>
      <w:r w:rsidRPr="00B12783">
        <w:t xml:space="preserve">, называемая </w:t>
      </w:r>
      <w:proofErr w:type="spellStart"/>
      <w:r w:rsidRPr="00B12783">
        <w:t>занулением</w:t>
      </w:r>
      <w:proofErr w:type="spellEnd"/>
      <w:r w:rsidRPr="00B12783">
        <w:t>. Опасность поражения током при прикосновении к корпусу и другим нетоковедущим металлическим частям электрооборудования, оказавшимся под напряжением вследствие замыкания на корпусе и по др</w:t>
      </w:r>
      <w:r w:rsidR="009D7A47">
        <w:t>угим</w:t>
      </w:r>
      <w:r w:rsidRPr="00B12783">
        <w:t xml:space="preserve"> причинам, может быть устранена быстрым отключением поврежденной электроустановки от питающей сети и вместе с тем снижением напряжения корпуса относительно земли.</w:t>
      </w:r>
      <w:r w:rsidR="009D7A47">
        <w:t xml:space="preserve"> </w:t>
      </w:r>
      <w:proofErr w:type="spellStart"/>
      <w:r w:rsidRPr="00B12783">
        <w:t>Зануление</w:t>
      </w:r>
      <w:proofErr w:type="spellEnd"/>
      <w:r w:rsidRPr="00B12783">
        <w:t xml:space="preserve"> </w:t>
      </w:r>
      <w:r w:rsidR="009D7A47">
        <w:t>–</w:t>
      </w:r>
      <w:r w:rsidRPr="00B12783">
        <w:t xml:space="preserve"> преднамеренное электрическое соединение с нулевым защитным проводником металлических нетоковедущих частей, которые могут оказаться под напряжением.</w:t>
      </w:r>
      <w:r w:rsidR="009D7A47">
        <w:t xml:space="preserve"> </w:t>
      </w:r>
      <w:r w:rsidRPr="00B12783">
        <w:t>Нулевым защитным проводником называется проводник, соединяющий закупаемые части с глухо-заземленной нейтральной точкой источника тока или е</w:t>
      </w:r>
      <w:r w:rsidR="009D7A47">
        <w:t>ё</w:t>
      </w:r>
      <w:r w:rsidRPr="00B12783">
        <w:t xml:space="preserve"> эквивалентом.</w:t>
      </w:r>
      <w:r w:rsidR="009D7A47">
        <w:t xml:space="preserve"> </w:t>
      </w:r>
      <w:r w:rsidRPr="00B12783">
        <w:t xml:space="preserve">Принцип действия </w:t>
      </w:r>
      <w:proofErr w:type="spellStart"/>
      <w:r w:rsidRPr="00B12783">
        <w:t>зануления</w:t>
      </w:r>
      <w:proofErr w:type="spellEnd"/>
      <w:r w:rsidRPr="00B12783">
        <w:t xml:space="preserve"> </w:t>
      </w:r>
      <w:r w:rsidR="009D7A47">
        <w:t>–</w:t>
      </w:r>
      <w:r w:rsidRPr="00B12783">
        <w:t xml:space="preserve"> превращение замыкание с целью вызвать большой ток, способный обеспечить срабатывание защиты и тем самым автоматически отключить поврежденную электроустановку от питающей сети.</w:t>
      </w:r>
    </w:p>
    <w:p w:rsidR="00F81E8E" w:rsidRPr="00B12783" w:rsidRDefault="009D7A47" w:rsidP="00A7441E">
      <w:pPr>
        <w:pStyle w:val="a7"/>
      </w:pPr>
      <w:r>
        <w:t>Ещё одно</w:t>
      </w:r>
      <w:r w:rsidR="00F81E8E" w:rsidRPr="00B12783">
        <w:t xml:space="preserve"> средство защиты </w:t>
      </w:r>
      <w:r>
        <w:t>–</w:t>
      </w:r>
      <w:r w:rsidR="00F81E8E" w:rsidRPr="00B12783">
        <w:t xml:space="preserve"> защитное отключение. Защитное отключение </w:t>
      </w:r>
      <w:r>
        <w:t>–</w:t>
      </w:r>
      <w:r w:rsidR="00F81E8E" w:rsidRPr="00B12783">
        <w:t xml:space="preserve"> быстродействующая защита, обеспечивающая отключение электроустановки при возникновении в ней опасности поражения человека током. Такая опасность может возникнуть, в частности, при замыкании фазы на корпус, снижения изоляции сети ниже определенного предела и, наконец, в случае прикосновения человека непосредственно к токоведущей части, находящейся под напряжением. Основными элементами устройства защитного отключения является прибор защитного отключения и автоматический выключатель.</w:t>
      </w:r>
      <w:r>
        <w:t xml:space="preserve"> </w:t>
      </w:r>
      <w:r w:rsidR="00F81E8E" w:rsidRPr="00B12783">
        <w:t xml:space="preserve">Прибор защитного отключения </w:t>
      </w:r>
      <w:r>
        <w:t>–</w:t>
      </w:r>
      <w:r w:rsidR="00F81E8E" w:rsidRPr="00B12783">
        <w:t xml:space="preserve"> совокупность отдельных элементов, которые воспринимают входную величину, реагирует на ее изменения и при заданном значении даю</w:t>
      </w:r>
      <w:r>
        <w:t>т сигнал на</w:t>
      </w:r>
      <w:r w:rsidR="00F81E8E" w:rsidRPr="00B12783">
        <w:t xml:space="preserve"> отключение выключателя. Этими элементами являются: датчик </w:t>
      </w:r>
      <w:r>
        <w:t>–</w:t>
      </w:r>
      <w:r w:rsidR="00F81E8E" w:rsidRPr="00B12783">
        <w:t xml:space="preserve"> входное звено устройства, воспринимающ</w:t>
      </w:r>
      <w:r>
        <w:t>ее</w:t>
      </w:r>
      <w:r w:rsidR="00A7441E">
        <w:t xml:space="preserve"> воздействия из</w:t>
      </w:r>
      <w:r w:rsidR="00F81E8E" w:rsidRPr="00B12783">
        <w:t>вне и осуществляющее преобразование этого воздействия в соответствующий сигнал; усилитель, предназначенный для усиления сигнала датчика, если он оказывается недостаточно мощным; цепи контроля, служащ</w:t>
      </w:r>
      <w:r w:rsidR="00A7441E">
        <w:t>ей для</w:t>
      </w:r>
      <w:r w:rsidR="00F81E8E" w:rsidRPr="00B12783">
        <w:t xml:space="preserve"> </w:t>
      </w:r>
      <w:r w:rsidR="00F81E8E" w:rsidRPr="00B12783">
        <w:lastRenderedPageBreak/>
        <w:t>периодической проверки исправности защитного отключ</w:t>
      </w:r>
      <w:r w:rsidR="00A7441E">
        <w:t>ения; вспомогательные элементы –</w:t>
      </w:r>
      <w:r w:rsidR="00F81E8E" w:rsidRPr="00B12783">
        <w:t xml:space="preserve"> сигнальные лампы и измерительные приборы, характеризую</w:t>
      </w:r>
      <w:r w:rsidR="00A7441E">
        <w:t xml:space="preserve">щие состояние электроустановки. </w:t>
      </w:r>
      <w:r w:rsidR="00F81E8E" w:rsidRPr="00B12783">
        <w:t xml:space="preserve">Автоматический выключатель </w:t>
      </w:r>
      <w:r w:rsidR="00A7441E">
        <w:t>–</w:t>
      </w:r>
      <w:r w:rsidR="00F81E8E" w:rsidRPr="00B12783">
        <w:t xml:space="preserve"> аппарат, предназначенный для включения и отключения от цепей под нагрузкой и при коротких замыканиях. Он должен включать цепь автоматически при поступлении сигнала от прибора защитного отключения.</w:t>
      </w:r>
    </w:p>
    <w:p w:rsidR="00F81E8E" w:rsidRPr="00B12783" w:rsidRDefault="00A7441E" w:rsidP="00F81E8E">
      <w:pPr>
        <w:pStyle w:val="a7"/>
      </w:pPr>
      <w:r>
        <w:t>Существуют</w:t>
      </w:r>
      <w:r w:rsidR="00F81E8E" w:rsidRPr="00B12783">
        <w:t xml:space="preserve"> различные электрические защитные средства от поражения током. Защитные средства могут быть условно разделены на три группы: изолирующие, ограждающие и предохранительные.</w:t>
      </w:r>
    </w:p>
    <w:p w:rsidR="00F81E8E" w:rsidRDefault="00F81E8E" w:rsidP="00F81E8E">
      <w:pPr>
        <w:pStyle w:val="a7"/>
      </w:pPr>
      <w:proofErr w:type="gramStart"/>
      <w:r w:rsidRPr="00B12783">
        <w:t xml:space="preserve">Изолирующие </w:t>
      </w:r>
      <w:r w:rsidR="00F556A7">
        <w:t>–</w:t>
      </w:r>
      <w:r w:rsidRPr="00B12783">
        <w:t xml:space="preserve"> изолируют человека от токоведущих или заземленных частей, а также от земли.</w:t>
      </w:r>
      <w:proofErr w:type="gramEnd"/>
      <w:r w:rsidRPr="00B12783">
        <w:t xml:space="preserve"> Они делятся </w:t>
      </w:r>
      <w:proofErr w:type="gramStart"/>
      <w:r w:rsidRPr="00B12783">
        <w:t>на</w:t>
      </w:r>
      <w:proofErr w:type="gramEnd"/>
      <w:r w:rsidRPr="00B12783">
        <w:t xml:space="preserve"> основные и дополнительные.</w:t>
      </w:r>
      <w:r w:rsidR="00F556A7">
        <w:t xml:space="preserve"> Основные </w:t>
      </w:r>
      <w:r w:rsidRPr="00B12783">
        <w:t>обладают изоляцией, способной длительно выдерживать рабочее напряжение электроустановки и поэтому ими разрешается касаться токоведущих частей, находящихся под напряжением. К ним относятся:</w:t>
      </w:r>
      <w:r w:rsidR="00F556A7">
        <w:t xml:space="preserve"> в электроустановках до 1000Вт –</w:t>
      </w:r>
      <w:r w:rsidRPr="00B12783">
        <w:t xml:space="preserve"> диэлектрические перчатки, изолирующие штанги, изолирующие и электроизмерительные клещи и т.д.; свыше 1000Вт </w:t>
      </w:r>
      <w:r w:rsidR="00F556A7">
        <w:t>–</w:t>
      </w:r>
      <w:r w:rsidRPr="00B12783">
        <w:t xml:space="preserve"> изолирующие штанги, изолирующие и электроизмерительные клещи, а также средства для ремонтных работ под напряжением свыше 1000Вт.</w:t>
      </w:r>
      <w:r w:rsidR="00F556A7">
        <w:t xml:space="preserve"> Дополнительные </w:t>
      </w:r>
      <w:r w:rsidRPr="00B12783">
        <w:t xml:space="preserve">обладают изоляцией неспособной выдержать рабочее напряжение электроустановки, и поэтому они не могут самостоятельно защищать человека от поражения током под этим напряжением. Их </w:t>
      </w:r>
      <w:r w:rsidR="00F556A7">
        <w:t>на</w:t>
      </w:r>
      <w:r w:rsidRPr="00B12783">
        <w:t xml:space="preserve">значение </w:t>
      </w:r>
      <w:r w:rsidR="00F556A7">
        <w:t>–</w:t>
      </w:r>
      <w:r w:rsidRPr="00B12783">
        <w:t xml:space="preserve"> усилить защитные действия основных и изолирующих средств, вместе с которыми они должны применяться, причем при использовании основных защитных средств достаточно применения одного дополнительного защитного средства. К дополнительным относятся средства в электроустановках до 1000 Вт </w:t>
      </w:r>
      <w:r w:rsidR="00F556A7">
        <w:t>–</w:t>
      </w:r>
      <w:r w:rsidRPr="00B12783">
        <w:t xml:space="preserve"> диэлектрические галоши и коврики, а также изолирующие подставки; в электроустановках выше 1000 Вт </w:t>
      </w:r>
      <w:r w:rsidR="00F556A7">
        <w:t>–</w:t>
      </w:r>
      <w:r w:rsidRPr="00B12783">
        <w:t xml:space="preserve"> диэлектрические перчатки, боты и коврики, а также изолирующие подставки.</w:t>
      </w:r>
    </w:p>
    <w:p w:rsidR="000725E0" w:rsidRDefault="00F90DC6" w:rsidP="00F90DC6">
      <w:pPr>
        <w:pStyle w:val="21"/>
      </w:pPr>
      <w:bookmarkStart w:id="76" w:name="_Toc359255037"/>
      <w:r>
        <w:t>6.6 Охрана труда на предприятии</w:t>
      </w:r>
      <w:bookmarkEnd w:id="76"/>
    </w:p>
    <w:p w:rsidR="00F90DC6" w:rsidRPr="00F90DC6" w:rsidRDefault="00F90DC6" w:rsidP="00F90DC6">
      <w:pPr>
        <w:pStyle w:val="a7"/>
      </w:pPr>
      <w:r w:rsidRPr="00F90DC6">
        <w:t>При поступлении на работу в первую очередь руководитель подразделения знакомит с техникой безопасности, знакомит с продолжительностью рабочего дня и трудовой недели. Он так же следит за исполнением техники безопасности в последующее время выполнения работ.</w:t>
      </w:r>
    </w:p>
    <w:p w:rsidR="00F90DC6" w:rsidRPr="00F90DC6" w:rsidRDefault="00F90DC6" w:rsidP="00F90DC6">
      <w:pPr>
        <w:pStyle w:val="a7"/>
      </w:pPr>
      <w:r w:rsidRPr="00F90DC6">
        <w:t>Каждый день перед началом рабо</w:t>
      </w:r>
      <w:r>
        <w:t>чего дня проходит планерка, которая</w:t>
      </w:r>
      <w:r w:rsidRPr="00F90DC6">
        <w:t xml:space="preserve"> всегда заканчивается инструкциями и напоминаниями о правилах работы с тем или иным оборудованием и как сле</w:t>
      </w:r>
      <w:r>
        <w:t>дует себя вести, в случае какой-</w:t>
      </w:r>
      <w:r w:rsidRPr="00F90DC6">
        <w:t xml:space="preserve">нибудь непредвиденной ситуации. </w:t>
      </w:r>
      <w:r w:rsidRPr="00F90DC6">
        <w:lastRenderedPageBreak/>
        <w:t xml:space="preserve">После чего все те, кто присутствовал на инструктаже, расписываются в специальном журнале. Так же раз в год проходят обязательные уроки оказания первой до врачебной помощи. </w:t>
      </w:r>
    </w:p>
    <w:p w:rsidR="00F90DC6" w:rsidRPr="00F90DC6" w:rsidRDefault="00737C57" w:rsidP="00F90DC6">
      <w:pPr>
        <w:pStyle w:val="a7"/>
      </w:pPr>
      <w:r>
        <w:t>Рабочий день длит</w:t>
      </w:r>
      <w:r w:rsidR="00F90DC6" w:rsidRPr="00F90DC6">
        <w:t>ся с 9.00 до 18.00</w:t>
      </w:r>
      <w:r>
        <w:t>, включая</w:t>
      </w:r>
      <w:r w:rsidR="00F90DC6" w:rsidRPr="00F90DC6">
        <w:t xml:space="preserve"> обеденный перерыв с 13.00 до 14.00. Кроме того, существуют 10 минутные перерывы три до обеда и 4 после обеда. Очередной трудовой отпуск предоставляется согласно индивидуальному трудовому договору. Организация предоставляет учебные отпуска, и отправляет на обучение и повышение квалификации, то есть она заинтересована в повышении квалификации своих сотрудников.</w:t>
      </w:r>
    </w:p>
    <w:p w:rsidR="00F90DC6" w:rsidRPr="00F90DC6" w:rsidRDefault="00F90DC6" w:rsidP="00F90DC6">
      <w:pPr>
        <w:pStyle w:val="a7"/>
      </w:pPr>
      <w:r w:rsidRPr="00F90DC6">
        <w:t>Температура воздуха в зимний период составляет от 17</w:t>
      </w:r>
      <w:proofErr w:type="gramStart"/>
      <w:r w:rsidR="00737C57" w:rsidRPr="00B12783">
        <w:t>°С</w:t>
      </w:r>
      <w:proofErr w:type="gramEnd"/>
      <w:r w:rsidRPr="00F90DC6">
        <w:t xml:space="preserve"> до 20</w:t>
      </w:r>
      <w:r w:rsidR="00737C57" w:rsidRPr="00B12783">
        <w:t>°С</w:t>
      </w:r>
      <w:r w:rsidRPr="00F90DC6">
        <w:t xml:space="preserve"> в помещении, что является нормативным показателем. </w:t>
      </w:r>
    </w:p>
    <w:p w:rsidR="00F90DC6" w:rsidRDefault="00F90DC6" w:rsidP="00F90DC6">
      <w:pPr>
        <w:pStyle w:val="a7"/>
      </w:pPr>
      <w:r w:rsidRPr="00F90DC6">
        <w:t xml:space="preserve">В помещении комбинированное освещение. На каждое рабочее место выделено по </w:t>
      </w:r>
      <w:smartTag w:uri="urn:schemas-microsoft-com:office:smarttags" w:element="metricconverter">
        <w:smartTagPr>
          <w:attr w:name="ProductID" w:val="1,5 метра"/>
        </w:smartTagPr>
        <w:r w:rsidRPr="00F90DC6">
          <w:t>1,5 метра</w:t>
        </w:r>
      </w:smartTag>
      <w:r w:rsidRPr="00F90DC6">
        <w:t xml:space="preserve">. И расстояние между ними </w:t>
      </w:r>
      <w:r w:rsidR="00737C57">
        <w:t>должно составля</w:t>
      </w:r>
      <w:r w:rsidRPr="00F90DC6">
        <w:t>т</w:t>
      </w:r>
      <w:r w:rsidR="00737C57">
        <w:t>ь</w:t>
      </w:r>
      <w:r w:rsidRPr="00F90DC6">
        <w:t xml:space="preserve"> </w:t>
      </w:r>
      <w:smartTag w:uri="urn:schemas-microsoft-com:office:smarttags" w:element="metricconverter">
        <w:smartTagPr>
          <w:attr w:name="ProductID" w:val="1 метр"/>
        </w:smartTagPr>
        <w:r w:rsidRPr="00F90DC6">
          <w:t>1 метр</w:t>
        </w:r>
      </w:smartTag>
      <w:r w:rsidRPr="00F90DC6">
        <w:t>.</w:t>
      </w:r>
    </w:p>
    <w:p w:rsidR="00737C57" w:rsidRDefault="00097EF7" w:rsidP="00097EF7">
      <w:pPr>
        <w:pStyle w:val="21"/>
      </w:pPr>
      <w:bookmarkStart w:id="77" w:name="_Toc359255038"/>
      <w:r>
        <w:t>6.7 Охрана окружающей среды</w:t>
      </w:r>
      <w:bookmarkEnd w:id="77"/>
    </w:p>
    <w:p w:rsidR="00C45C64" w:rsidRPr="00B12783" w:rsidRDefault="00C45C64" w:rsidP="00C45C64">
      <w:pPr>
        <w:pStyle w:val="a7"/>
      </w:pPr>
      <w:r>
        <w:t xml:space="preserve">Охрана  окружающей  среды – это </w:t>
      </w:r>
      <w:r w:rsidRPr="00B12783">
        <w:t>комплекс  научно-технических, производственно-хозяйственн</w:t>
      </w:r>
      <w:r>
        <w:t>ых и административно-правовых</w:t>
      </w:r>
      <w:r w:rsidRPr="00B12783">
        <w:t xml:space="preserve"> мероприяти</w:t>
      </w:r>
      <w:r>
        <w:t xml:space="preserve">й, направленных </w:t>
      </w:r>
      <w:r w:rsidRPr="00B12783">
        <w:t>на сохране</w:t>
      </w:r>
      <w:r>
        <w:t xml:space="preserve">ние и    надлежащее </w:t>
      </w:r>
      <w:r w:rsidRPr="00B12783">
        <w:t>использование земли и е</w:t>
      </w:r>
      <w:r>
        <w:t>ё</w:t>
      </w:r>
      <w:r w:rsidRPr="00B12783">
        <w:t xml:space="preserve"> недр, водных ресурсов, растите</w:t>
      </w:r>
      <w:r>
        <w:t xml:space="preserve">льного и животного мира, обеспечение </w:t>
      </w:r>
      <w:r w:rsidRPr="00B12783">
        <w:t>чистоты воздуха и воды, воспроизводства природных богатств, гармоничные взаимоотношения между обществом и природой. Не сложно представить себе процветающую экономику, при которой люди из года в год становятся все более больными в результате неправильного подхода к своему здоровью и загрязненной окружающей среды. По мере того, как мы строим свое общество, необходимо применять</w:t>
      </w:r>
      <w:r>
        <w:t>,</w:t>
      </w:r>
      <w:r w:rsidRPr="00B12783">
        <w:t xml:space="preserve"> нарастающие усилия в том, чтобы наши граждане были здоровыми на протяжении всей своей жизни, и их окружала  здоровая природная среда.</w:t>
      </w:r>
    </w:p>
    <w:p w:rsidR="00C45C64" w:rsidRPr="00B12783" w:rsidRDefault="00C45C64" w:rsidP="00C45C64">
      <w:pPr>
        <w:pStyle w:val="a7"/>
      </w:pPr>
      <w:r w:rsidRPr="00B12783">
        <w:t>Источником загрязнения  атмосферного  воздуха  называется технологический агрегат,     выделяющий</w:t>
      </w:r>
      <w:r w:rsidR="00BB3FF0">
        <w:t xml:space="preserve"> </w:t>
      </w:r>
      <w:r w:rsidRPr="00B12783">
        <w:t>в</w:t>
      </w:r>
      <w:r w:rsidR="00BB3FF0">
        <w:t xml:space="preserve"> </w:t>
      </w:r>
      <w:r w:rsidRPr="00B12783">
        <w:t>процессе</w:t>
      </w:r>
      <w:r w:rsidR="00BB3FF0">
        <w:t xml:space="preserve"> </w:t>
      </w:r>
      <w:r w:rsidRPr="00B12783">
        <w:t>эксплуатации</w:t>
      </w:r>
      <w:r w:rsidR="00BB3FF0">
        <w:t xml:space="preserve"> </w:t>
      </w:r>
      <w:r w:rsidRPr="00B12783">
        <w:t>вредные вещества. Количество выделенных веществ зависит от типа и мощности производства, его технической оснащенности и определяется путем инструментальных замеров или расчетов с использованием специальных отраслевых методик.</w:t>
      </w:r>
    </w:p>
    <w:p w:rsidR="00C45C64" w:rsidRPr="00B12783" w:rsidRDefault="00C45C64" w:rsidP="00C45C64">
      <w:pPr>
        <w:pStyle w:val="a7"/>
      </w:pPr>
      <w:r w:rsidRPr="00B12783">
        <w:t>Основными мероприятиями по снижению выбросов вредных веществ в атмосферу являются совершенствование технологических про</w:t>
      </w:r>
      <w:r w:rsidR="00BB3FF0">
        <w:t xml:space="preserve">цессов, включая снижение </w:t>
      </w:r>
      <w:proofErr w:type="gramStart"/>
      <w:r w:rsidR="00BB3FF0">
        <w:t>про</w:t>
      </w:r>
      <w:proofErr w:type="gramEnd"/>
      <w:r w:rsidRPr="00B12783">
        <w:t xml:space="preserve"> </w:t>
      </w:r>
      <w:proofErr w:type="gramStart"/>
      <w:r w:rsidRPr="00B12783">
        <w:t>выбросов</w:t>
      </w:r>
      <w:proofErr w:type="gramEnd"/>
      <w:r w:rsidR="00BB3FF0">
        <w:t xml:space="preserve"> от производства</w:t>
      </w:r>
      <w:r w:rsidRPr="00B12783">
        <w:t xml:space="preserve">; строительство новых и повышение эффективности существующих </w:t>
      </w:r>
      <w:r w:rsidRPr="00B12783">
        <w:lastRenderedPageBreak/>
        <w:t>очистных устройств; ликвидация источников загрязнения, перепрофилирование производства.</w:t>
      </w:r>
    </w:p>
    <w:p w:rsidR="00C45C64" w:rsidRPr="00B12783" w:rsidRDefault="00C45C64" w:rsidP="00C45C64">
      <w:pPr>
        <w:pStyle w:val="a7"/>
      </w:pPr>
      <w:r w:rsidRPr="00B12783">
        <w:t>Очистку и обезвреживание газовых составляющих выбросов промышленных производств осуществляют методами, выбор которых определяется составом, концентраци</w:t>
      </w:r>
      <w:r w:rsidR="00CF5F01">
        <w:t>ей</w:t>
      </w:r>
      <w:r w:rsidRPr="00B12783">
        <w:t xml:space="preserve"> загрязняющих веществ, типа производства, условиями выброса.</w:t>
      </w:r>
    </w:p>
    <w:p w:rsidR="00C45C64" w:rsidRPr="00B12783" w:rsidRDefault="00C45C64" w:rsidP="00C45C64">
      <w:pPr>
        <w:pStyle w:val="a7"/>
      </w:pPr>
      <w:r w:rsidRPr="00B12783">
        <w:t>Очистку вентиляционных выбросов от механических примесей осуществляют аппа</w:t>
      </w:r>
      <w:r w:rsidR="009E089C">
        <w:t>ратами</w:t>
      </w:r>
      <w:r w:rsidRPr="00B12783">
        <w:t xml:space="preserve"> мокрого и сухого пылеулавливания, волокнистыми фильтрами и электрофильтрами.</w:t>
      </w:r>
    </w:p>
    <w:p w:rsidR="00C45C64" w:rsidRPr="00B12783" w:rsidRDefault="00C45C64" w:rsidP="00C45C64">
      <w:pPr>
        <w:pStyle w:val="a7"/>
      </w:pPr>
      <w:r w:rsidRPr="00B12783">
        <w:t>В качестве фильтров используют различные фильтрующие, тонкие грубо волокни</w:t>
      </w:r>
      <w:r w:rsidR="009E089C">
        <w:t>стые материалы.</w:t>
      </w:r>
    </w:p>
    <w:p w:rsidR="00C45C64" w:rsidRPr="00B12783" w:rsidRDefault="00C45C64" w:rsidP="00C45C64">
      <w:pPr>
        <w:pStyle w:val="a7"/>
      </w:pPr>
      <w:r w:rsidRPr="00B12783">
        <w:t>Защита вод питьевого назначения также имеет глобальное значение.</w:t>
      </w:r>
    </w:p>
    <w:p w:rsidR="00C45C64" w:rsidRPr="00B12783" w:rsidRDefault="00C45C64" w:rsidP="00C45C64">
      <w:pPr>
        <w:pStyle w:val="a7"/>
      </w:pPr>
      <w:r w:rsidRPr="00B12783">
        <w:t>Степень очистки сточных вод устанавливается в зависимости от местных условий с учетом возможного испол</w:t>
      </w:r>
      <w:r w:rsidR="009E089C">
        <w:t xml:space="preserve">ьзования очищенных сточных вод </w:t>
      </w:r>
      <w:r w:rsidRPr="00B12783">
        <w:t>для промышленных и сельскохозяйственных нужд.</w:t>
      </w:r>
      <w:r w:rsidR="00C84687">
        <w:t xml:space="preserve"> </w:t>
      </w:r>
      <w:r w:rsidRPr="00B12783">
        <w:t xml:space="preserve">На предприятиях металлургической и машиностроительной промышленности очистка сточных вод осуществляется, как правило, в отстойниках, </w:t>
      </w:r>
      <w:proofErr w:type="spellStart"/>
      <w:r w:rsidRPr="00B12783">
        <w:t>шлаконакопителях</w:t>
      </w:r>
      <w:proofErr w:type="spellEnd"/>
      <w:r w:rsidRPr="00B12783">
        <w:t xml:space="preserve">, </w:t>
      </w:r>
      <w:proofErr w:type="spellStart"/>
      <w:r w:rsidRPr="00B12783">
        <w:t>нефте-маслоловушках</w:t>
      </w:r>
      <w:proofErr w:type="spellEnd"/>
      <w:r w:rsidRPr="00B12783">
        <w:t xml:space="preserve"> с использованием </w:t>
      </w:r>
      <w:r w:rsidR="00C84687">
        <w:t xml:space="preserve">в </w:t>
      </w:r>
      <w:r w:rsidRPr="00B12783">
        <w:t>ряде случаев коагулянтов. Полученный шлак, содержащий большое количество металлов, утилизируется и включается в состав шихты. Очищенные воды в большинстве случаев используются в системах оборотного водоснабжения.</w:t>
      </w:r>
    </w:p>
    <w:p w:rsidR="00C45C64" w:rsidRPr="00B12783" w:rsidRDefault="00C45C64" w:rsidP="00C45C64">
      <w:pPr>
        <w:pStyle w:val="a7"/>
      </w:pPr>
      <w:r w:rsidRPr="00B12783">
        <w:t>Важным направлением охраны окружающей среды является охрана почв от водной и ветровой эрозии, борьба с их засолением путем введения соответствующих севооборотов, создания лесозащитных полос, закрепления и облесения оврагов и балок, использования средств мелиорации.</w:t>
      </w:r>
      <w:r w:rsidR="00056A9D">
        <w:t xml:space="preserve"> </w:t>
      </w:r>
      <w:r w:rsidRPr="00B12783">
        <w:t>В целях снижения загрязнения почв различными промышленными отходами в практике охраны земельных ресурсов предусматриваются следующие мероприятия: утилизация, обезвреживание методом сжигания, организация усовершенствованных свалок.</w:t>
      </w:r>
    </w:p>
    <w:p w:rsidR="00C45C64" w:rsidRPr="00B12783" w:rsidRDefault="00C45C64" w:rsidP="00C45C64">
      <w:pPr>
        <w:pStyle w:val="a7"/>
      </w:pPr>
      <w:r w:rsidRPr="00B12783">
        <w:t>Выбор метода обезвреживания и утилизации отходов зависит от их химического состава и степени влияния на окружающую среду. В ряде случаев отходы машиностроительных и металлургических производств содержат значительное количество химических соединений, которые могут представлять ценность как сырье и использоваться в виде дополнения к шихте.</w:t>
      </w:r>
    </w:p>
    <w:p w:rsidR="00167373" w:rsidRPr="009578FD" w:rsidRDefault="0031293C" w:rsidP="009578FD">
      <w:pPr>
        <w:pStyle w:val="11"/>
      </w:pPr>
      <w:bookmarkStart w:id="78" w:name="_Toc359255039"/>
      <w:r w:rsidRPr="00EC7625">
        <w:lastRenderedPageBreak/>
        <w:t xml:space="preserve">7 </w:t>
      </w:r>
      <w:r w:rsidR="0001316A">
        <w:t>ЗАКЛЮЧЕНИЕ</w:t>
      </w:r>
      <w:bookmarkEnd w:id="78"/>
    </w:p>
    <w:p w:rsidR="00F21ECD" w:rsidRPr="00F21ECD" w:rsidRDefault="00F21ECD" w:rsidP="00F21ECD">
      <w:pPr>
        <w:pStyle w:val="a7"/>
      </w:pPr>
      <w:r w:rsidRPr="00F21ECD">
        <w:t>Интернет вс</w:t>
      </w:r>
      <w:r>
        <w:t>ё</w:t>
      </w:r>
      <w:r w:rsidRPr="00F21ECD">
        <w:t xml:space="preserve"> больше входит в различные сферы нашей жизни. Практически каждый человек с различной частотой прибегает к его услугам, ведь всемирная сеть обладает такими неоспоримыми достоинствами как доступность, оперативность и информативность.</w:t>
      </w:r>
    </w:p>
    <w:p w:rsidR="00F21ECD" w:rsidRPr="00F21ECD" w:rsidRDefault="00F21ECD" w:rsidP="00F21ECD">
      <w:pPr>
        <w:pStyle w:val="a7"/>
      </w:pPr>
      <w:r w:rsidRPr="00F21ECD">
        <w:t xml:space="preserve">В последнее время корейская культура набирает обороты популярности во многих странах мира. И в Казахстане она не осталась незамеченной. Существует даже понятие «Корейская волна». В крупных городах нашей страны функционируют корейские культурные центры. Все это является хорошим доказательством того, что </w:t>
      </w:r>
      <w:r>
        <w:t xml:space="preserve">многочисленные </w:t>
      </w:r>
      <w:r w:rsidRPr="00F21ECD">
        <w:t>материалы разработанного сайта будут пользоваться спросом.</w:t>
      </w:r>
    </w:p>
    <w:p w:rsidR="00B52666" w:rsidRDefault="00F56EFB" w:rsidP="00F56EFB">
      <w:pPr>
        <w:pStyle w:val="a7"/>
      </w:pPr>
      <w:r w:rsidRPr="00F56EFB">
        <w:t>Планируется, что сайт</w:t>
      </w:r>
      <w:r w:rsidR="00F21ECD">
        <w:t xml:space="preserve"> «</w:t>
      </w:r>
      <w:r w:rsidR="00F21ECD">
        <w:rPr>
          <w:lang w:val="en-US"/>
        </w:rPr>
        <w:t>Soul</w:t>
      </w:r>
      <w:r w:rsidR="00F21ECD" w:rsidRPr="00F21ECD">
        <w:t xml:space="preserve"> </w:t>
      </w:r>
      <w:r w:rsidR="00F21ECD">
        <w:rPr>
          <w:lang w:val="en-US"/>
        </w:rPr>
        <w:t>Of</w:t>
      </w:r>
      <w:r w:rsidR="00F21ECD" w:rsidRPr="00F21ECD">
        <w:t xml:space="preserve"> </w:t>
      </w:r>
      <w:r w:rsidR="00F21ECD">
        <w:rPr>
          <w:lang w:val="en-US"/>
        </w:rPr>
        <w:t>Seoul</w:t>
      </w:r>
      <w:r w:rsidR="00F21ECD">
        <w:t>»</w:t>
      </w:r>
      <w:r w:rsidRPr="00F56EFB">
        <w:t xml:space="preserve"> будет развиваться и в будущем. В частности</w:t>
      </w:r>
      <w:r w:rsidR="00F21ECD">
        <w:t>, одним из первых дополнений станет добавление</w:t>
      </w:r>
      <w:r w:rsidRPr="00F56EFB">
        <w:t xml:space="preserve"> раздел</w:t>
      </w:r>
      <w:r w:rsidR="00F21ECD">
        <w:t>а</w:t>
      </w:r>
      <w:r w:rsidRPr="00F56EFB">
        <w:t xml:space="preserve"> «Корейский язык», в котором будут </w:t>
      </w:r>
      <w:r w:rsidR="00535D18">
        <w:t>публиковаться,</w:t>
      </w:r>
      <w:r w:rsidR="00F21ECD">
        <w:t xml:space="preserve"> и обсуждаться </w:t>
      </w:r>
      <w:r>
        <w:t>уроки корейского языка.</w:t>
      </w:r>
      <w:r w:rsidR="00B52666">
        <w:br w:type="page"/>
      </w:r>
    </w:p>
    <w:p w:rsidR="00167373" w:rsidRDefault="0031293C" w:rsidP="009578FD">
      <w:pPr>
        <w:pStyle w:val="11"/>
      </w:pPr>
      <w:bookmarkStart w:id="79" w:name="_Toc359255040"/>
      <w:r>
        <w:rPr>
          <w:lang w:val="en-US"/>
        </w:rPr>
        <w:lastRenderedPageBreak/>
        <w:t xml:space="preserve">8 </w:t>
      </w:r>
      <w:r w:rsidR="002D21DB">
        <w:t>СПИСОК ИСПОЛЬЗОВАНН</w:t>
      </w:r>
      <w:r w:rsidR="0067272B">
        <w:t>ЫХ</w:t>
      </w:r>
      <w:r w:rsidR="002D21DB">
        <w:t xml:space="preserve"> </w:t>
      </w:r>
      <w:r w:rsidR="0067272B">
        <w:t>ИСТОЧНИКОВ</w:t>
      </w:r>
      <w:bookmarkEnd w:id="79"/>
    </w:p>
    <w:p w:rsidR="0078074C" w:rsidRDefault="00E94252" w:rsidP="00C609D2">
      <w:pPr>
        <w:pStyle w:val="a7"/>
        <w:numPr>
          <w:ilvl w:val="0"/>
          <w:numId w:val="6"/>
        </w:numPr>
        <w:jc w:val="left"/>
      </w:pPr>
      <w:r w:rsidRPr="00045D68">
        <w:t>Альберт</w:t>
      </w:r>
      <w:r w:rsidRPr="00EC7625">
        <w:rPr>
          <w:lang w:val="en-US"/>
        </w:rPr>
        <w:t xml:space="preserve"> </w:t>
      </w:r>
      <w:r>
        <w:t>Д</w:t>
      </w:r>
      <w:r w:rsidRPr="00EC7625">
        <w:rPr>
          <w:lang w:val="en-US"/>
        </w:rPr>
        <w:t xml:space="preserve">., </w:t>
      </w:r>
      <w:r w:rsidRPr="00045D68">
        <w:t>Альберт</w:t>
      </w:r>
      <w:r w:rsidRPr="00EC7625">
        <w:rPr>
          <w:lang w:val="en-US"/>
        </w:rPr>
        <w:t xml:space="preserve"> </w:t>
      </w:r>
      <w:r>
        <w:t>Е</w:t>
      </w:r>
      <w:r w:rsidRPr="00EC7625">
        <w:rPr>
          <w:lang w:val="en-US"/>
        </w:rPr>
        <w:t xml:space="preserve">. </w:t>
      </w:r>
      <w:r w:rsidR="002E1B6E" w:rsidRPr="00EC7625">
        <w:rPr>
          <w:lang w:val="en-US"/>
        </w:rPr>
        <w:t>«</w:t>
      </w:r>
      <w:proofErr w:type="spellStart"/>
      <w:r w:rsidR="0078074C" w:rsidRPr="00E94252">
        <w:rPr>
          <w:lang w:val="en-US"/>
        </w:rPr>
        <w:t>ActionScript</w:t>
      </w:r>
      <w:proofErr w:type="spellEnd"/>
      <w:r w:rsidR="0078074C" w:rsidRPr="00EC7625">
        <w:rPr>
          <w:lang w:val="en-US"/>
        </w:rPr>
        <w:t xml:space="preserve"> 2.0</w:t>
      </w:r>
      <w:r w:rsidR="002E1B6E" w:rsidRPr="00EC7625">
        <w:rPr>
          <w:lang w:val="en-US"/>
        </w:rPr>
        <w:t>»</w:t>
      </w:r>
      <w:r w:rsidR="0078074C" w:rsidRPr="00EC7625">
        <w:rPr>
          <w:lang w:val="en-US"/>
        </w:rPr>
        <w:t xml:space="preserve">. </w:t>
      </w:r>
      <w:r w:rsidR="0078074C" w:rsidRPr="00045D68">
        <w:t>Наиболее полное руководство</w:t>
      </w:r>
      <w:r w:rsidR="0078074C">
        <w:t>.</w:t>
      </w:r>
      <w:r w:rsidR="00C609D2">
        <w:t xml:space="preserve"> Санкт-Петербург.</w:t>
      </w:r>
      <w:r w:rsidR="0078074C">
        <w:t xml:space="preserve"> </w:t>
      </w:r>
      <w:r w:rsidR="00C609D2" w:rsidRPr="00C609D2">
        <w:t>БХВ-Петербург</w:t>
      </w:r>
      <w:r w:rsidR="002E1B6E">
        <w:t>,</w:t>
      </w:r>
      <w:r w:rsidR="00C609D2">
        <w:t xml:space="preserve"> </w:t>
      </w:r>
      <w:r w:rsidR="0078074C">
        <w:t>2005</w:t>
      </w:r>
    </w:p>
    <w:p w:rsidR="00EC75A3" w:rsidRDefault="00EC75A3" w:rsidP="00EC75A3">
      <w:pPr>
        <w:pStyle w:val="a7"/>
        <w:numPr>
          <w:ilvl w:val="0"/>
          <w:numId w:val="6"/>
        </w:numPr>
        <w:jc w:val="left"/>
      </w:pPr>
      <w:r>
        <w:t xml:space="preserve">Кадыртаева Г.С., Мажитова К.Ш. </w:t>
      </w:r>
      <w:r w:rsidR="002E1B6E">
        <w:t>«</w:t>
      </w:r>
      <w:r>
        <w:t xml:space="preserve">Разработка </w:t>
      </w:r>
      <w:r>
        <w:rPr>
          <w:lang w:val="en-US"/>
        </w:rPr>
        <w:t>Web</w:t>
      </w:r>
      <w:r w:rsidRPr="002D21DB">
        <w:t>-</w:t>
      </w:r>
      <w:r>
        <w:t>сайтов в рамках дипломного проектирования</w:t>
      </w:r>
      <w:r w:rsidR="002E1B6E">
        <w:t>»</w:t>
      </w:r>
      <w:r>
        <w:t>. Методические рекомендации. Астана. Политехнический колледж</w:t>
      </w:r>
      <w:r w:rsidR="00903F95">
        <w:t>,</w:t>
      </w:r>
      <w:r>
        <w:t xml:space="preserve"> 2012</w:t>
      </w:r>
    </w:p>
    <w:p w:rsidR="00EC75A3" w:rsidRDefault="00EC75A3" w:rsidP="00EC75A3">
      <w:pPr>
        <w:pStyle w:val="a7"/>
        <w:numPr>
          <w:ilvl w:val="0"/>
          <w:numId w:val="6"/>
        </w:numPr>
        <w:jc w:val="left"/>
      </w:pPr>
      <w:r>
        <w:t>Котеров Д.В., Костарев А.Ф.</w:t>
      </w:r>
      <w:r w:rsidRPr="00E94252">
        <w:t xml:space="preserve"> </w:t>
      </w:r>
      <w:r w:rsidR="002E1B6E">
        <w:t>«</w:t>
      </w:r>
      <w:r>
        <w:t>PHP5 в подлиннике</w:t>
      </w:r>
      <w:r w:rsidR="002E1B6E">
        <w:t>»</w:t>
      </w:r>
      <w:r>
        <w:t xml:space="preserve">. Наиболее полное руководство. </w:t>
      </w:r>
      <w:r w:rsidR="00C609D2">
        <w:t xml:space="preserve">Санкт-Петербург. </w:t>
      </w:r>
      <w:r w:rsidR="00C609D2" w:rsidRPr="00C609D2">
        <w:t>БХВ-Петербург</w:t>
      </w:r>
      <w:r w:rsidR="00903F95">
        <w:t>,</w:t>
      </w:r>
      <w:r w:rsidR="00C609D2">
        <w:t xml:space="preserve"> </w:t>
      </w:r>
      <w:r>
        <w:t>2008</w:t>
      </w:r>
    </w:p>
    <w:p w:rsidR="002D21DB" w:rsidRDefault="00E94252" w:rsidP="002D21DB">
      <w:pPr>
        <w:pStyle w:val="a7"/>
        <w:numPr>
          <w:ilvl w:val="0"/>
          <w:numId w:val="6"/>
        </w:numPr>
        <w:jc w:val="left"/>
      </w:pPr>
      <w:r>
        <w:t>Лапенко С.А.</w:t>
      </w:r>
      <w:r w:rsidRPr="00E94252">
        <w:t xml:space="preserve"> </w:t>
      </w:r>
      <w:r w:rsidR="002E1B6E">
        <w:t>«</w:t>
      </w:r>
      <w:r w:rsidR="002D21DB">
        <w:t xml:space="preserve">Методика выполнения дипломного проекта по специальности 1304000 «ВТ и </w:t>
      </w:r>
      <w:proofErr w:type="gramStart"/>
      <w:r w:rsidR="002D21DB">
        <w:t>ПО</w:t>
      </w:r>
      <w:proofErr w:type="gramEnd"/>
      <w:r w:rsidR="002D21DB">
        <w:t>». Методические рекомендации.</w:t>
      </w:r>
      <w:r w:rsidRPr="00E94252">
        <w:t xml:space="preserve"> </w:t>
      </w:r>
      <w:r>
        <w:t>Астана. Политехнич</w:t>
      </w:r>
      <w:r w:rsidR="00EC75A3">
        <w:t>ес</w:t>
      </w:r>
      <w:r>
        <w:t>кий колледж</w:t>
      </w:r>
      <w:r w:rsidR="00903F95">
        <w:t>,</w:t>
      </w:r>
      <w:r w:rsidR="002D21DB">
        <w:t xml:space="preserve"> 2012</w:t>
      </w:r>
    </w:p>
    <w:p w:rsidR="00EC75A3" w:rsidRDefault="002E1B6E" w:rsidP="002D21DB">
      <w:pPr>
        <w:pStyle w:val="a7"/>
        <w:numPr>
          <w:ilvl w:val="0"/>
          <w:numId w:val="6"/>
        </w:numPr>
        <w:jc w:val="left"/>
      </w:pPr>
      <w:r>
        <w:t>«</w:t>
      </w:r>
      <w:r w:rsidR="00EC75A3">
        <w:t>Республика Корея. Цифры и факты</w:t>
      </w:r>
      <w:r>
        <w:t>»</w:t>
      </w:r>
      <w:r w:rsidR="00EC75A3">
        <w:t>. Корейская культурно-информационная служба Министерства культуры, спорта и туризма</w:t>
      </w:r>
      <w:r w:rsidR="00903F95">
        <w:t>,</w:t>
      </w:r>
      <w:r w:rsidR="00EC75A3">
        <w:t xml:space="preserve"> 2011</w:t>
      </w:r>
    </w:p>
    <w:p w:rsidR="00EC75A3" w:rsidRDefault="00EC75A3" w:rsidP="002D21DB">
      <w:pPr>
        <w:pStyle w:val="a7"/>
        <w:numPr>
          <w:ilvl w:val="0"/>
          <w:numId w:val="6"/>
        </w:numPr>
        <w:jc w:val="left"/>
      </w:pPr>
      <w:r w:rsidRPr="00DC11BB">
        <w:t>Флёнов М.</w:t>
      </w:r>
      <w:r w:rsidRPr="00E94252">
        <w:t xml:space="preserve"> </w:t>
      </w:r>
      <w:r w:rsidR="002E1B6E">
        <w:t>«</w:t>
      </w:r>
      <w:r w:rsidRPr="00DC11BB">
        <w:t>PHP глазами хакера</w:t>
      </w:r>
      <w:r w:rsidR="002E1B6E">
        <w:t>»</w:t>
      </w:r>
      <w:r w:rsidRPr="00DC11BB">
        <w:t>.</w:t>
      </w:r>
      <w:r w:rsidR="00C609D2">
        <w:t xml:space="preserve"> </w:t>
      </w:r>
      <w:r w:rsidR="002E1B6E">
        <w:t xml:space="preserve">Санкт-Петербург. </w:t>
      </w:r>
      <w:r w:rsidR="002E1B6E" w:rsidRPr="00C609D2">
        <w:t>БХВ-Петербург</w:t>
      </w:r>
      <w:r w:rsidR="002E1B6E">
        <w:t>,</w:t>
      </w:r>
      <w:r w:rsidRPr="00DC11BB">
        <w:t xml:space="preserve"> </w:t>
      </w:r>
      <w:r>
        <w:t>2005</w:t>
      </w:r>
    </w:p>
    <w:p w:rsidR="0078074C" w:rsidRDefault="0078074C" w:rsidP="0078074C">
      <w:pPr>
        <w:pStyle w:val="a7"/>
        <w:numPr>
          <w:ilvl w:val="0"/>
          <w:numId w:val="6"/>
        </w:numPr>
        <w:jc w:val="left"/>
      </w:pPr>
      <w:r>
        <w:t xml:space="preserve">Информация об отелях в Сеуле: </w:t>
      </w:r>
      <w:hyperlink r:id="rId19" w:history="1">
        <w:r w:rsidRPr="00B92060">
          <w:rPr>
            <w:rStyle w:val="a9"/>
            <w:szCs w:val="28"/>
          </w:rPr>
          <w:t>http://www.tophotels.ru/</w:t>
        </w:r>
      </w:hyperlink>
    </w:p>
    <w:p w:rsidR="0078074C" w:rsidRDefault="0078074C" w:rsidP="0078074C">
      <w:pPr>
        <w:pStyle w:val="a7"/>
        <w:numPr>
          <w:ilvl w:val="0"/>
          <w:numId w:val="6"/>
        </w:numPr>
        <w:jc w:val="left"/>
      </w:pPr>
      <w:r>
        <w:t xml:space="preserve">Корейские сериалы: </w:t>
      </w:r>
      <w:hyperlink r:id="rId20" w:history="1">
        <w:r w:rsidRPr="00B92060">
          <w:rPr>
            <w:rStyle w:val="a9"/>
            <w:szCs w:val="28"/>
          </w:rPr>
          <w:t>http://www.asiandrama.ru/</w:t>
        </w:r>
      </w:hyperlink>
    </w:p>
    <w:p w:rsidR="0078074C" w:rsidRDefault="0078074C" w:rsidP="0078074C">
      <w:pPr>
        <w:pStyle w:val="a7"/>
        <w:numPr>
          <w:ilvl w:val="0"/>
          <w:numId w:val="6"/>
        </w:numPr>
        <w:jc w:val="left"/>
      </w:pPr>
      <w:r>
        <w:t xml:space="preserve">Сайт организации туризма Южной Кореи: </w:t>
      </w:r>
      <w:hyperlink r:id="rId21" w:history="1">
        <w:r>
          <w:rPr>
            <w:rStyle w:val="a9"/>
            <w:szCs w:val="28"/>
          </w:rPr>
          <w:t>http://www.visitkorea.or.kr/intro.html</w:t>
        </w:r>
      </w:hyperlink>
    </w:p>
    <w:p w:rsidR="00AA7088" w:rsidRDefault="00B92060" w:rsidP="00AA7088">
      <w:pPr>
        <w:pStyle w:val="a7"/>
        <w:numPr>
          <w:ilvl w:val="0"/>
          <w:numId w:val="6"/>
        </w:numPr>
        <w:jc w:val="left"/>
        <w:rPr>
          <w:rStyle w:val="a9"/>
          <w:color w:val="auto"/>
          <w:u w:val="none"/>
        </w:rPr>
      </w:pPr>
      <w:r>
        <w:t>Справочники по верстке</w:t>
      </w:r>
      <w:r w:rsidR="002B4E2A">
        <w:t xml:space="preserve"> и программированию</w:t>
      </w:r>
      <w:r>
        <w:t xml:space="preserve"> веб-сайтов: </w:t>
      </w:r>
      <w:hyperlink r:id="rId22" w:history="1">
        <w:r w:rsidRPr="00B92060">
          <w:rPr>
            <w:rStyle w:val="a9"/>
            <w:szCs w:val="28"/>
          </w:rPr>
          <w:t>http://htmlbook.ru/</w:t>
        </w:r>
      </w:hyperlink>
      <w:r>
        <w:t xml:space="preserve"> и </w:t>
      </w:r>
      <w:hyperlink r:id="rId23" w:history="1">
        <w:r w:rsidRPr="00B92060">
          <w:rPr>
            <w:rStyle w:val="a9"/>
            <w:szCs w:val="28"/>
          </w:rPr>
          <w:t>http://ruseller.com/</w:t>
        </w:r>
      </w:hyperlink>
    </w:p>
    <w:p w:rsidR="00AA7088" w:rsidRPr="00AA7088" w:rsidRDefault="00AA7088" w:rsidP="00AA7088">
      <w:pPr>
        <w:pStyle w:val="a7"/>
        <w:numPr>
          <w:ilvl w:val="0"/>
          <w:numId w:val="6"/>
        </w:numPr>
        <w:jc w:val="left"/>
      </w:pPr>
      <w:r w:rsidRPr="00AA7088">
        <w:rPr>
          <w:rStyle w:val="a9"/>
          <w:color w:val="auto"/>
          <w:u w:val="none"/>
        </w:rPr>
        <w:t>Материал из Википедии об инструментальных средствах разработки</w:t>
      </w:r>
    </w:p>
    <w:p w:rsidR="002E5737" w:rsidRPr="002E5737" w:rsidRDefault="00167373" w:rsidP="002E5737">
      <w:pPr>
        <w:pStyle w:val="a7"/>
        <w:numPr>
          <w:ilvl w:val="0"/>
          <w:numId w:val="6"/>
        </w:numPr>
        <w:jc w:val="left"/>
        <w:rPr>
          <w:rStyle w:val="a9"/>
          <w:szCs w:val="28"/>
        </w:rPr>
      </w:pPr>
      <w:r>
        <w:t>Статья из Вик</w:t>
      </w:r>
      <w:r w:rsidR="00E3342A">
        <w:t xml:space="preserve">ипедии о сотрудничестве 2 стран: </w:t>
      </w:r>
      <w:hyperlink r:id="rId24" w:history="1">
        <w:r>
          <w:rPr>
            <w:rStyle w:val="a9"/>
            <w:szCs w:val="28"/>
          </w:rPr>
          <w:t>https://en.wikipedia.org/wiki/Kazakhstan%E2%80%93South_Korea_relations</w:t>
        </w:r>
      </w:hyperlink>
    </w:p>
    <w:p w:rsidR="002E5737" w:rsidRPr="002E5737" w:rsidRDefault="002E5737">
      <w:pPr>
        <w:rPr>
          <w:rStyle w:val="a9"/>
          <w:rFonts w:ascii="Times New Roman" w:hAnsi="Times New Roman"/>
          <w:sz w:val="24"/>
          <w:szCs w:val="28"/>
        </w:rPr>
      </w:pPr>
      <w:r w:rsidRPr="002E5737">
        <w:rPr>
          <w:rStyle w:val="a9"/>
          <w:szCs w:val="28"/>
        </w:rPr>
        <w:br w:type="page"/>
      </w:r>
    </w:p>
    <w:p w:rsidR="002E5737" w:rsidRDefault="002E5737" w:rsidP="002E5737">
      <w:pPr>
        <w:pStyle w:val="11"/>
        <w:jc w:val="right"/>
        <w:rPr>
          <w:rStyle w:val="a9"/>
          <w:color w:val="auto"/>
          <w:u w:val="none"/>
        </w:rPr>
      </w:pPr>
      <w:bookmarkStart w:id="80" w:name="_Toc359255041"/>
      <w:r>
        <w:rPr>
          <w:rStyle w:val="a9"/>
          <w:color w:val="auto"/>
          <w:u w:val="none"/>
        </w:rPr>
        <w:lastRenderedPageBreak/>
        <w:t>ПРИЛОЖЕНИЕ 1 Снимки страниц сайта</w:t>
      </w:r>
      <w:bookmarkEnd w:id="80"/>
    </w:p>
    <w:p w:rsidR="002E5737" w:rsidRDefault="002E5737" w:rsidP="00A25CFD">
      <w:pPr>
        <w:spacing w:after="0"/>
        <w:jc w:val="center"/>
      </w:pPr>
      <w:r>
        <w:rPr>
          <w:noProof/>
        </w:rPr>
        <w:drawing>
          <wp:inline distT="0" distB="0" distL="0" distR="0" wp14:anchorId="5BFF9F72" wp14:editId="7894B878">
            <wp:extent cx="4090035" cy="2859743"/>
            <wp:effectExtent l="19050" t="19050" r="24765" b="171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8282" cy="285851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21C1" w:rsidRDefault="005521C1" w:rsidP="005521C1">
      <w:pPr>
        <w:pStyle w:val="af3"/>
      </w:pPr>
      <w:r>
        <w:t>Рисунок П</w:t>
      </w:r>
      <w:proofErr w:type="gramStart"/>
      <w:r>
        <w:t>1</w:t>
      </w:r>
      <w:proofErr w:type="gramEnd"/>
      <w:r>
        <w:t>.1 Стартовая страница сайта</w:t>
      </w:r>
    </w:p>
    <w:p w:rsidR="005521C1" w:rsidRDefault="005521C1">
      <w:pPr>
        <w:rPr>
          <w:rFonts w:ascii="Times New Roman" w:hAnsi="Times New Roman"/>
          <w:sz w:val="24"/>
        </w:rPr>
      </w:pPr>
      <w:r>
        <w:br w:type="page"/>
      </w:r>
    </w:p>
    <w:p w:rsidR="005521C1" w:rsidRPr="005521C1" w:rsidRDefault="005521C1" w:rsidP="005521C1">
      <w:pPr>
        <w:pStyle w:val="af3"/>
        <w:jc w:val="right"/>
        <w:rPr>
          <w:b/>
        </w:rPr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7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1C1C1CA" wp14:editId="21342FC9">
            <wp:extent cx="4671419" cy="6288706"/>
            <wp:effectExtent l="19050" t="19050" r="15240" b="1714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6759" cy="62958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21C1" w:rsidRDefault="005521C1" w:rsidP="005521C1">
      <w:pPr>
        <w:pStyle w:val="af3"/>
      </w:pPr>
      <w:r>
        <w:t>Рисунок П</w:t>
      </w:r>
      <w:proofErr w:type="gramStart"/>
      <w:r>
        <w:t>1</w:t>
      </w:r>
      <w:proofErr w:type="gramEnd"/>
      <w:r>
        <w:t>.2 Страница «О Сеуле»</w:t>
      </w:r>
    </w:p>
    <w:p w:rsidR="005521C1" w:rsidRDefault="005521C1">
      <w:pPr>
        <w:rPr>
          <w:rFonts w:ascii="Times New Roman" w:hAnsi="Times New Roman"/>
          <w:sz w:val="24"/>
        </w:rPr>
      </w:pPr>
      <w:r>
        <w:br w:type="page"/>
      </w:r>
    </w:p>
    <w:p w:rsidR="005521C1" w:rsidRDefault="005521C1" w:rsidP="005521C1">
      <w:pPr>
        <w:pStyle w:val="af3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spacing w:after="0"/>
      </w:pPr>
      <w:r>
        <w:rPr>
          <w:noProof/>
        </w:rPr>
        <w:drawing>
          <wp:inline distT="0" distB="0" distL="0" distR="0" wp14:anchorId="6A19FDD8" wp14:editId="022C40C8">
            <wp:extent cx="6120130" cy="6873728"/>
            <wp:effectExtent l="19050" t="19050" r="13970" b="2286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7372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5FC" w:rsidRDefault="005521C1" w:rsidP="002E5737">
      <w:pPr>
        <w:pStyle w:val="af3"/>
      </w:pPr>
      <w:r>
        <w:t>Рисунок П</w:t>
      </w:r>
      <w:proofErr w:type="gramStart"/>
      <w:r>
        <w:t>1</w:t>
      </w:r>
      <w:proofErr w:type="gramEnd"/>
      <w:r>
        <w:t>.3</w:t>
      </w:r>
      <w:r w:rsidR="002E5737">
        <w:t xml:space="preserve"> Страница «Виды Сеула»</w:t>
      </w:r>
    </w:p>
    <w:p w:rsidR="005675FC" w:rsidRDefault="005675FC">
      <w:pPr>
        <w:rPr>
          <w:rFonts w:ascii="Times New Roman" w:hAnsi="Times New Roman"/>
          <w:sz w:val="24"/>
        </w:rPr>
      </w:pPr>
      <w:r>
        <w:br w:type="page"/>
      </w:r>
    </w:p>
    <w:p w:rsidR="002E5737" w:rsidRDefault="005675FC" w:rsidP="005675FC">
      <w:pPr>
        <w:pStyle w:val="af3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7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6B282A97" wp14:editId="7EF6CDED">
            <wp:extent cx="5326380" cy="6309360"/>
            <wp:effectExtent l="19050" t="19050" r="26670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63093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5FC" w:rsidRDefault="005521C1" w:rsidP="002E5737">
      <w:pPr>
        <w:pStyle w:val="af3"/>
      </w:pPr>
      <w:r>
        <w:t>Рисунок П</w:t>
      </w:r>
      <w:proofErr w:type="gramStart"/>
      <w:r>
        <w:t>1</w:t>
      </w:r>
      <w:proofErr w:type="gramEnd"/>
      <w:r>
        <w:t>.4</w:t>
      </w:r>
      <w:r w:rsidR="002E5737">
        <w:t xml:space="preserve"> Страница «Направления»</w:t>
      </w:r>
    </w:p>
    <w:p w:rsidR="005675FC" w:rsidRDefault="005675FC">
      <w:pPr>
        <w:rPr>
          <w:rFonts w:ascii="Times New Roman" w:hAnsi="Times New Roman"/>
          <w:sz w:val="24"/>
        </w:rPr>
      </w:pPr>
      <w:r>
        <w:br w:type="page"/>
      </w:r>
    </w:p>
    <w:p w:rsidR="002E5737" w:rsidRDefault="005675FC" w:rsidP="005675FC">
      <w:pPr>
        <w:pStyle w:val="af3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f3"/>
        <w:spacing w:after="0"/>
      </w:pPr>
      <w:r>
        <w:rPr>
          <w:noProof/>
        </w:rPr>
        <w:drawing>
          <wp:inline distT="0" distB="0" distL="0" distR="0" wp14:anchorId="5D46ECAA" wp14:editId="04F2216F">
            <wp:extent cx="4080009" cy="6805455"/>
            <wp:effectExtent l="19050" t="19050" r="15875" b="1460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4837" cy="681350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5FC" w:rsidRDefault="005521C1" w:rsidP="002E5737">
      <w:pPr>
        <w:pStyle w:val="af3"/>
      </w:pPr>
      <w:r>
        <w:t>Рисунок П</w:t>
      </w:r>
      <w:proofErr w:type="gramStart"/>
      <w:r>
        <w:t>1</w:t>
      </w:r>
      <w:proofErr w:type="gramEnd"/>
      <w:r>
        <w:t>.5</w:t>
      </w:r>
      <w:r w:rsidR="002E5737">
        <w:t xml:space="preserve"> Страница «Чем заняться»</w:t>
      </w:r>
    </w:p>
    <w:p w:rsidR="005675FC" w:rsidRDefault="005675FC">
      <w:pPr>
        <w:rPr>
          <w:rFonts w:ascii="Times New Roman" w:hAnsi="Times New Roman"/>
          <w:sz w:val="24"/>
        </w:rPr>
      </w:pPr>
      <w:r>
        <w:br w:type="page"/>
      </w:r>
    </w:p>
    <w:p w:rsidR="002E5737" w:rsidRDefault="005675FC" w:rsidP="005675FC">
      <w:pPr>
        <w:pStyle w:val="af3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f3"/>
        <w:spacing w:after="0"/>
      </w:pPr>
      <w:r>
        <w:rPr>
          <w:noProof/>
        </w:rPr>
        <w:drawing>
          <wp:inline distT="0" distB="0" distL="0" distR="0" wp14:anchorId="57F95379" wp14:editId="130432FC">
            <wp:extent cx="5311140" cy="6408420"/>
            <wp:effectExtent l="19050" t="19050" r="22860" b="1143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64084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5FC" w:rsidRDefault="005521C1" w:rsidP="002E5737">
      <w:pPr>
        <w:pStyle w:val="af3"/>
      </w:pPr>
      <w:r>
        <w:t>Рисунок П</w:t>
      </w:r>
      <w:proofErr w:type="gramStart"/>
      <w:r>
        <w:t>1</w:t>
      </w:r>
      <w:proofErr w:type="gramEnd"/>
      <w:r>
        <w:t>.6</w:t>
      </w:r>
      <w:r w:rsidR="002E5737">
        <w:t xml:space="preserve"> Страница «Караоке»</w:t>
      </w:r>
    </w:p>
    <w:p w:rsidR="005675FC" w:rsidRDefault="005675FC">
      <w:pPr>
        <w:rPr>
          <w:rFonts w:ascii="Times New Roman" w:hAnsi="Times New Roman"/>
          <w:sz w:val="24"/>
        </w:rPr>
      </w:pPr>
      <w:r>
        <w:br w:type="page"/>
      </w:r>
    </w:p>
    <w:p w:rsidR="002E5737" w:rsidRDefault="005675FC" w:rsidP="005675FC">
      <w:pPr>
        <w:pStyle w:val="af3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7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B7D4225" wp14:editId="2F5F3399">
            <wp:extent cx="5334000" cy="6918960"/>
            <wp:effectExtent l="19050" t="19050" r="19050" b="1524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91896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5FC" w:rsidRDefault="005521C1" w:rsidP="002E5737">
      <w:pPr>
        <w:pStyle w:val="af3"/>
      </w:pPr>
      <w:r>
        <w:t>Рисунок П</w:t>
      </w:r>
      <w:proofErr w:type="gramStart"/>
      <w:r>
        <w:t>1</w:t>
      </w:r>
      <w:proofErr w:type="gramEnd"/>
      <w:r>
        <w:t>.7</w:t>
      </w:r>
      <w:r w:rsidR="002E5737">
        <w:t xml:space="preserve"> Страница «Тематические путешествия»</w:t>
      </w:r>
    </w:p>
    <w:p w:rsidR="005675FC" w:rsidRDefault="005675FC">
      <w:pPr>
        <w:rPr>
          <w:rFonts w:ascii="Times New Roman" w:hAnsi="Times New Roman"/>
          <w:sz w:val="24"/>
        </w:rPr>
      </w:pPr>
      <w:r>
        <w:br w:type="page"/>
      </w:r>
    </w:p>
    <w:p w:rsidR="002E5737" w:rsidRDefault="005675FC" w:rsidP="005675FC">
      <w:pPr>
        <w:pStyle w:val="af3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7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0DE31C93" wp14:editId="5CCBF1AB">
            <wp:extent cx="5326380" cy="7216140"/>
            <wp:effectExtent l="19050" t="19050" r="26670" b="2286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72161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5FC" w:rsidRDefault="005521C1" w:rsidP="005521C1">
      <w:pPr>
        <w:pStyle w:val="af3"/>
      </w:pPr>
      <w:r>
        <w:t>Рисунок П</w:t>
      </w:r>
      <w:proofErr w:type="gramStart"/>
      <w:r>
        <w:t>1</w:t>
      </w:r>
      <w:proofErr w:type="gramEnd"/>
      <w:r>
        <w:t>.8</w:t>
      </w:r>
      <w:r w:rsidR="002E5737">
        <w:t xml:space="preserve"> Страница «Размещение»</w:t>
      </w:r>
    </w:p>
    <w:p w:rsidR="005675FC" w:rsidRDefault="005675FC">
      <w:pPr>
        <w:rPr>
          <w:rFonts w:ascii="Times New Roman" w:hAnsi="Times New Roman"/>
          <w:sz w:val="24"/>
        </w:rPr>
      </w:pPr>
      <w:r>
        <w:br w:type="page"/>
      </w:r>
    </w:p>
    <w:p w:rsidR="002E5737" w:rsidRPr="002E5737" w:rsidRDefault="005675FC" w:rsidP="005675FC">
      <w:pPr>
        <w:pStyle w:val="af3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7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11553651" wp14:editId="0D118A7C">
            <wp:extent cx="4202129" cy="6194458"/>
            <wp:effectExtent l="19050" t="19050" r="27305" b="1587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1378" cy="619335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5FC" w:rsidRDefault="005521C1" w:rsidP="002E5737">
      <w:pPr>
        <w:pStyle w:val="af3"/>
      </w:pPr>
      <w:r>
        <w:t>Рисунок П</w:t>
      </w:r>
      <w:proofErr w:type="gramStart"/>
      <w:r>
        <w:t>1</w:t>
      </w:r>
      <w:proofErr w:type="gramEnd"/>
      <w:r>
        <w:t>.9</w:t>
      </w:r>
      <w:r w:rsidR="002E5737">
        <w:t xml:space="preserve"> Страница «Корейские сериалы»</w:t>
      </w:r>
    </w:p>
    <w:p w:rsidR="005675FC" w:rsidRDefault="005675FC">
      <w:pPr>
        <w:rPr>
          <w:rFonts w:ascii="Times New Roman" w:hAnsi="Times New Roman"/>
          <w:sz w:val="24"/>
        </w:rPr>
      </w:pPr>
      <w:r>
        <w:br w:type="page"/>
      </w:r>
    </w:p>
    <w:p w:rsidR="002E5737" w:rsidRDefault="005675FC" w:rsidP="005675FC">
      <w:pPr>
        <w:pStyle w:val="af3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f3"/>
        <w:spacing w:after="0"/>
      </w:pPr>
      <w:r>
        <w:rPr>
          <w:noProof/>
        </w:rPr>
        <w:drawing>
          <wp:inline distT="0" distB="0" distL="0" distR="0" wp14:anchorId="74FA6E57" wp14:editId="466801C1">
            <wp:extent cx="4572000" cy="7124700"/>
            <wp:effectExtent l="19050" t="19050" r="19050" b="1905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1247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1AE4" w:rsidRDefault="005521C1" w:rsidP="002E5737">
      <w:pPr>
        <w:pStyle w:val="af3"/>
      </w:pPr>
      <w:r>
        <w:t>Рисунок П</w:t>
      </w:r>
      <w:proofErr w:type="gramStart"/>
      <w:r>
        <w:t>1</w:t>
      </w:r>
      <w:proofErr w:type="gramEnd"/>
      <w:r>
        <w:t>.10</w:t>
      </w:r>
      <w:r w:rsidR="002E5737">
        <w:t xml:space="preserve"> Страница «Культура»</w:t>
      </w:r>
    </w:p>
    <w:p w:rsidR="00DA1AE4" w:rsidRDefault="00DA1AE4">
      <w:pPr>
        <w:rPr>
          <w:rFonts w:ascii="Times New Roman" w:hAnsi="Times New Roman"/>
          <w:sz w:val="24"/>
        </w:rPr>
      </w:pPr>
      <w:r>
        <w:br w:type="page"/>
      </w:r>
    </w:p>
    <w:p w:rsidR="005675FC" w:rsidRDefault="00DA1AE4" w:rsidP="00DA1AE4">
      <w:pPr>
        <w:pStyle w:val="af3"/>
        <w:jc w:val="right"/>
      </w:pPr>
      <w:r w:rsidRPr="00DA1AE4">
        <w:rPr>
          <w:b/>
        </w:rPr>
        <w:lastRenderedPageBreak/>
        <w:t>Продолжение приложения 1</w:t>
      </w:r>
    </w:p>
    <w:p w:rsidR="00DA1AE4" w:rsidRDefault="00DA1AE4" w:rsidP="00A25CFD">
      <w:pPr>
        <w:spacing w:after="0"/>
        <w:jc w:val="center"/>
        <w:rPr>
          <w:rFonts w:ascii="Times New Roman" w:hAnsi="Times New Roman"/>
          <w:b/>
          <w:sz w:val="24"/>
        </w:rPr>
      </w:pPr>
      <w:r>
        <w:rPr>
          <w:noProof/>
        </w:rPr>
        <w:drawing>
          <wp:inline distT="0" distB="0" distL="0" distR="0" wp14:anchorId="2D2245D0" wp14:editId="16DD04F2">
            <wp:extent cx="2705863" cy="6663690"/>
            <wp:effectExtent l="19050" t="19050" r="18415" b="228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14158" cy="668411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1AE4" w:rsidRDefault="00DA1AE4" w:rsidP="00DA1AE4">
      <w:pPr>
        <w:pStyle w:val="af3"/>
      </w:pPr>
      <w:r w:rsidRPr="00DA1AE4">
        <w:t>Рисунок</w:t>
      </w:r>
      <w:r>
        <w:t xml:space="preserve"> П</w:t>
      </w:r>
      <w:proofErr w:type="gramStart"/>
      <w:r>
        <w:t>1</w:t>
      </w:r>
      <w:proofErr w:type="gramEnd"/>
      <w:r>
        <w:t>.11 Страница «РК и РК»</w:t>
      </w:r>
    </w:p>
    <w:p w:rsidR="00DA1AE4" w:rsidRDefault="00DA1AE4">
      <w:pPr>
        <w:rPr>
          <w:rFonts w:ascii="Times New Roman" w:hAnsi="Times New Roman"/>
          <w:b/>
          <w:sz w:val="24"/>
        </w:rPr>
      </w:pPr>
    </w:p>
    <w:p w:rsidR="000B1114" w:rsidRDefault="000B1114">
      <w:pPr>
        <w:rPr>
          <w:rFonts w:ascii="Times New Roman" w:hAnsi="Times New Roman"/>
          <w:b/>
          <w:sz w:val="24"/>
        </w:rPr>
      </w:pPr>
      <w:r>
        <w:rPr>
          <w:b/>
        </w:rPr>
        <w:br w:type="page"/>
      </w:r>
    </w:p>
    <w:p w:rsidR="002E5737" w:rsidRDefault="005675FC" w:rsidP="000B1114">
      <w:pPr>
        <w:pStyle w:val="af3"/>
        <w:ind w:right="240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7"/>
        <w:spacing w:after="0"/>
        <w:ind w:firstLine="0"/>
        <w:jc w:val="center"/>
      </w:pPr>
      <w:r>
        <w:rPr>
          <w:noProof/>
        </w:rPr>
        <w:drawing>
          <wp:inline distT="0" distB="0" distL="0" distR="0" wp14:anchorId="27D8A68C" wp14:editId="3D7A1151">
            <wp:extent cx="5334000" cy="6240780"/>
            <wp:effectExtent l="19050" t="19050" r="19050" b="2667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2407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675FC" w:rsidRDefault="005521C1" w:rsidP="002E5737">
      <w:pPr>
        <w:pStyle w:val="af3"/>
      </w:pPr>
      <w:r>
        <w:t>Рисунок П</w:t>
      </w:r>
      <w:proofErr w:type="gramStart"/>
      <w:r>
        <w:t>1</w:t>
      </w:r>
      <w:proofErr w:type="gramEnd"/>
      <w:r>
        <w:t>.1</w:t>
      </w:r>
      <w:r w:rsidR="000B1114">
        <w:t>2</w:t>
      </w:r>
      <w:r w:rsidR="002E5737">
        <w:t xml:space="preserve"> Страница регистрации</w:t>
      </w:r>
    </w:p>
    <w:p w:rsidR="005675FC" w:rsidRDefault="005675FC">
      <w:pPr>
        <w:rPr>
          <w:rFonts w:ascii="Times New Roman" w:hAnsi="Times New Roman"/>
          <w:sz w:val="24"/>
        </w:rPr>
      </w:pPr>
      <w:r>
        <w:br w:type="page"/>
      </w:r>
    </w:p>
    <w:p w:rsidR="002E5737" w:rsidRDefault="005675FC" w:rsidP="005675FC">
      <w:pPr>
        <w:pStyle w:val="af3"/>
        <w:jc w:val="right"/>
      </w:pPr>
      <w:r w:rsidRPr="005521C1">
        <w:rPr>
          <w:b/>
        </w:rPr>
        <w:lastRenderedPageBreak/>
        <w:t>Продолжение приложения 1</w:t>
      </w:r>
    </w:p>
    <w:p w:rsidR="002E5737" w:rsidRDefault="002E5737" w:rsidP="00A25CFD">
      <w:pPr>
        <w:pStyle w:val="af3"/>
        <w:spacing w:after="0"/>
      </w:pPr>
      <w:r>
        <w:rPr>
          <w:noProof/>
        </w:rPr>
        <w:drawing>
          <wp:inline distT="0" distB="0" distL="0" distR="0" wp14:anchorId="0EF71CB5" wp14:editId="3914FBC9">
            <wp:extent cx="4594860" cy="5821680"/>
            <wp:effectExtent l="19050" t="19050" r="15240" b="2667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58216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5737" w:rsidRPr="002E5737" w:rsidRDefault="005521C1" w:rsidP="002E5737">
      <w:pPr>
        <w:pStyle w:val="af3"/>
      </w:pPr>
      <w:r>
        <w:t>Рисунок П</w:t>
      </w:r>
      <w:proofErr w:type="gramStart"/>
      <w:r>
        <w:t>1</w:t>
      </w:r>
      <w:proofErr w:type="gramEnd"/>
      <w:r>
        <w:t>.</w:t>
      </w:r>
      <w:r w:rsidR="000B1114">
        <w:t>13</w:t>
      </w:r>
      <w:r w:rsidR="002E5737">
        <w:t xml:space="preserve"> Страница аккаунта</w:t>
      </w:r>
    </w:p>
    <w:sectPr w:rsidR="002E5737" w:rsidRPr="002E5737" w:rsidSect="00022A5E">
      <w:headerReference w:type="default" r:id="rId38"/>
      <w:headerReference w:type="first" r:id="rId39"/>
      <w:pgSz w:w="11906" w:h="16838"/>
      <w:pgMar w:top="1134" w:right="567" w:bottom="1418" w:left="1701" w:header="709" w:footer="709" w:gutter="0"/>
      <w:pgNumType w:start="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7558" w:rsidRDefault="00807558" w:rsidP="0019295D">
      <w:pPr>
        <w:spacing w:after="0" w:line="240" w:lineRule="auto"/>
      </w:pPr>
      <w:r>
        <w:separator/>
      </w:r>
    </w:p>
  </w:endnote>
  <w:endnote w:type="continuationSeparator" w:id="0">
    <w:p w:rsidR="00807558" w:rsidRDefault="00807558" w:rsidP="00192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05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7558" w:rsidRDefault="00807558" w:rsidP="0019295D">
      <w:pPr>
        <w:spacing w:after="0" w:line="240" w:lineRule="auto"/>
      </w:pPr>
      <w:r>
        <w:separator/>
      </w:r>
    </w:p>
  </w:footnote>
  <w:footnote w:type="continuationSeparator" w:id="0">
    <w:p w:rsidR="00807558" w:rsidRDefault="00807558" w:rsidP="001929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7EED" w:rsidRDefault="00EF7EED" w:rsidP="0030225E">
    <w:pPr>
      <w:pStyle w:val="a3"/>
      <w:tabs>
        <w:tab w:val="clear" w:pos="4677"/>
        <w:tab w:val="clear" w:pos="9355"/>
        <w:tab w:val="left" w:pos="3827"/>
      </w:tabs>
    </w:pP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552E8A94" wp14:editId="75873A63">
              <wp:simplePos x="0" y="0"/>
              <wp:positionH relativeFrom="page">
                <wp:posOffset>721360</wp:posOffset>
              </wp:positionH>
              <wp:positionV relativeFrom="page">
                <wp:posOffset>256540</wp:posOffset>
              </wp:positionV>
              <wp:extent cx="6588760" cy="10189210"/>
              <wp:effectExtent l="0" t="0" r="21590" b="21590"/>
              <wp:wrapNone/>
              <wp:docPr id="3" name="Группа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4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" name="Line 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" name="Line 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" name="Line 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6" name="Line 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" name="Line 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" name="Line 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" name="Line 1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2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3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4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7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Pr="003C3C2C" w:rsidRDefault="00EF7EE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3C3C2C">
                              <w:rPr>
                                <w:rFonts w:ascii="Times New Roman" w:hAnsi="Times New Roman" w:cs="Times New Roman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3C3C2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begin"/>
                            </w:r>
                            <w:r w:rsidRPr="003C3C2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instrText xml:space="preserve"> PAGE  \* LOWER </w:instrText>
                            </w:r>
                            <w:r w:rsidRPr="003C3C2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separate"/>
                            </w:r>
                            <w:r w:rsidR="007A1D58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</w:rPr>
                              <w:t>63</w:t>
                            </w:r>
                            <w:r w:rsidRPr="003C3C2C">
                              <w:rPr>
                                <w:rFonts w:ascii="Times New Roman" w:hAnsi="Times New Roman" w:cs="Times New Roman"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333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Pr="003C3C2C" w:rsidRDefault="00EF7EED" w:rsidP="00B07F79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C3C2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ДП.1304.П-09-18б.21.06.13.ПЗ</w:t>
                            </w:r>
                          </w:p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" o:spid="_x0000_s1026" style="position:absolute;margin-left:56.8pt;margin-top:20.2pt;width:518.8pt;height:802.3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" o:allowincell="f">
              <v:rect id="Rectangle 2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724zMMA&#10;AADaAAAADwAAAGRycy9kb3ducmV2LnhtbESPzWrDMBCE74W+g9hAb7WcUELjRgl2INBTaBw/wGJt&#10;bRNr5VryT/P0VSDQ4zAz3zDb/WxaMVLvGssKllEMgri0uuFKQXE5vr6DcB5ZY2uZFPySg/3u+WmL&#10;ibYTn2nMfSUChF2CCmrvu0RKV9Zk0EW2Iw7et+0N+iD7SuoepwA3rVzF8VoabDgs1NjRoabymg9G&#10;wdXP4ymt8ttxU2Sb8itLp+EnVeplMacfIDzN/j/8aH9qBW9wvxJugNz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724zMMAAADaAAAADwAAAAAAAAAAAAAAAACYAgAAZHJzL2Rv&#10;d25yZXYueG1sUEsFBgAAAAAEAAQA9QAAAIgDAAAAAA==&#10;" filled="f" strokeweight="2pt"/>
              <v:line id="Line 3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xno74AAADaAAAADwAAAGRycy9kb3ducmV2LnhtbESPwQrCMBBE74L/EFbwpqmCItUoIlS8&#10;idVLb2uztsVmU5qo9e+NIHgcZuYNs9p0phZPal1lWcFkHIEgzq2uuFBwOSejBQjnkTXWlknBmxxs&#10;1v3eCmNtX3yiZ+oLESDsYlRQet/EUrq8JINubBvi4N1sa9AH2RZSt/gKcFPLaRTNpcGKw0KJDe1K&#10;yu/pwyi4Z5dZsj/u9LlOt/paJD673rRSw0G3XYLw1Pl/+Nc+aAUz+F4JN0CuP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CPGejvgAAANoAAAAPAAAAAAAAAAAAAAAAAKEC&#10;AABkcnMvZG93bnJldi54bWxQSwUGAAAAAAQABAD5AAAAjAMAAAAA&#10;" strokeweight="2pt"/>
              <v:line id="Line 4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Sax270AAADbAAAADwAAAGRycy9kb3ducmV2LnhtbERPvQrCMBDeBd8hnOCmqYo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Umsdu9AAAA2wAAAA8AAAAAAAAAAAAAAAAAoQIA&#10;AGRycy9kb3ducmV2LnhtbFBLBQYAAAAABAAEAPkAAACLAwAAAAA=&#10;" strokeweight="2pt"/>
              <v:line id="Line 5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8pr70AAADbAAAADwAAAGRycy9kb3ducmV2LnhtbERPvQrCMBDeBd8hnOCmqaIi1SgiVNzE&#10;6uJ2NmdbbC6liVrf3giC2318v7dct6YST2pcaVnBaBiBIM6sLjlXcD4lgzkI55E1VpZJwZscrFfd&#10;zhJjbV98pGfqcxFC2MWooPC+jqV0WUEG3dDWxIG72cagD7DJpW7wFcJNJcdRNJMGSw4NBda0LSi7&#10;pw+j4H45T5PdYatPVbrR1zzxl+tNK9XvtZsFCE+t/4t/7r0O8yfw/SUcIFcf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rPKa+9AAAA2wAAAA8AAAAAAAAAAAAAAAAAoQIA&#10;AGRycy9kb3ducmV2LnhtbFBLBQYAAAAABAAEAPkAAACLAwAAAAA=&#10;" strokeweight="2pt"/>
              <v:line id="Line 6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OMNL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T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CWDjDS9AAAA2wAAAA8AAAAAAAAAAAAAAAAAoQIA&#10;AGRycy9kb3ducmV2LnhtbFBLBQYAAAAABAAEAPkAAACLAwAAAAA=&#10;" strokeweight="2pt"/>
              <v:line id="Line 7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VESQ70AAADbAAAADwAAAGRycy9kb3ducmV2LnhtbERPvQrCMBDeBd8hnOCmqYIi1SgiVNzE&#10;6tLtbM622FxKE7W+vREEt/v4fm+16UwtntS6yrKCyTgCQZxbXXGh4HJORgsQziNrrC2Tgjc52Kz7&#10;vRXG2r74RM/UFyKEsItRQel9E0vp8pIMurFtiAN3s61BH2BbSN3iK4SbWk6jaC4NVhwaSmxoV1J+&#10;Tx9GwT27zJL9cafPdbrV1yLx2fWmlRoOuu0ShKfO/8U/90GH+XP4/hIOkOsP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VREkO9AAAA2wAAAA8AAAAAAAAAAAAAAAAAoQIA&#10;AGRycy9kb3ducmV2LnhtbFBLBQYAAAAABAAEAPkAAACLAwAAAAA=&#10;" strokeweight="2pt"/>
              <v:line id="Line 8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h232L0AAADbAAAADwAAAGRycy9kb3ducmV2LnhtbERPSwrCMBDdC94hjOBOUwU/VKOIUHEn&#10;VjfuxmZsi82kNFHr7Y0guJvH+85y3ZpKPKlxpWUFo2EEgjizuuRcwfmUDOYgnEfWWFkmBW9ysF51&#10;O0uMtX3xkZ6pz0UIYRejgsL7OpbSZQUZdENbEwfuZhuDPsAml7rBVwg3lRxH0VQaLDk0FFjTtqDs&#10;nj6MgvvlPEl2h60+VelGX/PEX643rVS/124WIDy1/i/+ufc6zJ/B95dwgFx9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odt9i9AAAA2wAAAA8AAAAAAAAAAAAAAAAAoQIA&#10;AGRycy9kb3ducmV2LnhtbFBLBQYAAAAABAAEAPkAAACLAwAAAAA=&#10;" strokeweight="2pt"/>
              <v:line id="Line 9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IjqsIAAADb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AVWfpEBdPY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4IjqsIAAADbAAAADwAAAAAAAAAAAAAA&#10;AAChAgAAZHJzL2Rvd25yZXYueG1sUEsFBgAAAAAEAAQA+QAAAJADAAAAAA==&#10;" strokeweight="2pt"/>
              <v:line id="Line 10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GRP1cIAAADbAAAADwAAAGRycy9kb3ducmV2LnhtbERPzWoCMRC+F3yHMIXeulk9SN2aXaQq&#10;KD2Uqg8wbqab1c1kSaJu+/RNoeBtPr7fmVeD7cSVfGgdKxhnOQji2umWGwWH/fr5BUSIyBo7x6Tg&#10;mwJU5ehhjoV2N/6k6y42IoVwKFCBibEvpAy1IYshcz1x4r6ctxgT9I3UHm8p3HZykudTabHl1GCw&#10;pzdD9Xl3sQq2/vh+Hv80Rh5561fdx3IW7Empp8dh8Qoi0hDv4n/3Rqf5M/j7JR0g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XGRP1cIAAADbAAAADwAAAAAAAAAAAAAA&#10;AAChAgAAZHJzL2Rvd25yZXYueG1sUEsFBgAAAAAEAAQA+QAAAJADAAAAAA==&#10;" strokeweight="1pt"/>
              <v:line id="Line 11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jlE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+5jlEbwAAADbAAAADwAAAAAAAAAAAAAAAAChAgAA&#10;ZHJzL2Rvd25yZXYueG1sUEsFBgAAAAAEAAQA+QAAAIoDAAAAAA==&#10;" strokeweight="2pt"/>
              <v:line id="Line 12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H6JbsQAAADbAAAADwAAAGRycy9kb3ducmV2LnhtbESPwW7CMBBE70j8g7WVuIETDoimcVBV&#10;QCriUJX2A5Z4G6fE68h2Ie3X10hIHEcz80ZTrgbbiTP50DpWkM8yEMS10y03Cj4/ttMliBCRNXaO&#10;ScEvBVhV41GJhXYXfqfzITYiQTgUqMDE2BdShtqQxTBzPXHyvpy3GJP0jdQeLwluOznPsoW02HJa&#10;MNjTi6H6dPixCnb+uD/lf42RR975Tfe2fgz2W6nJw/D8BCLSEO/hW/tVK5jncP2SfoCs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foluxAAAANsAAAAPAAAAAAAAAAAA&#10;AAAAAKECAABkcnMvZG93bnJldi54bWxQSwUGAAAAAAQABAD5AAAAkgMAAAAA&#10;" strokeweight="1pt"/>
              <v:rect id="Rectangle 13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vvRcAA&#10;AADbAAAADwAAAGRycy9kb3ducmV2LnhtbESPQYvCMBSE74L/ITxhbza1LKJdoxRB8GrdBY+P5m3b&#10;3ealJlHrvzeC4HGYmW+Y1WYwnbiS861lBbMkBUFcWd1yreD7uJsuQPiArLGzTAru5GGzHo9WmGt7&#10;4wNdy1CLCGGfo4ImhD6X0lcNGfSJ7Ymj92udwRClq6V2eItw08ksTefSYMtxocGetg1V/+XFKCiK&#10;v+HnXC5x5+UidXP9qevipNTHZCi+QAQawjv8au+1giyD55f4A+T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pvvRcAAAADbAAAADwAAAAAAAAAAAAAAAACYAgAAZHJzL2Rvd25y&#10;ZXYueG1sUEsFBgAAAAAEAAQA9QAAAIUDAAAAAA==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dK3sIA&#10;AADbAAAADwAAAGRycy9kb3ducmV2LnhtbESPwWrDMBBE74H8g9hAb7GctATXtRJMINBr3QR6XKyt&#10;7dZaOZJiu39fFQo5DjPzhikOs+nFSM53lhVskhQEcW11x42C8/tpnYHwAVljb5kU/JCHw365KDDX&#10;duI3GqvQiAhhn6OCNoQhl9LXLRn0iR2Io/dpncEQpWukdjhFuOnlNk130mDHcaHFgY4t1d/VzSgo&#10;y6/5cq2e8eRllrqdftJN+aHUw2ouX0AEmsM9/N9+1Qq2j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10rewgAAANsAAAAPAAAAAAAAAAAAAAAAAJgCAABkcnMvZG93&#10;bnJldi54bWxQSwUGAAAAAAQABAD1AAAAhw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j7SqsIA&#10;AADbAAAADwAAAGRycy9kb3ducmV2LnhtbESPwWrDMBBE74H8g9hAb4lcY0zqRjamYOi1Tgs5LtbW&#10;dmutXElNnL+PAoUeh5l5wxyqxUziTM6PlhU87hIQxJ3VI/cK3o/Ndg/CB2SNk2VScCUPVbleHbDQ&#10;9sJvdG5DLyKEfYEKhhDmQkrfDWTQ7+xMHL1P6wyGKF0vtcNLhJtJpkmSS4Mjx4UBZ3oZqPtuf42C&#10;uv5aPn7aJ2y83Ccu15nu65NSD5ulfgYRaAn/4b/2q1aQZnD/En+AL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PtKqwgAAANsAAAAPAAAAAAAAAAAAAAAAAJgCAABkcnMvZG93&#10;bnJldi54bWxQSwUGAAAAAAQABAD1AAAAhw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J3McIA&#10;AADbAAAADwAAAGRycy9kb3ducmV2LnhtbESPwWrDMBBE74H8g9hAb7Gc0AbXtRJMINBr3QR6XKyt&#10;7dZaOZJiu39fFQo5DjPzhikOs+nFSM53lhVskhQEcW11x42C8/tpnYHwAVljb5kU/JCHw365KDDX&#10;duI3GqvQiAhhn6OCNoQhl9LXLRn0iR2Io/dpncEQpWukdjhFuOnlNk130mDHcaHFgY4t1d/VzSgo&#10;y6/5cq2e8eRllrqdftRN+aHUw2ouX0AEmsM9/N9+1Qq2T/D3Jf4Auf8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cncxwgAAANsAAAAPAAAAAAAAAAAAAAAAAJgCAABkcnMvZG93&#10;bnJldi54bWxQSwUGAAAAAAQABAD1AAAAhw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DpRsAA&#10;AADbAAAADwAAAGRycy9kb3ducmV2LnhtbESPQYvCMBSE7wv+h/AEb2uqSNFqlLIgeLWr4PHRPNtq&#10;81KTrNZ/bxYEj8PMfMOsNr1pxZ2cbywrmIwTEMSl1Q1XCg6/2+85CB+QNbaWScGTPGzWg68VZto+&#10;eE/3IlQiQthnqKAOocuk9GVNBv3YdsTRO1tnMETpKqkdPiLctHKaJKk02HBcqLGjn5rKa/FnFOT5&#10;pT/eigVuvZwnLtUzXeUnpUbDPl+CCNSHT/jd3mkF0xT+v8QfIN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aDpRsAAAADbAAAADwAAAAAAAAAAAAAAAACYAgAAZHJzL2Rvd25y&#10;ZXYueG1sUEsFBgAAAAAEAAQA9QAAAIUDAAAAAA==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xM3cIA&#10;AADbAAAADwAAAGRycy9kb3ducmV2LnhtbESPwWrDMBBE74H8g9hAb7GcUBLXtRJMINBr3QR6XKyt&#10;7dZaOZJiu39fFQo9DjPzhimOs+nFSM53lhVskhQEcW11x42Cy9t5nYHwAVljb5kUfJOH42G5KDDX&#10;duJXGqvQiAhhn6OCNoQhl9LXLRn0iR2Io/dhncEQpWukdjhFuOnlNk130mDHcaHFgU4t1V/V3Sgo&#10;y8/5eque8OxllrqdftRN+a7Uw2oun0EEmsN/+K/9ohVs9/D7Jf4Aef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7EzdwgAAANsAAAAPAAAAAAAAAAAAAAAAAJgCAABkcnMvZG93&#10;bnJldi54bWxQSwUGAAAAAAQABAD1AAAAhwMAAAAA&#10;" filled="f" stroked="f" strokeweight=".25pt">
                <v:textbox inset="1pt,1pt,1pt,1pt">
                  <w:txbxContent>
                    <w:p w:rsidR="00EF7EED" w:rsidRPr="003C3C2C" w:rsidRDefault="00EF7EED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 w:rsidRPr="003C3C2C">
                        <w:rPr>
                          <w:rFonts w:ascii="Times New Roman" w:hAnsi="Times New Roman" w:cs="Times New Roman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44" style="position:absolute;left:18949;top:19435;width:1001;height:4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PYr70A&#10;AADbAAAADwAAAGRycy9kb3ducmV2LnhtbERPTYvCMBC9C/6HMII3TS2LaDWWIghet7sLHodmbKvN&#10;pCZR6783B2GPj/e9zQfTiQc531pWsJgnIIgrq1uuFfz+HGYrED4ga+wsk4IXech349EWM22f/E2P&#10;MtQihrDPUEETQp9J6auGDPq57Ykjd7bOYIjQ1VI7fMZw08k0SZbSYMuxocGe9g1V1/JuFBTFZfi7&#10;lWs8eLlK3FJ/6bo4KTWdDMUGRKAh/Is/7qNWkMax8Uv8AXL3B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o3PYr70AAADbAAAADwAAAAAAAAAAAAAAAACYAgAAZHJzL2Rvd25yZXYu&#10;eG1sUEsFBgAAAAAEAAQA9QAAAIIDAAAAAA==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3C3C2C">
                        <w:rPr>
                          <w:rFonts w:ascii="Times New Roman" w:hAnsi="Times New Roman" w:cs="Times New Roman"/>
                          <w:sz w:val="24"/>
                        </w:rPr>
                        <w:fldChar w:fldCharType="begin"/>
                      </w:r>
                      <w:r w:rsidRPr="003C3C2C">
                        <w:rPr>
                          <w:rFonts w:ascii="Times New Roman" w:hAnsi="Times New Roman" w:cs="Times New Roman"/>
                          <w:sz w:val="24"/>
                        </w:rPr>
                        <w:instrText xml:space="preserve"> PAGE  \* LOWER </w:instrText>
                      </w:r>
                      <w:r w:rsidRPr="003C3C2C">
                        <w:rPr>
                          <w:rFonts w:ascii="Times New Roman" w:hAnsi="Times New Roman" w:cs="Times New Roman"/>
                          <w:sz w:val="24"/>
                        </w:rPr>
                        <w:fldChar w:fldCharType="separate"/>
                      </w:r>
                      <w:r w:rsidR="007A1D58">
                        <w:rPr>
                          <w:rFonts w:ascii="Times New Roman" w:hAnsi="Times New Roman" w:cs="Times New Roman"/>
                          <w:noProof/>
                          <w:sz w:val="24"/>
                        </w:rPr>
                        <w:t>63</w:t>
                      </w:r>
                      <w:r w:rsidRPr="003C3C2C">
                        <w:rPr>
                          <w:rFonts w:ascii="Times New Roman" w:hAnsi="Times New Roman" w:cs="Times New Roman"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45" style="position:absolute;left:7745;top:19333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99NM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sEyg9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w/fTTBAAAA2wAAAA8AAAAAAAAAAAAAAAAAmAIAAGRycy9kb3du&#10;cmV2LnhtbFBLBQYAAAAABAAEAPUAAACGAwAAAAA=&#10;" filled="f" stroked="f" strokeweight=".25pt">
                <v:textbox inset="1pt,1pt,1pt,1pt">
                  <w:txbxContent>
                    <w:p w:rsidR="00EF7EED" w:rsidRPr="003C3C2C" w:rsidRDefault="00EF7EED" w:rsidP="00B07F79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C3C2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ДП.1304.П-09-18б.21.06.13.ПЗ</w:t>
                      </w:r>
                    </w:p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F7EED" w:rsidRDefault="00EF7EED">
    <w:pPr>
      <w:pStyle w:val="a3"/>
    </w:pPr>
    <w:r>
      <w:rPr>
        <w:noProof/>
        <w:sz w:val="20"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5FD7D403" wp14:editId="75ED4E14">
              <wp:simplePos x="0" y="0"/>
              <wp:positionH relativeFrom="page">
                <wp:posOffset>721360</wp:posOffset>
              </wp:positionH>
              <wp:positionV relativeFrom="page">
                <wp:posOffset>256540</wp:posOffset>
              </wp:positionV>
              <wp:extent cx="6588760" cy="10189210"/>
              <wp:effectExtent l="0" t="0" r="21590" b="21590"/>
              <wp:wrapNone/>
              <wp:docPr id="93" name="Группа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94" name="Rectangle 8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5" name="Line 86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6" name="Line 87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7" name="Line 88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8" name="Line 89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9" name="Line 90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0" name="Line 91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1" name="Line 92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2" name="Line 93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3" name="Line 94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4" name="Rectangle 95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5" name="Rectangle 96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6" name="Rectangle 97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7" name="Rectangle 98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" name="Rectangle 99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" name="Rectangle 100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0" name="Rectangle 101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fldChar w:fldCharType="separate"/>
                            </w:r>
                            <w:r w:rsidR="007A1D58"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  <w:t>6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" name="Rectangle 102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Pr="003C3C2C" w:rsidRDefault="00EF7EE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C3C2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ДП.1304.П-09-18б.21.06.13.ПЗ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" name="Line 103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3" name="Line 104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" name="Line 105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5" name="Line 106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6" name="Line 107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17" name="Group 108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8" name="Rectangle 10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Default="00EF7EED">
                              <w:pPr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" name="Rectangle 11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Pr="003C3C2C" w:rsidRDefault="00EF7EED">
                              <w:pPr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</w:pPr>
                              <w:r w:rsidRPr="003C3C2C"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  <w:t>Миропольский В.Е.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0" name="Group 111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1" name="Rectangle 11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Default="00EF7EED">
                              <w:pPr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11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Pr="003C3C2C" w:rsidRDefault="00EF7EED">
                              <w:pPr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w:r w:rsidRPr="003C3C2C"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  <w:t>Лапенко С.А.</w:t>
                              </w:r>
                            </w:p>
                            <w:p w:rsidR="00EF7EED" w:rsidRPr="009F1697" w:rsidRDefault="00EF7EED">
                              <w:pPr>
                                <w:rPr>
                                  <w:rFonts w:ascii="Arial" w:hAnsi="Arial" w:cs="Arial"/>
                                  <w:sz w:val="14"/>
                                  <w:szCs w:val="1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3" name="Group 114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24" name="Rectangle 11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Default="00EF7EED">
                              <w:pPr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Pr="003C3C2C" w:rsidRDefault="00EF7EED">
                              <w:pPr>
                                <w:rPr>
                                  <w:rFonts w:ascii="Journal" w:hAnsi="Journal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6" name="Group 117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27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Default="00EF7EED">
                              <w:pPr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8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Pr="003C3C2C" w:rsidRDefault="00EF7EED">
                              <w:pPr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 w:rsidRPr="003C3C2C"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  <w:t>Картаева</w:t>
                              </w:r>
                              <w:proofErr w:type="spellEnd"/>
                              <w:r w:rsidRPr="003C3C2C"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  <w:t xml:space="preserve"> С.Х.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9" name="Group 120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0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Default="00EF7EED">
                              <w:pPr>
                                <w:rPr>
                                  <w:rFonts w:ascii="Journal" w:hAnsi="Journal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rFonts w:ascii="Journal" w:hAnsi="Journal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1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F7EED" w:rsidRPr="00AD5867" w:rsidRDefault="00EF7EED">
                              <w:pPr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 w:rsidRPr="00AD5867"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  <w:t>Сизова</w:t>
                              </w:r>
                              <w:proofErr w:type="spellEnd"/>
                              <w:r w:rsidRPr="00AD5867">
                                <w:rPr>
                                  <w:rFonts w:ascii="Times New Roman" w:hAnsi="Times New Roman" w:cs="Times New Roman"/>
                                  <w:sz w:val="14"/>
                                  <w:szCs w:val="14"/>
                                </w:rPr>
                                <w:t xml:space="preserve"> Л.А.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32" name="Line 123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3" name="Rectangle 124"/>
                      <wps:cNvSpPr>
                        <a:spLocks noChangeArrowheads="1"/>
                      </wps:cNvSpPr>
                      <wps:spPr bwMode="auto">
                        <a:xfrm>
                          <a:off x="7787" y="18969"/>
                          <a:ext cx="6434" cy="9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Pr="00696BE4" w:rsidRDefault="00EF7EED" w:rsidP="009F169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Веб</w:t>
                            </w:r>
                            <w:r w:rsidRPr="00696BE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сайт</w:t>
                            </w:r>
                            <w:r w:rsidRPr="00696BE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 xml:space="preserve"> «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Soul Of Seoul</w:t>
                            </w:r>
                            <w:r w:rsidRPr="00696BE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»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" name="Line 125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5" name="Line 126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6" name="Line 127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37" name="Rectangle 128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8" name="Rectangle 129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9" name="Rectangle 130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Default="00EF7EED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>
                              <w:rPr>
                                <w:rFonts w:ascii="Journal" w:hAnsi="Journal"/>
                                <w:sz w:val="18"/>
                              </w:rPr>
                              <w:fldChar w:fldCharType="begin"/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instrText xml:space="preserve"> SECTIONPAGES  \* LOWER </w:instrTex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fldChar w:fldCharType="separate"/>
                            </w:r>
                            <w:r w:rsidR="007A1D58"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  <w:t>1</w:t>
                            </w:r>
                            <w:r>
                              <w:rPr>
                                <w:rFonts w:ascii="Journal" w:hAnsi="Journal"/>
                                <w:sz w:val="18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" name="Line 131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1" name="Line 132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2" name="Rectangle 133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EF7EED" w:rsidRPr="003C3C2C" w:rsidRDefault="00EF7EE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3C3C2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ПКА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93" o:spid="_x0000_s1046" style="position:absolute;margin-left:56.8pt;margin-top:20.2pt;width:518.8pt;height:802.3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" o:allowincell="f">
              <v:rect id="Rectangle 85" o:spid="_x0000_s104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oNecMA&#10;AADbAAAADwAAAGRycy9kb3ducmV2LnhtbESP0YrCMBRE3wX/IdwF3zRdEbFdo1RB8El2qx9wae62&#10;xeamNrGtfv1GWPBxmJkzzHo7mFp01LrKsoLPWQSCOLe64kLB5XyYrkA4j6yxtkwKHuRguxmP1pho&#10;2/MPdZkvRICwS1BB6X2TSOnykgy6mW2Ig/drW4M+yLaQusU+wE0t51G0lAYrDgslNrQvKb9md6Pg&#10;6ofulBbZ8xBfdnH+vUv7+y1VavIxpF8gPA3+Hf5vH7WCeAGvL+EHyM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RoNecMAAADbAAAADwAAAAAAAAAAAAAAAACYAgAAZHJzL2Rv&#10;d25yZXYueG1sUEsFBgAAAAAEAAQA9QAAAIgDAAAAAA==&#10;" filled="f" strokeweight="2pt"/>
              <v:line id="Line 86" o:spid="_x0000_s104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CPbr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FCPbr8AAADbAAAADwAAAAAAAAAAAAAAAACh&#10;AgAAZHJzL2Rvd25yZXYueG1sUEsFBgAAAAAEAAQA+QAAAI0DAAAAAA==&#10;" strokeweight="2pt"/>
              <v:line id="Line 87" o:spid="_x0000_s104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IRG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IIRGb8AAADbAAAADwAAAAAAAAAAAAAAAACh&#10;AgAAZHJzL2Rvd25yZXYueG1sUEsFBgAAAAAEAAQA+QAAAI0DAAAAAA==&#10;" strokeweight="2pt"/>
              <v:line id="Line 88" o:spid="_x0000_s105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60gs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LlD7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860gsIAAADbAAAADwAAAAAAAAAAAAAA&#10;AAChAgAAZHJzL2Rvd25yZXYueG1sUEsFBgAAAAAEAAQA+QAAAJADAAAAAA==&#10;" strokeweight="2pt"/>
              <v:line id="Line 89" o:spid="_x0000_s105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Eg8LwAAADbAAAADwAAAGRycy9kb3ducmV2LnhtbERPvQrCMBDeBd8hnOCmqYKi1SgiVNzE&#10;2sXtbM622FxKE7W+vRkEx4/vf73tTC1e1LrKsoLJOAJBnFtdcaEguySjBQjnkTXWlknBhxxsN/3e&#10;GmNt33ymV+oLEULYxaig9L6JpXR5SQbd2DbEgbvb1qAPsC2kbvEdwk0tp1E0lwYrDg0lNrQvKX+k&#10;T6Pgcc1myeG015c63elbkfjr7a6VGg663QqEp87/xT/3UStYhr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plEg8LwAAADbAAAADwAAAAAAAAAAAAAAAAChAgAA&#10;ZHJzL2Rvd25yZXYueG1sUEsFBgAAAAAEAAQA+QAAAIoDAAAAAA==&#10;" strokeweight="2pt"/>
              <v:line id="Line 90" o:spid="_x0000_s105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2Fa7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c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2Fa78AAADbAAAADwAAAAAAAAAAAAAAAACh&#10;AgAAZHJzL2Rvd25yZXYueG1sUEsFBgAAAAAEAAQA+QAAAI0DAAAAAA==&#10;" strokeweight="2pt"/>
              <v:line id="Line 91" o:spid="_x0000_s105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Mk1MMAAADcAAAADwAAAGRycy9kb3ducmV2LnhtbESPT4vCQAzF7wv7HYYseFunCopUpyJC&#10;F29i9eItdtI/2MmUzqzWb28OC3tLeC/v/bLZjq5TDxpC69nAbJqAIi69bbk2cDnn3ytQISJb7DyT&#10;gRcF2GafHxtMrX/yiR5FrJWEcEjRQBNjn2odyoYchqnviUWr/OAwyjrU2g74lHDX6XmSLLXDlqWh&#10;wZ72DZX34tcZuF8vi/znuLfnrtjZW53H662yxky+xt0aVKQx/pv/rg9W8BPBl2dkAp29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RzJNTDAAAA3AAAAA8AAAAAAAAAAAAA&#10;AAAAoQIAAGRycy9kb3ducmV2LnhtbFBLBQYAAAAABAAEAPkAAACRAwAAAAA=&#10;" strokeweight="2pt"/>
              <v:line id="Line 92" o:spid="_x0000_s105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+BT7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EEvs+EC+T6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s/gU+9AAAA3AAAAA8AAAAAAAAAAAAAAAAAoQIA&#10;AGRycy9kb3ducmV2LnhtbFBLBQYAAAAABAAEAPkAAACLAwAAAAA=&#10;" strokeweight="2pt"/>
              <v:line id="Line 93" o:spid="_x0000_s105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16di8EAAADcAAAADwAAAGRycy9kb3ducmV2LnhtbERPzWoCMRC+F3yHMEJvNauH0q5GEX9A&#10;6UGqPsC4GTerm8mSRN326Y0geJuP73dGk9bW4ko+VI4V9HsZCOLC6YpLBfvd8uMLRIjIGmvHpOCP&#10;AkzGnbcR5trd+Jeu21iKFMIhRwUmxiaXMhSGLIaea4gTd3TeYkzQl1J7vKVwW8tBln1KixWnBoMN&#10;zQwV5+3FKlj7w8+5/18aeeC1X9Sb+XewJ6Xeu+10CCJSG1/ip3ul0/xsAI9n0gVyf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/Xp2LwQAAANwAAAAPAAAAAAAAAAAAAAAA&#10;AKECAABkcnMvZG93bnJldi54bWxQSwUGAAAAAAQABAD5AAAAjwMAAAAA&#10;" strokeweight="1pt"/>
              <v:line id="Line 94" o:spid="_x0000_s105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I4EMIAAADcAAAADwAAAGRycy9kb3ducmV2LnhtbERP22oCMRB9F/oPYQp9q1lbEF3NLqUX&#10;qPggXj5g3Iyb1c1kSVJd+/WNUPBtDuc687K3rTiTD41jBaNhBoK4crrhWsFu+/U8AREissbWMSm4&#10;UoCyeBjMMdfuwms6b2ItUgiHHBWYGLtcylAZshiGriNO3MF5izFBX0vt8ZLCbStfsmwsLTacGgx2&#10;9G6oOm1+rIKF3y9Po9/ayD0v/Ge7+pgGe1Tq6bF/m4GI1Me7+N/9rdP87B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BI4EMIAAADcAAAADwAAAAAAAAAAAAAA&#10;AAChAgAAZHJzL2Rvd25yZXYueG1sUEsFBgAAAAAEAAQA+QAAAJADAAAAAA==&#10;" strokeweight="1pt"/>
              <v:rect id="Rectangle 95" o:spid="_x0000_s105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8v6L8A&#10;AADcAAAADwAAAGRycy9kb3ducmV2LnhtbERPTYvCMBC9C/6HMII3TRQRtxqlCIJXu7uwx6EZ22oz&#10;qUnU+u/NwsLe5vE+Z7PrbSse5EPjWMNsqkAQl840XGn4+jxMViBCRDbYOiYNLwqw2w4HG8yMe/KJ&#10;HkWsRArhkKGGOsYukzKUNVkMU9cRJ+7svMWYoK+k8fhM4baVc6WW0mLDqaHGjvY1ldfibjXk+aX/&#10;vhUfeAhypfzSLEyV/2g9HvX5GkSkPv6L/9xHk+arBfw+ky6Q2z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fy/ovwAAANwAAAAPAAAAAAAAAAAAAAAAAJgCAABkcnMvZG93bnJl&#10;di54bWxQSwUGAAAAAAQABAD1AAAAhA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96" o:spid="_x0000_s105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OKc78A&#10;AADcAAAADwAAAGRycy9kb3ducmV2LnhtbERPTYvCMBC9L/gfwgh7WxMXFa1GKYLg1boLexyasa02&#10;k5pktfvvjSDsbR7vc1ab3rbiRj40jjWMRwoEcelMw5WGr+PuYw4iRGSDrWPS8EcBNuvB2woz4+58&#10;oFsRK5FCOGSooY6xy6QMZU0Ww8h1xIk7OW8xJugraTzeU7ht5adSM2mx4dRQY0fbmspL8Ws15Pm5&#10;/74WC9wFOVd+Ziamyn+0fh/2+RJEpD7+i1/uvUnz1RSez6QL5P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0M4pzvwAAANwAAAAPAAAAAAAAAAAAAAAAAJgCAABkcnMvZG93bnJl&#10;di54bWxQSwUGAAAAAAQABAD1AAAAhA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97" o:spid="_x0000_s105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EUBL8A&#10;AADcAAAADwAAAGRycy9kb3ducmV2LnhtbERPTYvCMBC9C/6HMMLeNFGW4lajlAXBq10Fj0Mz21ab&#10;STeJWv+9WVjY2zze56y3g+3EnXxoHWuYzxQI4sqZlmsNx6/ddAkiRGSDnWPS8KQA2814tMbcuAcf&#10;6F7GWqQQDjlqaGLscylD1ZDFMHM9ceK+nbcYE/S1NB4fKdx2cqFUJi22nBoa7Omzoepa3qyGorgM&#10;p5/yA3dBLpXPzLupi7PWb5OhWIGINMR/8Z97b9J8lcHvM+kCuXk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4RQEvwAAANwAAAAPAAAAAAAAAAAAAAAAAJgCAABkcnMvZG93bnJl&#10;di54bWxQSwUGAAAAAAQABAD1AAAAhA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98" o:spid="_x0000_s106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2xn78A&#10;AADcAAAADwAAAGRycy9kb3ducmV2LnhtbERPTYvCMBC9L/gfwgh7WxMXcbUapQiCV+su7HFoxrba&#10;TGqS1e6/N4LgbR7vc5br3rbiSj40jjWMRwoEcelMw5WG78P2YwYiRGSDrWPS8E8B1qvB2xIz4268&#10;p2sRK5FCOGSooY6xy6QMZU0Ww8h1xIk7Om8xJugraTzeUrht5adSU2mx4dRQY0ebmspz8Wc15Pmp&#10;/7kUc9wGOVN+aiamyn+1fh/2+QJEpD6+xE/3zqT56gsez6QL5OoO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rbGfvwAAANwAAAAPAAAAAAAAAAAAAAAAAJgCAABkcnMvZG93bnJl&#10;di54bWxQSwUGAAAAAAQABAD1AAAAhA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99" o:spid="_x0000_s106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l7cIA&#10;AADcAAAADwAAAGRycy9kb3ducmV2LnhtbESPQWsCMRCF7wX/Qxiht5pYROzWKEtB8Oqq0OOwme5u&#10;u5msSdTtv+8cCt5meG/e+2a9HX2vbhRTF9jCfGZAEdfBddxYOB13LytQKSM77AOThV9KsN1MntZY&#10;uHDnA92q3CgJ4VSghTbnodA61S15TLMwEIv2FaLHLGtstIt4l3Df61djltpjx9LQ4kAfLdU/1dVb&#10;KMvv8Xyp3nCX9MrEpVu4pvy09nk6lu+gMo35Yf6/3jvBN0Irz8gEe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MiXtwgAAANwAAAAPAAAAAAAAAAAAAAAAAJgCAABkcnMvZG93&#10;bnJldi54bWxQSwUGAAAAAAQABAD1AAAAhw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00" o:spid="_x0000_s106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6Adr8A&#10;AADcAAAADwAAAGRycy9kb3ducmV2LnhtbERPTYvCMBC9L/gfwgje1kQR0WqUIghe7e7CHodmtq02&#10;k5pErf/eLAje5vE+Z73tbStu5EPjWMNkrEAQl840XGn4/tp/LkCEiGywdUwaHhRguxl8rDEz7s5H&#10;uhWxEimEQ4Ya6hi7TMpQ1mQxjF1HnLg/5y3GBH0ljcd7CretnCo1lxYbTg01drSrqTwXV6shz0/9&#10;z6VY4j7IhfJzMzNV/qv1aNjnKxCR+vgWv9wHk+arJfw/ky6Qm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1foB2vwAAANwAAAAPAAAAAAAAAAAAAAAAAJgCAABkcnMvZG93bnJl&#10;di54bWxQSwUGAAAAAAQABAD1AAAAhA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01" o:spid="_x0000_s106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2/NsIA&#10;AADcAAAADwAAAGRycy9kb3ducmV2LnhtbESPQWvCQBCF7wX/wzJCb3VjEdHoKqEg9Gqq4HHIjkk0&#10;Oxt3t5r+e+cg9DbDe/PeN+vt4Dp1pxBbzwamkwwUceVty7WBw8/uYwEqJmSLnWcy8EcRtpvR2xpz&#10;6x+8p3uZaiUhHHM00KTU51rHqiGHceJ7YtHOPjhMsoZa24APCXed/syyuXbYsjQ02NNXQ9W1/HUG&#10;iuIyHG/lEndRL7IwtzNbFydj3sdDsQKVaEj/5tf1txX8qeDLMzKB3j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nb82wgAAANwAAAAPAAAAAAAAAAAAAAAAAJgCAABkcnMvZG93&#10;bnJldi54bWxQSwUGAAAAAAQABAD1AAAAhw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fldChar w:fldCharType="begin"/>
                      </w:r>
                      <w:r>
                        <w:rPr>
                          <w:rFonts w:ascii="Journal" w:hAnsi="Journal"/>
                          <w:sz w:val="18"/>
                        </w:rPr>
                        <w:instrText xml:space="preserve"> PAGE  \* LOWER </w:instrText>
                      </w:r>
                      <w:r>
                        <w:rPr>
                          <w:rFonts w:ascii="Journal" w:hAnsi="Journal"/>
                          <w:sz w:val="18"/>
                        </w:rPr>
                        <w:fldChar w:fldCharType="separate"/>
                      </w:r>
                      <w:r w:rsidR="007A1D58">
                        <w:rPr>
                          <w:rFonts w:ascii="Journal" w:hAnsi="Journal"/>
                          <w:noProof/>
                          <w:sz w:val="18"/>
                        </w:rPr>
                        <w:t>6</w:t>
                      </w:r>
                      <w:r>
                        <w:rPr>
                          <w:rFonts w:ascii="Journal" w:hAnsi="Journal"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rect id="Rectangle 102" o:spid="_x0000_s106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EarcAA&#10;AADcAAAADwAAAGRycy9kb3ducmV2LnhtbERPTWvCQBC9F/oflil4q5uIhDS6ShCEXpu20OOQHZNo&#10;djburkn8926h0Ns83uds97PpxUjOd5YVpMsEBHFtdceNgq/P42sOwgdkjb1lUnAnD/vd89MWC20n&#10;/qCxCo2IIewLVNCGMBRS+rolg35pB+LInawzGCJ0jdQOpxhuerlKkkwa7Dg2tDjQoaX6Ut2MgrI8&#10;z9/X6g2PXuaJy/RaN+WPUouXudyACDSHf/Gf+13H+WkKv8/EC+Tu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EarcAAAADcAAAADwAAAAAAAAAAAAAAAACYAgAAZHJzL2Rvd25y&#10;ZXYueG1sUEsFBgAAAAAEAAQA9QAAAIUDAAAAAA==&#10;" filled="f" stroked="f" strokeweight=".25pt">
                <v:textbox inset="1pt,1pt,1pt,1pt">
                  <w:txbxContent>
                    <w:p w:rsidR="00EF7EED" w:rsidRPr="003C3C2C" w:rsidRDefault="00EF7EE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C3C2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ДП.1304.П-09-18б.21.06.13.ПЗ</w:t>
                      </w:r>
                    </w:p>
                  </w:txbxContent>
                </v:textbox>
              </v:rect>
              <v:line id="Line 103" o:spid="_x0000_s106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SJ5b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p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H40ieW9AAAA3AAAAA8AAAAAAAAAAAAAAAAAoQIA&#10;AGRycy9kb3ducmV2LnhtbFBLBQYAAAAABAAEAPkAAACLAwAAAAA=&#10;" strokeweight="2pt"/>
              <v:line id="Line 104" o:spid="_x0000_s106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gsfr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0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ReCx+vgAAANwAAAAPAAAAAAAAAAAAAAAAAKEC&#10;AABkcnMvZG93bnJldi54bWxQSwUGAAAAAAQABAD5AAAAjAMAAAAA&#10;" strokeweight="2pt"/>
              <v:line id="Line 105" o:spid="_x0000_s106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I2ucIAAADcAAAADwAAAGRycy9kb3ducmV2LnhtbERPzWoCMRC+C32HMIXeanaLFLsapbQK&#10;lR7ErQ8wbsbN6mayJFG3Pr0pFLzNx/c703lvW3EmHxrHCvJhBoK4crrhWsH2Z/k8BhEissbWMSn4&#10;pQDz2cNgioV2F97QuYy1SCEcClRgYuwKKUNlyGIYuo44cXvnLcYEfS21x0sKt618ybJXabHh1GCw&#10;ow9D1bE8WQUrv/s+5tfayB2v/KJdf74Fe1Dq6bF/n4CI1Me7+N/9pdP8fAR/z6QL5Ow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iI2ucIAAADcAAAADwAAAAAAAAAAAAAA&#10;AAChAgAAZHJzL2Rvd25yZXYueG1sUEsFBgAAAAAEAAQA+QAAAJADAAAAAA==&#10;" strokeweight="1pt"/>
              <v:line id="Line 106" o:spid="_x0000_s106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6TIsIAAADcAAAADwAAAGRycy9kb3ducmV2LnhtbERPzWoCMRC+C32HMIXeanYLFrsapbQK&#10;lR7ErQ8wbsbN6mayJFG3Pr0pFLzNx/c703lvW3EmHxrHCvJhBoK4crrhWsH2Z/k8BhEissbWMSn4&#10;pQDz2cNgioV2F97QuYy1SCEcClRgYuwKKUNlyGIYuo44cXvnLcYEfS21x0sKt618ybJXabHh1GCw&#10;ow9D1bE8WQUrv/s+5tfayB2v/KJdf74Fe1Dq6bF/n4CI1Me7+N/9pdP8fAR/z6QL5Ow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dW6TIsIAAADcAAAADwAAAAAAAAAAAAAA&#10;AAChAgAAZHJzL2Rvd25yZXYueG1sUEsFBgAAAAAEAAQA+QAAAJADAAAAAA==&#10;" strokeweight="1pt"/>
              <v:line id="Line 107" o:spid="_x0000_s106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bwNVcIAAADcAAAADwAAAGRycy9kb3ducmV2LnhtbERPzWoCMRC+F3yHMIK3mt0epN1uVopW&#10;UHooVR9g3Ew3WzeTJYm6+vRNoeBtPr7fKeeD7cSZfGgdK8inGQji2umWGwX73erxGUSIyBo7x6Tg&#10;SgHm1eihxEK7C3/ReRsbkUI4FKjAxNgXUobakMUwdT1x4r6dtxgT9I3UHi8p3HbyKctm0mLLqcFg&#10;TwtD9XF7sgo2/vBxzG+NkQfe+Pfuc/kS7I9Sk/Hw9goi0hDv4n/3Wqf5+Qz+nkkXyO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bwNVcIAAADcAAAADwAAAAAAAAAAAAAA&#10;AAChAgAAZHJzL2Rvd25yZXYueG1sUEsFBgAAAAAEAAQA+QAAAJADAAAAAA==&#10;" strokeweight="1pt"/>
              <v:group id="Group 108" o:spid="_x0000_s107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<v:rect id="Rectangle 109" o:spid="_x0000_s10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uzMMIA&#10;AADcAAAADwAAAGRycy9kb3ducmV2LnhtbESPQWvCQBCF7wX/wzJCb3VjEdHoKqEg9Gqq4HHIjkk0&#10;Oxt3t5r+e+cg9DbDe/PeN+vt4Dp1pxBbzwamkwwUceVty7WBw8/uYwEqJmSLnWcy8EcRtpvR2xpz&#10;6x+8p3uZaiUhHHM00KTU51rHqiGHceJ7YtHOPjhMsoZa24APCXed/syyuXbYsjQ02NNXQ9W1/HUG&#10;iuIyHG/lEndRL7IwtzNbFydj3sdDsQKVaEj/5tf1txX8qdDKMzKB3j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67MwwgAAANwAAAAPAAAAAAAAAAAAAAAAAJgCAABkcnMvZG93&#10;bnJldi54bWxQSwUGAAAAAAQABAD1AAAAhwMAAAAA&#10;" filled="f" stroked="f" strokeweight=".25pt">
                  <v:textbox inset="1pt,1pt,1pt,1pt">
                    <w:txbxContent>
                      <w:p w:rsidR="00EF7EED" w:rsidRDefault="00EF7EED">
                        <w:pPr>
                          <w:rPr>
                            <w:rFonts w:ascii="Journal" w:hAnsi="Journal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Journal" w:hAnsi="Journal"/>
                            <w:sz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0" o:spid="_x0000_s107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cWq78A&#10;AADcAAAADwAAAGRycy9kb3ducmV2LnhtbERPTYvCMBC9C/6HMMLeNO2yiFZjKQuCV6uCx6EZ2+42&#10;k26S1frvjSB4m8f7nHU+mE5cyfnWsoJ0loAgrqxuuVZwPGynCxA+IGvsLJOCO3nIN+PRGjNtb7yn&#10;axlqEUPYZ6igCaHPpPRVQwb9zPbEkbtYZzBE6GqpHd5iuOnkZ5LMpcGWY0ODPX03VP2W/0ZBUfwM&#10;p79yiVsvF4mb6y9dF2elPiZDsQIRaAhv8cu903F+uoTnM/ECuXk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wpxarvwAAANwAAAAPAAAAAAAAAAAAAAAAAJgCAABkcnMvZG93bnJl&#10;di54bWxQSwUGAAAAAAQABAD1AAAAhAMAAAAA&#10;" filled="f" stroked="f" strokeweight=".25pt">
                  <v:textbox inset="1pt,1pt,1pt,1pt">
                    <w:txbxContent>
                      <w:p w:rsidR="00EF7EED" w:rsidRPr="003C3C2C" w:rsidRDefault="00EF7EED">
                        <w:pPr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</w:pPr>
                        <w:r w:rsidRPr="003C3C2C"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  <w:t>Миропольский В.Е.</w:t>
                        </w:r>
                      </w:p>
                    </w:txbxContent>
                  </v:textbox>
                </v:rect>
              </v:group>
              <v:group id="Group 111" o:spid="_x0000_s107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HHGPMUAAADcAAAADwAAAGRycy9kb3ducmV2LnhtbESPQWvCQBCF74L/YRmh&#10;N93EokjqKiJt6UEEtVB6G7JjEszOhuw2if++cxC8zfDevPfNeju4WnXUhsqzgXSWgCLOva24MPB9&#10;+ZiuQIWIbLH2TAbuFGC7GY/WmFnf84m6cyyUhHDI0EAZY5NpHfKSHIaZb4hFu/rWYZS1LbRtsZdw&#10;V+t5kiy1w4qlocSG9iXlt/OfM/DZY797Td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BxxjzFAAAA3AAA&#10;AA8AAAAAAAAAAAAAAAAAqgIAAGRycy9kb3ducmV2LnhtbFBLBQYAAAAABAAEAPoAAACcAwAAAAA=&#10;">
                <v:rect id="Rectangle 112" o:spid="_x0000_s107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3QEL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Yg7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vdAQvwAAANwAAAAPAAAAAAAAAAAAAAAAAJgCAABkcnMvZG93bnJl&#10;di54bWxQSwUGAAAAAAQABAD1AAAAhAMAAAAA&#10;" filled="f" stroked="f" strokeweight=".25pt">
                  <v:textbox inset="1pt,1pt,1pt,1pt">
                    <w:txbxContent>
                      <w:p w:rsidR="00EF7EED" w:rsidRDefault="00EF7EED">
                        <w:pPr>
                          <w:rPr>
                            <w:rFonts w:ascii="Journal" w:hAnsi="Journal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Journal" w:hAnsi="Journal"/>
                            <w:sz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3" o:spid="_x0000_s107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9OZ78A&#10;AADcAAAADwAAAGRycy9kb3ducmV2LnhtbERPTYvCMBC9C/6HMMLebGpZRLtGKYLg1boLHodmtu1u&#10;M6lJ1PrvjSB4m8f7nNVmMJ24kvOtZQWzJAVBXFndcq3g+7ibLkD4gKyxs0wK7uRhsx6PVphre+MD&#10;XctQixjCPkcFTQh9LqWvGjLoE9sTR+7XOoMhQldL7fAWw00nszSdS4Mtx4YGe9o2VP2XF6OgKP6G&#10;n3O5xJ2Xi9TN9aeui5NSH5Oh+AIRaAhv8cu913F+lsHzmXiBXD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b05nvwAAANwAAAAPAAAAAAAAAAAAAAAAAJgCAABkcnMvZG93bnJl&#10;di54bWxQSwUGAAAAAAQABAD1AAAAhAMAAAAA&#10;" filled="f" stroked="f" strokeweight=".25pt">
                  <v:textbox inset="1pt,1pt,1pt,1pt">
                    <w:txbxContent>
                      <w:p w:rsidR="00EF7EED" w:rsidRPr="003C3C2C" w:rsidRDefault="00EF7EED">
                        <w:pPr>
                          <w:rPr>
                            <w:rFonts w:ascii="Times New Roman" w:hAnsi="Times New Roman" w:cs="Times New Roman"/>
                            <w:sz w:val="14"/>
                            <w:szCs w:val="14"/>
                            <w:lang w:val="en-US"/>
                          </w:rPr>
                        </w:pPr>
                        <w:r w:rsidRPr="003C3C2C"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  <w:t>Лапенко С.А.</w:t>
                        </w:r>
                      </w:p>
                      <w:p w:rsidR="00EF7EED" w:rsidRPr="009F1697" w:rsidRDefault="00EF7EED">
                        <w:pPr>
                          <w:rPr>
                            <w:rFonts w:ascii="Arial" w:hAnsi="Arial" w:cs="Arial"/>
                            <w:sz w:val="14"/>
                            <w:szCs w:val="14"/>
                            <w:lang w:val="en-US"/>
                          </w:rPr>
                        </w:pPr>
                      </w:p>
                    </w:txbxContent>
                  </v:textbox>
                </v:rect>
              </v:group>
              <v:group id="Group 114" o:spid="_x0000_s1076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CjWEvCAAAA3AAAAA8A&#10;AAAAAAAAAAAAAAAAqgIAAGRycy9kb3ducmV2LnhtbFBLBQYAAAAABAAEAPoAAACZAwAAAAA=&#10;">
                <v:rect id="Rectangle 115" o:spid="_x0000_s107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pziL4A&#10;AADcAAAADwAAAGRycy9kb3ducmV2LnhtbERPTYvCMBC9L/gfwgje1lQR0WqUIghe7Sp4HJqxrTaT&#10;mkSt/94sCN7m8T5nue5MIx7kfG1ZwWiYgCAurK65VHD42/7OQPiArLGxTApe5GG96v0sMdX2yXt6&#10;5KEUMYR9igqqENpUSl9UZNAPbUscubN1BkOErpTa4TOGm0aOk2QqDdYcGypsaVNRcc3vRkGWXbrj&#10;LZ/j1stZ4qZ6osvspNSg32ULEIG68BV/3Dsd548n8P9MvECu3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DKc4i+AAAA3AAAAA8AAAAAAAAAAAAAAAAAmAIAAGRycy9kb3ducmV2&#10;LnhtbFBLBQYAAAAABAAEAPUAAACDAwAAAAA=&#10;" filled="f" stroked="f" strokeweight=".25pt">
                  <v:textbox inset="1pt,1pt,1pt,1pt">
                    <w:txbxContent>
                      <w:p w:rsidR="00EF7EED" w:rsidRDefault="00EF7EED">
                        <w:pPr>
                          <w:rPr>
                            <w:rFonts w:ascii="Journal" w:hAnsi="Journal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Journal" w:hAnsi="Journal"/>
                            <w:sz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16" o:spid="_x0000_s1078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4bWE78A&#10;AADcAAAADwAAAGRycy9kb3ducmV2LnhtbERPTYvCMBC9C/6HMII3TRVXatcoRRC82lXwODSzbXeb&#10;SU2i1n9vFha8zeN9znrbm1bcyfnGsoLZNAFBXFrdcKXg9LWfpCB8QNbYWiYFT/Kw3QwHa8y0ffCR&#10;7kWoRAxhn6GCOoQuk9KXNRn0U9sRR+7bOoMhQldJ7fARw00r50mylAYbjg01drSrqfwtbkZBnv/0&#10;52uxwr2XaeKWeqGr/KLUeNTnnyAC9eEt/ncfdJw//4C/Z+IFcvM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/htYTvwAAANwAAAAPAAAAAAAAAAAAAAAAAJgCAABkcnMvZG93bnJl&#10;di54bWxQSwUGAAAAAAQABAD1AAAAhAMAAAAA&#10;" filled="f" stroked="f" strokeweight=".25pt">
                  <v:textbox inset="1pt,1pt,1pt,1pt">
                    <w:txbxContent>
                      <w:p w:rsidR="00EF7EED" w:rsidRPr="003C3C2C" w:rsidRDefault="00EF7EED">
                        <w:pPr>
                          <w:rPr>
                            <w:rFonts w:ascii="Journal" w:hAnsi="Journal"/>
                            <w:lang w:val="en-US"/>
                          </w:rPr>
                        </w:pPr>
                      </w:p>
                    </w:txbxContent>
                  </v:textbox>
                </v:rect>
              </v:group>
              <v:group id="Group 117" o:spid="_x0000_s1079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NT708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toT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ODU+9PCAAAA3AAAAA8A&#10;AAAAAAAAAAAAAAAAqgIAAGRycy9kb3ducmV2LnhtbFBLBQYAAAAABAAEAPoAAACZAwAAAAA=&#10;">
                <v:rect id="Rectangle 118" o:spid="_x0000_s108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Bjt/78A&#10;AADcAAAADwAAAGRycy9kb3ducmV2LnhtbERPTYvCMBC9C/6HMII3TRXR2jVKEQSvdhU8Ds1s291m&#10;UpOo9d+bhYW9zeN9zmbXm1Y8yPnGsoLZNAFBXFrdcKXg/HmYpCB8QNbYWiYFL/Kw2w4HG8y0ffKJ&#10;HkWoRAxhn6GCOoQuk9KXNRn0U9sRR+7LOoMhQldJ7fAZw00r50mylAYbjg01drSvqfwp7kZBnn/3&#10;l1uxxoOXaeKWeqGr/KrUeNTnHyAC9eFf/Oc+6jh/voLfZ+IFcvs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gGO3/vwAAANwAAAAPAAAAAAAAAAAAAAAAAJgCAABkcnMvZG93bnJl&#10;di54bWxQSwUGAAAAAAQABAD1AAAAhAMAAAAA&#10;" filled="f" stroked="f" strokeweight=".25pt">
                  <v:textbox inset="1pt,1pt,1pt,1pt">
                    <w:txbxContent>
                      <w:p w:rsidR="00EF7EED" w:rsidRDefault="00EF7EED">
                        <w:pPr>
                          <w:rPr>
                            <w:rFonts w:ascii="Journal" w:hAnsi="Journal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119" o:spid="_x0000_s1081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d5jcMA&#10;AADcAAAADwAAAGRycy9kb3ducmV2LnhtbESPQWvCQBCF70L/wzIFb7ppKKLRNQRB6LVpCx6H7JjE&#10;Zmfj7lbjv+8cCr3N8N68982unNygbhRi79nAyzIDRdx423Nr4PPjuFiDignZ4uCZDDwoQrl/mu2w&#10;sP7O73SrU6skhGOBBrqUxkLr2HTkMC79SCza2QeHSdbQahvwLuFu0HmWrbTDnqWhw5EOHTXf9Y8z&#10;UFWX6etab/AY9ToLK/tq2+pkzPx5qragEk3p3/x3/WYFPxdaeUYm0P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d5jcMAAADcAAAADwAAAAAAAAAAAAAAAACYAgAAZHJzL2Rv&#10;d25yZXYueG1sUEsFBgAAAAAEAAQA9QAAAIgDAAAAAA==&#10;" filled="f" stroked="f" strokeweight=".25pt">
                  <v:textbox inset="1pt,1pt,1pt,1pt">
                    <w:txbxContent>
                      <w:p w:rsidR="00EF7EED" w:rsidRPr="003C3C2C" w:rsidRDefault="00EF7EED">
                        <w:pPr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</w:pPr>
                        <w:proofErr w:type="spellStart"/>
                        <w:r w:rsidRPr="003C3C2C"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  <w:t>Картаева</w:t>
                        </w:r>
                        <w:proofErr w:type="spellEnd"/>
                        <w:r w:rsidRPr="003C3C2C"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  <w:t xml:space="preserve"> С.Х.</w:t>
                        </w:r>
                      </w:p>
                    </w:txbxContent>
                  </v:textbox>
                </v:rect>
              </v:group>
              <v:group id="Group 120" o:spid="_x0000_s1082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Utvoc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0RS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FLb6HCAAAA3AAAAA8A&#10;AAAAAAAAAAAAAAAAqgIAAGRycy9kb3ducmV2LnhtbFBLBQYAAAAABAAEAPoAAACZAwAAAAA=&#10;">
                <v:rect id="Rectangle 121" o:spid="_x0000_s1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jjVsIA&#10;AADcAAAADwAAAGRycy9kb3ducmV2LnhtbESPQWvCQBCF7wX/wzKCt7qxFtHoKqEg9GpaweOQHZNo&#10;djbubjX++86h0NsM781732x2g+vUnUJsPRuYTTNQxJW3LdcGvr/2r0tQMSFb7DyTgSdF2G1HLxvM&#10;rX/wge5lqpWEcMzRQJNSn2sdq4YcxqnviUU7++AwyRpqbQM+JNx1+i3LFtphy9LQYE8fDVXX8scZ&#10;KIrLcLyVK9xHvczCwr7bujgZMxkPxRpUoiH9m/+uP63gzwVf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KONWwgAAANwAAAAPAAAAAAAAAAAAAAAAAJgCAABkcnMvZG93&#10;bnJldi54bWxQSwUGAAAAAAQABAD1AAAAhwMAAAAA&#10;" filled="f" stroked="f" strokeweight=".25pt">
                  <v:textbox inset="1pt,1pt,1pt,1pt">
                    <w:txbxContent>
                      <w:p w:rsidR="00EF7EED" w:rsidRDefault="00EF7EED">
                        <w:pPr>
                          <w:rPr>
                            <w:rFonts w:ascii="Journal" w:hAnsi="Journal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Journal" w:hAnsi="Journal"/>
                            <w:sz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rFonts w:ascii="Journal" w:hAnsi="Journal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22" o:spid="_x0000_s1084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RGzcEA&#10;AADcAAAADwAAAGRycy9kb3ducmV2LnhtbERPTWvCQBC9C/0PyxR6001sEU1dJQiBXk0VPA7ZaZI2&#10;Oxt31yT9926h4G0e73O2+8l0YiDnW8sK0kUCgriyuuVawemzmK9B+ICssbNMCn7Jw373NNtipu3I&#10;RxrKUIsYwj5DBU0IfSalrxoy6Be2J47cl3UGQ4SultrhGMNNJ5dJspIGW44NDfZ0aKj6KW9GQZ5/&#10;T+drucHCy3XiVvpN1/lFqZfnKX8HEWgKD/G/+0PH+a8p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VkRs3BAAAA3AAAAA8AAAAAAAAAAAAAAAAAmAIAAGRycy9kb3du&#10;cmV2LnhtbFBLBQYAAAAABAAEAPUAAACGAwAAAAA=&#10;" filled="f" stroked="f" strokeweight=".25pt">
                  <v:textbox inset="1pt,1pt,1pt,1pt">
                    <w:txbxContent>
                      <w:p w:rsidR="00EF7EED" w:rsidRPr="00AD5867" w:rsidRDefault="00EF7EED">
                        <w:pPr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</w:pPr>
                        <w:proofErr w:type="spellStart"/>
                        <w:r w:rsidRPr="00AD5867"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  <w:t>Сизова</w:t>
                        </w:r>
                        <w:proofErr w:type="spellEnd"/>
                        <w:r w:rsidRPr="00AD5867">
                          <w:rPr>
                            <w:rFonts w:ascii="Times New Roman" w:hAnsi="Times New Roman" w:cs="Times New Roman"/>
                            <w:sz w:val="14"/>
                            <w:szCs w:val="14"/>
                          </w:rPr>
                          <w:t xml:space="preserve"> Л.А.</w:t>
                        </w:r>
                      </w:p>
                    </w:txbxContent>
                  </v:textbox>
                </v:rect>
              </v:group>
              <v:line id="Line 123" o:spid="_x0000_s108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YHVhb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ydj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1gdWFvgAAANwAAAAPAAAAAAAAAAAAAAAAAKEC&#10;AABkcnMvZG93bnJldi54bWxQSwUGAAAAAAQABAD5AAAAjAMAAAAA&#10;" strokeweight="2pt"/>
              <v:rect id="Rectangle 124" o:spid="_x0000_s1086" style="position:absolute;left:7787;top:18969;width:6434;height:9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p9Ib8A&#10;AADcAAAADwAAAGRycy9kb3ducmV2LnhtbERPS4vCMBC+L/gfwgje1tQHUrtGKYLg1bqCx6GZbbvb&#10;TGoStf57Iwh7m4/vOatNb1pxI+cbywom4wQEcWl1w5WC7+PuMwXhA7LG1jIpeJCHzXrwscJM2zsf&#10;6FaESsQQ9hkqqEPoMil9WZNBP7YdceR+rDMYInSV1A7vMdy0cpokC2mw4dhQY0fbmsq/4moU5Plv&#10;f7oUS9x5mSZuoee6ys9KjYZ9/gUiUB/+xW/3Xsf5sxm8nokXyPU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+n0hvwAAANwAAAAPAAAAAAAAAAAAAAAAAJgCAABkcnMvZG93bnJl&#10;di54bWxQSwUGAAAAAAQABAD1AAAAhAMAAAAA&#10;" filled="f" stroked="f" strokeweight=".25pt">
                <v:textbox inset="1pt,1pt,1pt,1pt">
                  <w:txbxContent>
                    <w:p w:rsidR="00EF7EED" w:rsidRPr="00696BE4" w:rsidRDefault="00EF7EED" w:rsidP="009F1697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Веб</w:t>
                      </w:r>
                      <w:r w:rsidRPr="00696BE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-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сайт</w:t>
                      </w:r>
                      <w:r w:rsidRPr="00696BE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 xml:space="preserve"> «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Soul Of Seoul</w:t>
                      </w:r>
                      <w:r w:rsidRPr="00696BE4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»</w:t>
                      </w:r>
                    </w:p>
                  </w:txbxContent>
                </v:textbox>
              </v:rect>
              <v:line id="Line 125" o:spid="_x0000_s1087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SToasEAAADcAAAADwAAAGRycy9kb3ducmV2LnhtbERPS4vCMBC+C/sfwix403TXVaQ2iggV&#10;b7KtF29jM31gMylN1PrvzcKCt/n4npNsBtOKO/WusazgaxqBIC6sbrhScMrTyRKE88gaW8uk4EkO&#10;NuuPUYKxtg/+pXvmKxFC2MWooPa+i6V0RU0G3dR2xIErbW/QB9hXUvf4COGmld9RtJAGGw4NNXa0&#10;q6m4Zjej4Ho+zdP9cafzNtvqS5X686XUSo0/h+0KhKfBv8X/7oMO82c/8PdMuECu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VJOhqwQAAANwAAAAPAAAAAAAAAAAAAAAA&#10;AKECAABkcnMvZG93bnJldi54bWxQSwUGAAAAAAQABAD5AAAAjwMAAAAA&#10;" strokeweight="2pt"/>
              <v:line id="Line 126" o:spid="_x0000_s108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hN8b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yd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6aE3xvgAAANwAAAAPAAAAAAAAAAAAAAAAAKEC&#10;AABkcnMvZG93bnJldi54bWxQSwUGAAAAAAQABAD5AAAAjAMAAAAA&#10;" strokeweight="2pt"/>
              <v:line id="Line 127" o:spid="_x0000_s108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rThr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yc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KutOGvgAAANwAAAAPAAAAAAAAAAAAAAAAAKEC&#10;AABkcnMvZG93bnJldi54bWxQSwUGAAAAAAQABAD5AAAAjAMAAAAA&#10;" strokeweight="2pt"/>
              <v:rect id="Rectangle 128" o:spid="_x0000_s1090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F7IsAA&#10;AADcAAAADwAAAGRycy9kb3ducmV2LnhtbERPS4vCMBC+L/gfwgje1lRdfFSjFEHwul0Fj0MzttVm&#10;UpOo3X+/EYS9zcf3nNWmM414kPO1ZQWjYQKCuLC65lLB4Wf3OQfhA7LGxjIp+CUPm3XvY4Wptk/+&#10;pkceShFD2KeooAqhTaX0RUUG/dC2xJE7W2cwROhKqR0+Y7hp5DhJptJgzbGhwpa2FRXX/G4UZNml&#10;O97yBe68nCduqr90mZ2UGvS7bAkiUBf+xW/3Xsf5kxm8nokXy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cF7IsAAAADcAAAADwAAAAAAAAAAAAAAAACYAgAAZHJzL2Rvd25y&#10;ZXYueG1sUEsFBgAAAAAEAAQA9QAAAIUDAAAAAA==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129" o:spid="_x0000_s109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7vUMIA&#10;AADcAAAADwAAAGRycy9kb3ducmV2LnhtbESPQWvCQBCF7wX/wzKCt7qxFtHoKqEg9GpaweOQHZNo&#10;djbubjX++86h0NsM781732x2g+vUnUJsPRuYTTNQxJW3LdcGvr/2r0tQMSFb7DyTgSdF2G1HLxvM&#10;rX/wge5lqpWEcMzRQJNSn2sdq4YcxqnviUU7++AwyRpqbQM+JNx1+i3LFtphy9LQYE8fDVXX8scZ&#10;KIrLcLyVK9xHvczCwr7bujgZMxkPxRpUoiH9m/+uP63gz4VWnpEJ9P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Xu9QwgAAANwAAAAPAAAAAAAAAAAAAAAAAJgCAABkcnMvZG93&#10;bnJldi54bWxQSwUGAAAAAAQABAD1AAAAhw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130" o:spid="_x0000_s109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JKy78A&#10;AADcAAAADwAAAGRycy9kb3ducmV2LnhtbERPTYvCMBC9C/6HMMLeNF0V0a5RiiB4tSp4HJqx7W4z&#10;qUnU7r83guBtHu9zluvONOJOzteWFXyPEhDEhdU1lwqOh+1wDsIHZI2NZVLwTx7Wq35viam2D97T&#10;PQ+liCHsU1RQhdCmUvqiIoN+ZFviyF2sMxgidKXUDh8x3DRynCQzabDm2FBhS5uKir/8ZhRk2W93&#10;uuYL3Ho5T9xMT3WZnZX6GnTZD4hAXfiI3+6djvMnC3g9Ey+Qq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7EkrLvwAAANwAAAAPAAAAAAAAAAAAAAAAAJgCAABkcnMvZG93bnJl&#10;di54bWxQSwUGAAAAAAQABAD1AAAAhAMAAAAA&#10;" filled="f" stroked="f" strokeweight=".25pt">
                <v:textbox inset="1pt,1pt,1pt,1pt">
                  <w:txbxContent>
                    <w:p w:rsidR="00EF7EED" w:rsidRDefault="00EF7EED">
                      <w:pPr>
                        <w:jc w:val="center"/>
                        <w:rPr>
                          <w:rFonts w:ascii="Journal" w:hAnsi="Journal"/>
                        </w:rPr>
                      </w:pPr>
                      <w:r>
                        <w:rPr>
                          <w:rFonts w:ascii="Journal" w:hAnsi="Journal"/>
                          <w:sz w:val="18"/>
                        </w:rPr>
                        <w:fldChar w:fldCharType="begin"/>
                      </w:r>
                      <w:r>
                        <w:rPr>
                          <w:rFonts w:ascii="Journal" w:hAnsi="Journal"/>
                          <w:sz w:val="18"/>
                        </w:rPr>
                        <w:instrText xml:space="preserve"> SECTIONPAGES  \* LOWER </w:instrText>
                      </w:r>
                      <w:r>
                        <w:rPr>
                          <w:rFonts w:ascii="Journal" w:hAnsi="Journal"/>
                          <w:sz w:val="18"/>
                        </w:rPr>
                        <w:fldChar w:fldCharType="separate"/>
                      </w:r>
                      <w:r w:rsidR="007A1D58">
                        <w:rPr>
                          <w:rFonts w:ascii="Journal" w:hAnsi="Journal"/>
                          <w:noProof/>
                          <w:sz w:val="18"/>
                        </w:rPr>
                        <w:t>1</w:t>
                      </w:r>
                      <w:r>
                        <w:rPr>
                          <w:rFonts w:ascii="Journal" w:hAnsi="Journal"/>
                          <w:sz w:val="18"/>
                        </w:rPr>
                        <w:fldChar w:fldCharType="end"/>
                      </w:r>
                    </w:p>
                  </w:txbxContent>
                </v:textbox>
              </v:rect>
              <v:line id="Line 131" o:spid="_x0000_s109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ofp8YAAADcAAAADwAAAGRycy9kb3ducmV2LnhtbESPzWoDMQyE74W8g1Ggt8abUEqzjRNK&#10;fqChh5KfB1DW6nqbtbzYTrLt01eHQm8SM5r5NFv0vlVXiqkJbGA8KkARV8E2XBs4HjYPz6BSRrbY&#10;BiYD35RgMR/czbC04cY7uu5zrSSEU4kGXM5dqXWqHHlMo9ARi/YZoscsa6y1jXiTcN/qSVE8aY8N&#10;S4PDjpaOqvP+4g1s4+n9PP6pnT7xNq7bj9U0+S9j7of96wuoTH3+N/9dv1nBfxR8eUYm0PN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aqH6fGAAAA3AAAAA8AAAAAAAAA&#10;AAAAAAAAoQIAAGRycy9kb3ducmV2LnhtbFBLBQYAAAAABAAEAPkAAACUAwAAAAA=&#10;" strokeweight="1pt"/>
              <v:line id="Line 132" o:spid="_x0000_s109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ea6PMIAAADcAAAADwAAAGRycy9kb3ducmV2LnhtbERPzWoCMRC+C32HMIXeanaLFLsapbQK&#10;lR7ErQ8wbsbN6mayJFG3Pr0pFLzNx/c703lvW3EmHxrHCvJhBoK4crrhWsH2Z/k8BhEissbWMSn4&#10;pQDz2cNgioV2F97QuYy1SCEcClRgYuwKKUNlyGIYuo44cXvnLcYEfS21x0sKt618ybJXabHh1GCw&#10;ow9D1bE8WQUrv/s+5tfayB2v/KJdf74Fe1Dq6bF/n4CI1Me7+N/9pdP8UQ5/z6QL5Ow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ea6PMIAAADcAAAADwAAAAAAAAAAAAAA&#10;AAChAgAAZHJzL2Rvd25yZXYueG1sUEsFBgAAAAAEAAQA+QAAAJADAAAAAA==&#10;" strokeweight="1pt"/>
              <v:rect id="Rectangle 133" o:spid="_x0000_s1095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bCrx74A&#10;AADcAAAADwAAAGRycy9kb3ducmV2LnhtbERPTYvCMBC9L/gfwgje1lQR0WqUIghe7Sp4HJqxrTaT&#10;mkSt/94sCN7m8T5nue5MIx7kfG1ZwWiYgCAurK65VHD42/7OQPiArLGxTApe5GG96v0sMdX2yXt6&#10;5KEUMYR9igqqENpUSl9UZNAPbUscubN1BkOErpTa4TOGm0aOk2QqDdYcGypsaVNRcc3vRkGWXbrj&#10;LZ/j1stZ4qZ6osvspNSg32ULEIG68BV/3Dsd50/G8P9MvECu3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2wq8e+AAAA3AAAAA8AAAAAAAAAAAAAAAAAmAIAAGRycy9kb3ducmV2&#10;LnhtbFBLBQYAAAAABAAEAPUAAACDAwAAAAA=&#10;" filled="f" stroked="f" strokeweight=".25pt">
                <v:textbox inset="1pt,1pt,1pt,1pt">
                  <w:txbxContent>
                    <w:p w:rsidR="00EF7EED" w:rsidRPr="003C3C2C" w:rsidRDefault="00EF7EED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3C3C2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ПКА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2E281F"/>
    <w:multiLevelType w:val="hybridMultilevel"/>
    <w:tmpl w:val="5186F5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C744BE"/>
    <w:multiLevelType w:val="multilevel"/>
    <w:tmpl w:val="D9CE423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09CC104B"/>
    <w:multiLevelType w:val="hybridMultilevel"/>
    <w:tmpl w:val="3E605D00"/>
    <w:lvl w:ilvl="0" w:tplc="4A22869C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423F3E"/>
    <w:multiLevelType w:val="hybridMultilevel"/>
    <w:tmpl w:val="F2A428FC"/>
    <w:lvl w:ilvl="0" w:tplc="BAF852C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1D1618"/>
    <w:multiLevelType w:val="hybridMultilevel"/>
    <w:tmpl w:val="5BECC7C0"/>
    <w:lvl w:ilvl="0" w:tplc="FB104E94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31594E"/>
    <w:multiLevelType w:val="hybridMultilevel"/>
    <w:tmpl w:val="DCD80C00"/>
    <w:lvl w:ilvl="0" w:tplc="D918F094">
      <w:start w:val="1"/>
      <w:numFmt w:val="decimal"/>
      <w:lvlText w:val="%1)"/>
      <w:lvlJc w:val="left"/>
      <w:pPr>
        <w:ind w:left="1681" w:hanging="9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18DD0B95"/>
    <w:multiLevelType w:val="hybridMultilevel"/>
    <w:tmpl w:val="481A6486"/>
    <w:lvl w:ilvl="0" w:tplc="C408D90C">
      <w:start w:val="1"/>
      <w:numFmt w:val="decimal"/>
      <w:lvlText w:val="%1)"/>
      <w:lvlJc w:val="left"/>
      <w:pPr>
        <w:ind w:left="1705" w:hanging="9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1CF33F5E"/>
    <w:multiLevelType w:val="hybridMultilevel"/>
    <w:tmpl w:val="6E9E042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EA9680D"/>
    <w:multiLevelType w:val="hybridMultilevel"/>
    <w:tmpl w:val="1E3E8DEA"/>
    <w:lvl w:ilvl="0" w:tplc="4DE25FDC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201A3C92"/>
    <w:multiLevelType w:val="hybridMultilevel"/>
    <w:tmpl w:val="B4825406"/>
    <w:lvl w:ilvl="0" w:tplc="75B2A0A8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0E80B64"/>
    <w:multiLevelType w:val="hybridMultilevel"/>
    <w:tmpl w:val="C626466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12E0CE9"/>
    <w:multiLevelType w:val="hybridMultilevel"/>
    <w:tmpl w:val="0512D612"/>
    <w:lvl w:ilvl="0" w:tplc="C408D90C">
      <w:start w:val="1"/>
      <w:numFmt w:val="decimal"/>
      <w:lvlText w:val="%1)"/>
      <w:lvlJc w:val="left"/>
      <w:pPr>
        <w:ind w:left="2414" w:hanging="9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>
    <w:nsid w:val="215161AC"/>
    <w:multiLevelType w:val="hybridMultilevel"/>
    <w:tmpl w:val="83EC979C"/>
    <w:lvl w:ilvl="0" w:tplc="7248C6FA">
      <w:start w:val="1"/>
      <w:numFmt w:val="decimal"/>
      <w:lvlText w:val="%1)"/>
      <w:lvlJc w:val="left"/>
      <w:pPr>
        <w:ind w:left="2402" w:hanging="9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226E0B63"/>
    <w:multiLevelType w:val="hybridMultilevel"/>
    <w:tmpl w:val="13E800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4AB5EB0"/>
    <w:multiLevelType w:val="hybridMultilevel"/>
    <w:tmpl w:val="92D6B2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F837C17"/>
    <w:multiLevelType w:val="hybridMultilevel"/>
    <w:tmpl w:val="CDE461FC"/>
    <w:lvl w:ilvl="0" w:tplc="75B2A0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>
    <w:nsid w:val="2FE654A2"/>
    <w:multiLevelType w:val="multilevel"/>
    <w:tmpl w:val="F0907C3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>
    <w:nsid w:val="36675755"/>
    <w:multiLevelType w:val="hybridMultilevel"/>
    <w:tmpl w:val="51907E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A4B04C9"/>
    <w:multiLevelType w:val="hybridMultilevel"/>
    <w:tmpl w:val="6EA2AA62"/>
    <w:lvl w:ilvl="0" w:tplc="84508C1C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CFD591B"/>
    <w:multiLevelType w:val="hybridMultilevel"/>
    <w:tmpl w:val="386298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4EA97228"/>
    <w:multiLevelType w:val="hybridMultilevel"/>
    <w:tmpl w:val="4914FED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15A24F9"/>
    <w:multiLevelType w:val="hybridMultilevel"/>
    <w:tmpl w:val="0A40BBC2"/>
    <w:lvl w:ilvl="0" w:tplc="7248C6FA">
      <w:start w:val="1"/>
      <w:numFmt w:val="decimal"/>
      <w:lvlText w:val="%1)"/>
      <w:lvlJc w:val="left"/>
      <w:pPr>
        <w:ind w:left="1693" w:hanging="9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55235B2B"/>
    <w:multiLevelType w:val="hybridMultilevel"/>
    <w:tmpl w:val="ABB49A5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5933E9D"/>
    <w:multiLevelType w:val="hybridMultilevel"/>
    <w:tmpl w:val="643A8B4C"/>
    <w:lvl w:ilvl="0" w:tplc="4DE25F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59125560"/>
    <w:multiLevelType w:val="hybridMultilevel"/>
    <w:tmpl w:val="FB241C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62F2286A"/>
    <w:multiLevelType w:val="hybridMultilevel"/>
    <w:tmpl w:val="A9C0C0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4D74D4F"/>
    <w:multiLevelType w:val="hybridMultilevel"/>
    <w:tmpl w:val="469676A2"/>
    <w:lvl w:ilvl="0" w:tplc="D918F094">
      <w:start w:val="1"/>
      <w:numFmt w:val="decimal"/>
      <w:lvlText w:val="%1)"/>
      <w:lvlJc w:val="left"/>
      <w:pPr>
        <w:ind w:left="2390" w:hanging="9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>
    <w:nsid w:val="6D762193"/>
    <w:multiLevelType w:val="hybridMultilevel"/>
    <w:tmpl w:val="CFBA9A96"/>
    <w:lvl w:ilvl="0" w:tplc="4DE25F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>
    <w:nsid w:val="6E3B14E9"/>
    <w:multiLevelType w:val="hybridMultilevel"/>
    <w:tmpl w:val="D5641130"/>
    <w:lvl w:ilvl="0" w:tplc="4DE25FD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>
    <w:nsid w:val="6E922404"/>
    <w:multiLevelType w:val="hybridMultilevel"/>
    <w:tmpl w:val="E1AE51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705364BC"/>
    <w:multiLevelType w:val="hybridMultilevel"/>
    <w:tmpl w:val="A46E91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72987C0F"/>
    <w:multiLevelType w:val="multilevel"/>
    <w:tmpl w:val="3662D38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>
    <w:nsid w:val="780D5309"/>
    <w:multiLevelType w:val="hybridMultilevel"/>
    <w:tmpl w:val="73DC4B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78A472CB"/>
    <w:multiLevelType w:val="hybridMultilevel"/>
    <w:tmpl w:val="40A0CFE2"/>
    <w:lvl w:ilvl="0" w:tplc="4DE25FDC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79CB38F6"/>
    <w:multiLevelType w:val="hybridMultilevel"/>
    <w:tmpl w:val="FCEEE2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7BB404AF"/>
    <w:multiLevelType w:val="hybridMultilevel"/>
    <w:tmpl w:val="D2F00246"/>
    <w:lvl w:ilvl="0" w:tplc="7248C6FA">
      <w:start w:val="1"/>
      <w:numFmt w:val="decimal"/>
      <w:lvlText w:val="%1)"/>
      <w:lvlJc w:val="left"/>
      <w:pPr>
        <w:ind w:left="2402" w:hanging="9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>
    <w:nsid w:val="7C8F53C2"/>
    <w:multiLevelType w:val="hybridMultilevel"/>
    <w:tmpl w:val="025A8A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</w:num>
  <w:num w:numId="4">
    <w:abstractNumId w:val="14"/>
  </w:num>
  <w:num w:numId="5">
    <w:abstractNumId w:val="16"/>
  </w:num>
  <w:num w:numId="6">
    <w:abstractNumId w:val="2"/>
  </w:num>
  <w:num w:numId="7">
    <w:abstractNumId w:val="17"/>
  </w:num>
  <w:num w:numId="8">
    <w:abstractNumId w:val="25"/>
  </w:num>
  <w:num w:numId="9">
    <w:abstractNumId w:val="0"/>
  </w:num>
  <w:num w:numId="10">
    <w:abstractNumId w:val="1"/>
  </w:num>
  <w:num w:numId="11">
    <w:abstractNumId w:val="31"/>
  </w:num>
  <w:num w:numId="12">
    <w:abstractNumId w:val="3"/>
  </w:num>
  <w:num w:numId="13">
    <w:abstractNumId w:val="19"/>
  </w:num>
  <w:num w:numId="14">
    <w:abstractNumId w:val="13"/>
  </w:num>
  <w:num w:numId="15">
    <w:abstractNumId w:val="29"/>
  </w:num>
  <w:num w:numId="16">
    <w:abstractNumId w:val="32"/>
  </w:num>
  <w:num w:numId="17">
    <w:abstractNumId w:val="7"/>
  </w:num>
  <w:num w:numId="18">
    <w:abstractNumId w:val="24"/>
  </w:num>
  <w:num w:numId="19">
    <w:abstractNumId w:val="36"/>
  </w:num>
  <w:num w:numId="20">
    <w:abstractNumId w:val="34"/>
  </w:num>
  <w:num w:numId="21">
    <w:abstractNumId w:val="30"/>
  </w:num>
  <w:num w:numId="22">
    <w:abstractNumId w:val="22"/>
  </w:num>
  <w:num w:numId="23">
    <w:abstractNumId w:val="15"/>
  </w:num>
  <w:num w:numId="24">
    <w:abstractNumId w:val="9"/>
  </w:num>
  <w:num w:numId="25">
    <w:abstractNumId w:val="6"/>
  </w:num>
  <w:num w:numId="26">
    <w:abstractNumId w:val="11"/>
  </w:num>
  <w:num w:numId="27">
    <w:abstractNumId w:val="28"/>
  </w:num>
  <w:num w:numId="28">
    <w:abstractNumId w:val="33"/>
  </w:num>
  <w:num w:numId="29">
    <w:abstractNumId w:val="27"/>
  </w:num>
  <w:num w:numId="30">
    <w:abstractNumId w:val="18"/>
  </w:num>
  <w:num w:numId="31">
    <w:abstractNumId w:val="4"/>
  </w:num>
  <w:num w:numId="32">
    <w:abstractNumId w:val="23"/>
  </w:num>
  <w:num w:numId="33">
    <w:abstractNumId w:val="8"/>
  </w:num>
  <w:num w:numId="34">
    <w:abstractNumId w:val="5"/>
  </w:num>
  <w:num w:numId="35">
    <w:abstractNumId w:val="26"/>
  </w:num>
  <w:num w:numId="36">
    <w:abstractNumId w:val="21"/>
  </w:num>
  <w:num w:numId="37">
    <w:abstractNumId w:val="35"/>
  </w:num>
  <w:num w:numId="3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5B28"/>
    <w:rsid w:val="00005614"/>
    <w:rsid w:val="00010FD6"/>
    <w:rsid w:val="00011746"/>
    <w:rsid w:val="000124C6"/>
    <w:rsid w:val="0001316A"/>
    <w:rsid w:val="00014940"/>
    <w:rsid w:val="00014F62"/>
    <w:rsid w:val="0002223E"/>
    <w:rsid w:val="00022A5E"/>
    <w:rsid w:val="00022B5F"/>
    <w:rsid w:val="00034124"/>
    <w:rsid w:val="000356E6"/>
    <w:rsid w:val="000406C0"/>
    <w:rsid w:val="00041059"/>
    <w:rsid w:val="0004457B"/>
    <w:rsid w:val="00045D68"/>
    <w:rsid w:val="000468EA"/>
    <w:rsid w:val="00053B68"/>
    <w:rsid w:val="00056A9D"/>
    <w:rsid w:val="000610C0"/>
    <w:rsid w:val="000616DC"/>
    <w:rsid w:val="00065E9D"/>
    <w:rsid w:val="000725E0"/>
    <w:rsid w:val="000832D6"/>
    <w:rsid w:val="000868FD"/>
    <w:rsid w:val="000869F5"/>
    <w:rsid w:val="000922F1"/>
    <w:rsid w:val="00097EF7"/>
    <w:rsid w:val="000A0315"/>
    <w:rsid w:val="000A171D"/>
    <w:rsid w:val="000B026D"/>
    <w:rsid w:val="000B060D"/>
    <w:rsid w:val="000B0B74"/>
    <w:rsid w:val="000B1114"/>
    <w:rsid w:val="000B213D"/>
    <w:rsid w:val="000B3943"/>
    <w:rsid w:val="000B5649"/>
    <w:rsid w:val="000B5761"/>
    <w:rsid w:val="000B665C"/>
    <w:rsid w:val="000C16A5"/>
    <w:rsid w:val="000C1727"/>
    <w:rsid w:val="000C1863"/>
    <w:rsid w:val="000C36AB"/>
    <w:rsid w:val="000C39B1"/>
    <w:rsid w:val="000C6EF7"/>
    <w:rsid w:val="000D3A84"/>
    <w:rsid w:val="000D4D6C"/>
    <w:rsid w:val="000F22D3"/>
    <w:rsid w:val="000F23F1"/>
    <w:rsid w:val="000F6E19"/>
    <w:rsid w:val="00101423"/>
    <w:rsid w:val="00101744"/>
    <w:rsid w:val="00102208"/>
    <w:rsid w:val="00104F4E"/>
    <w:rsid w:val="00105FAA"/>
    <w:rsid w:val="0011260C"/>
    <w:rsid w:val="00113DC1"/>
    <w:rsid w:val="00115F3E"/>
    <w:rsid w:val="001222B1"/>
    <w:rsid w:val="00126AC4"/>
    <w:rsid w:val="00135F9E"/>
    <w:rsid w:val="00136A46"/>
    <w:rsid w:val="00153CB2"/>
    <w:rsid w:val="00161557"/>
    <w:rsid w:val="00163082"/>
    <w:rsid w:val="00167373"/>
    <w:rsid w:val="00170F3E"/>
    <w:rsid w:val="001731C9"/>
    <w:rsid w:val="00175B83"/>
    <w:rsid w:val="00177347"/>
    <w:rsid w:val="00181EC9"/>
    <w:rsid w:val="00185612"/>
    <w:rsid w:val="00190627"/>
    <w:rsid w:val="00191CA9"/>
    <w:rsid w:val="0019295D"/>
    <w:rsid w:val="001962B9"/>
    <w:rsid w:val="001A23B3"/>
    <w:rsid w:val="001A386E"/>
    <w:rsid w:val="001B0329"/>
    <w:rsid w:val="001B3F77"/>
    <w:rsid w:val="001B4EE9"/>
    <w:rsid w:val="001B6669"/>
    <w:rsid w:val="001C016D"/>
    <w:rsid w:val="001C31DB"/>
    <w:rsid w:val="001C7F60"/>
    <w:rsid w:val="001D0A9F"/>
    <w:rsid w:val="001D1C53"/>
    <w:rsid w:val="001D6EFA"/>
    <w:rsid w:val="001E0142"/>
    <w:rsid w:val="001E1DCB"/>
    <w:rsid w:val="001E795D"/>
    <w:rsid w:val="001F2C3D"/>
    <w:rsid w:val="001F2F6B"/>
    <w:rsid w:val="001F7786"/>
    <w:rsid w:val="0020034C"/>
    <w:rsid w:val="00200DBD"/>
    <w:rsid w:val="00201E38"/>
    <w:rsid w:val="002020FF"/>
    <w:rsid w:val="0020392F"/>
    <w:rsid w:val="00206367"/>
    <w:rsid w:val="00207E8C"/>
    <w:rsid w:val="002151DF"/>
    <w:rsid w:val="00221DC5"/>
    <w:rsid w:val="00223202"/>
    <w:rsid w:val="00223891"/>
    <w:rsid w:val="002250A4"/>
    <w:rsid w:val="00230B1C"/>
    <w:rsid w:val="00230BD7"/>
    <w:rsid w:val="002318AA"/>
    <w:rsid w:val="002342AA"/>
    <w:rsid w:val="00246016"/>
    <w:rsid w:val="0024657A"/>
    <w:rsid w:val="00247911"/>
    <w:rsid w:val="0025666F"/>
    <w:rsid w:val="002608E0"/>
    <w:rsid w:val="002636E7"/>
    <w:rsid w:val="00270F35"/>
    <w:rsid w:val="002809F2"/>
    <w:rsid w:val="00286CB1"/>
    <w:rsid w:val="00291DB3"/>
    <w:rsid w:val="0029343C"/>
    <w:rsid w:val="00297C3D"/>
    <w:rsid w:val="002A2DA2"/>
    <w:rsid w:val="002A49F8"/>
    <w:rsid w:val="002A5F9A"/>
    <w:rsid w:val="002A6057"/>
    <w:rsid w:val="002B0A0D"/>
    <w:rsid w:val="002B1608"/>
    <w:rsid w:val="002B4E2A"/>
    <w:rsid w:val="002B5D2B"/>
    <w:rsid w:val="002C2FE8"/>
    <w:rsid w:val="002C33B0"/>
    <w:rsid w:val="002D21DB"/>
    <w:rsid w:val="002D36B3"/>
    <w:rsid w:val="002D4EE1"/>
    <w:rsid w:val="002D5294"/>
    <w:rsid w:val="002D6AAA"/>
    <w:rsid w:val="002D776B"/>
    <w:rsid w:val="002E0234"/>
    <w:rsid w:val="002E1B6E"/>
    <w:rsid w:val="002E2EFD"/>
    <w:rsid w:val="002E557D"/>
    <w:rsid w:val="002E5737"/>
    <w:rsid w:val="002F1D94"/>
    <w:rsid w:val="002F4C40"/>
    <w:rsid w:val="002F6551"/>
    <w:rsid w:val="002F724C"/>
    <w:rsid w:val="0030101D"/>
    <w:rsid w:val="0030225E"/>
    <w:rsid w:val="00303E0D"/>
    <w:rsid w:val="003073D6"/>
    <w:rsid w:val="003105C3"/>
    <w:rsid w:val="00311FC2"/>
    <w:rsid w:val="0031293C"/>
    <w:rsid w:val="003129D2"/>
    <w:rsid w:val="00315CB8"/>
    <w:rsid w:val="003169A6"/>
    <w:rsid w:val="00320E4C"/>
    <w:rsid w:val="0034068A"/>
    <w:rsid w:val="003460E4"/>
    <w:rsid w:val="003462D4"/>
    <w:rsid w:val="00350898"/>
    <w:rsid w:val="003512BD"/>
    <w:rsid w:val="00352600"/>
    <w:rsid w:val="00352E02"/>
    <w:rsid w:val="00353B63"/>
    <w:rsid w:val="00360072"/>
    <w:rsid w:val="003603DE"/>
    <w:rsid w:val="00361BE5"/>
    <w:rsid w:val="00362C6F"/>
    <w:rsid w:val="00364BC5"/>
    <w:rsid w:val="003661F8"/>
    <w:rsid w:val="00367F07"/>
    <w:rsid w:val="00371163"/>
    <w:rsid w:val="00372D10"/>
    <w:rsid w:val="0037360A"/>
    <w:rsid w:val="00377661"/>
    <w:rsid w:val="003833C3"/>
    <w:rsid w:val="0038444C"/>
    <w:rsid w:val="00391F28"/>
    <w:rsid w:val="0039253F"/>
    <w:rsid w:val="00395386"/>
    <w:rsid w:val="00396310"/>
    <w:rsid w:val="00397193"/>
    <w:rsid w:val="003A6190"/>
    <w:rsid w:val="003A771C"/>
    <w:rsid w:val="003B13D9"/>
    <w:rsid w:val="003B2A3F"/>
    <w:rsid w:val="003B3243"/>
    <w:rsid w:val="003B5F66"/>
    <w:rsid w:val="003B757F"/>
    <w:rsid w:val="003C0601"/>
    <w:rsid w:val="003C3C2C"/>
    <w:rsid w:val="003C4E7F"/>
    <w:rsid w:val="003C4F30"/>
    <w:rsid w:val="003C77DD"/>
    <w:rsid w:val="003D0ECD"/>
    <w:rsid w:val="003D29D3"/>
    <w:rsid w:val="003D3D22"/>
    <w:rsid w:val="003D40A4"/>
    <w:rsid w:val="003D6773"/>
    <w:rsid w:val="003E1CA8"/>
    <w:rsid w:val="003E2465"/>
    <w:rsid w:val="003E4ACD"/>
    <w:rsid w:val="003F0442"/>
    <w:rsid w:val="003F360C"/>
    <w:rsid w:val="003F688C"/>
    <w:rsid w:val="00401653"/>
    <w:rsid w:val="004022F0"/>
    <w:rsid w:val="00403B32"/>
    <w:rsid w:val="00404E1C"/>
    <w:rsid w:val="004072F7"/>
    <w:rsid w:val="00411638"/>
    <w:rsid w:val="00413988"/>
    <w:rsid w:val="00420FEC"/>
    <w:rsid w:val="0042410E"/>
    <w:rsid w:val="004325E4"/>
    <w:rsid w:val="00433684"/>
    <w:rsid w:val="00435F69"/>
    <w:rsid w:val="004378F5"/>
    <w:rsid w:val="00441492"/>
    <w:rsid w:val="0044211B"/>
    <w:rsid w:val="00445B7D"/>
    <w:rsid w:val="0044798B"/>
    <w:rsid w:val="00453337"/>
    <w:rsid w:val="00455640"/>
    <w:rsid w:val="00457717"/>
    <w:rsid w:val="00461C82"/>
    <w:rsid w:val="00465AFE"/>
    <w:rsid w:val="004671FF"/>
    <w:rsid w:val="00472F7A"/>
    <w:rsid w:val="0047309B"/>
    <w:rsid w:val="00474E64"/>
    <w:rsid w:val="0047578F"/>
    <w:rsid w:val="00477974"/>
    <w:rsid w:val="004809B0"/>
    <w:rsid w:val="00480B47"/>
    <w:rsid w:val="004840CF"/>
    <w:rsid w:val="00486DB9"/>
    <w:rsid w:val="00490884"/>
    <w:rsid w:val="00491D5A"/>
    <w:rsid w:val="00494CDD"/>
    <w:rsid w:val="00496A88"/>
    <w:rsid w:val="00496D52"/>
    <w:rsid w:val="00497789"/>
    <w:rsid w:val="004A0041"/>
    <w:rsid w:val="004A303F"/>
    <w:rsid w:val="004A4A32"/>
    <w:rsid w:val="004B69BE"/>
    <w:rsid w:val="004B7A8B"/>
    <w:rsid w:val="004C1B00"/>
    <w:rsid w:val="004C1C01"/>
    <w:rsid w:val="004C296D"/>
    <w:rsid w:val="004C5712"/>
    <w:rsid w:val="004C75B2"/>
    <w:rsid w:val="004C7AB3"/>
    <w:rsid w:val="004D63CE"/>
    <w:rsid w:val="004E3DB7"/>
    <w:rsid w:val="004E4E93"/>
    <w:rsid w:val="0050427A"/>
    <w:rsid w:val="0050488A"/>
    <w:rsid w:val="005135BB"/>
    <w:rsid w:val="00513F64"/>
    <w:rsid w:val="005157DB"/>
    <w:rsid w:val="00515E80"/>
    <w:rsid w:val="005269CE"/>
    <w:rsid w:val="00530980"/>
    <w:rsid w:val="00531DEA"/>
    <w:rsid w:val="0053321F"/>
    <w:rsid w:val="00535D18"/>
    <w:rsid w:val="00540718"/>
    <w:rsid w:val="00543AB8"/>
    <w:rsid w:val="00546609"/>
    <w:rsid w:val="005467C1"/>
    <w:rsid w:val="005521C1"/>
    <w:rsid w:val="00552DD3"/>
    <w:rsid w:val="0055389F"/>
    <w:rsid w:val="00553E04"/>
    <w:rsid w:val="0055402B"/>
    <w:rsid w:val="00561307"/>
    <w:rsid w:val="005626FF"/>
    <w:rsid w:val="00564CC2"/>
    <w:rsid w:val="00566182"/>
    <w:rsid w:val="005675FC"/>
    <w:rsid w:val="00567F73"/>
    <w:rsid w:val="005737F6"/>
    <w:rsid w:val="00576B00"/>
    <w:rsid w:val="005779E5"/>
    <w:rsid w:val="0058270A"/>
    <w:rsid w:val="00584141"/>
    <w:rsid w:val="00585FD7"/>
    <w:rsid w:val="00586674"/>
    <w:rsid w:val="00590A4E"/>
    <w:rsid w:val="00592A03"/>
    <w:rsid w:val="00592ACC"/>
    <w:rsid w:val="005939D2"/>
    <w:rsid w:val="00594620"/>
    <w:rsid w:val="005A0304"/>
    <w:rsid w:val="005A288D"/>
    <w:rsid w:val="005A6D4D"/>
    <w:rsid w:val="005B2282"/>
    <w:rsid w:val="005B290B"/>
    <w:rsid w:val="005B691F"/>
    <w:rsid w:val="005C1D1D"/>
    <w:rsid w:val="005C70C9"/>
    <w:rsid w:val="005D0D26"/>
    <w:rsid w:val="005E0291"/>
    <w:rsid w:val="005E0351"/>
    <w:rsid w:val="005E1A33"/>
    <w:rsid w:val="005E47DE"/>
    <w:rsid w:val="005F28AB"/>
    <w:rsid w:val="005F6417"/>
    <w:rsid w:val="005F6BAE"/>
    <w:rsid w:val="005F7838"/>
    <w:rsid w:val="006025DB"/>
    <w:rsid w:val="006060F5"/>
    <w:rsid w:val="00621A0B"/>
    <w:rsid w:val="00627D1D"/>
    <w:rsid w:val="00633CB7"/>
    <w:rsid w:val="00641DE8"/>
    <w:rsid w:val="00643AC4"/>
    <w:rsid w:val="006501AF"/>
    <w:rsid w:val="00650302"/>
    <w:rsid w:val="00652602"/>
    <w:rsid w:val="00652E1D"/>
    <w:rsid w:val="006531CB"/>
    <w:rsid w:val="006543E4"/>
    <w:rsid w:val="00662652"/>
    <w:rsid w:val="00665242"/>
    <w:rsid w:val="00665585"/>
    <w:rsid w:val="0067272B"/>
    <w:rsid w:val="006764FC"/>
    <w:rsid w:val="00681713"/>
    <w:rsid w:val="006835F0"/>
    <w:rsid w:val="00684C45"/>
    <w:rsid w:val="006877D5"/>
    <w:rsid w:val="00690F0D"/>
    <w:rsid w:val="00692101"/>
    <w:rsid w:val="006945D2"/>
    <w:rsid w:val="006958F2"/>
    <w:rsid w:val="00696BE4"/>
    <w:rsid w:val="006A0A87"/>
    <w:rsid w:val="006A1046"/>
    <w:rsid w:val="006A5063"/>
    <w:rsid w:val="006B1739"/>
    <w:rsid w:val="006D01D2"/>
    <w:rsid w:val="006D0E00"/>
    <w:rsid w:val="006D47D8"/>
    <w:rsid w:val="006D63D2"/>
    <w:rsid w:val="006D7EBB"/>
    <w:rsid w:val="006E079E"/>
    <w:rsid w:val="006E2C6C"/>
    <w:rsid w:val="006F6630"/>
    <w:rsid w:val="006F7517"/>
    <w:rsid w:val="00704BE4"/>
    <w:rsid w:val="007113B7"/>
    <w:rsid w:val="00713B61"/>
    <w:rsid w:val="00714DC8"/>
    <w:rsid w:val="007151F0"/>
    <w:rsid w:val="00716095"/>
    <w:rsid w:val="00721BA1"/>
    <w:rsid w:val="00723A7C"/>
    <w:rsid w:val="00724F9A"/>
    <w:rsid w:val="007307D4"/>
    <w:rsid w:val="00730E28"/>
    <w:rsid w:val="0073177A"/>
    <w:rsid w:val="00731A0D"/>
    <w:rsid w:val="007334D6"/>
    <w:rsid w:val="00733708"/>
    <w:rsid w:val="00735C0C"/>
    <w:rsid w:val="007360FE"/>
    <w:rsid w:val="00737C57"/>
    <w:rsid w:val="0074624E"/>
    <w:rsid w:val="00751053"/>
    <w:rsid w:val="00762473"/>
    <w:rsid w:val="00763913"/>
    <w:rsid w:val="007727E2"/>
    <w:rsid w:val="00774834"/>
    <w:rsid w:val="00775599"/>
    <w:rsid w:val="007755D7"/>
    <w:rsid w:val="0078074C"/>
    <w:rsid w:val="007831C9"/>
    <w:rsid w:val="007859D5"/>
    <w:rsid w:val="0079401F"/>
    <w:rsid w:val="007950AB"/>
    <w:rsid w:val="00797477"/>
    <w:rsid w:val="007A1D58"/>
    <w:rsid w:val="007A6E2E"/>
    <w:rsid w:val="007A76D8"/>
    <w:rsid w:val="007B50CC"/>
    <w:rsid w:val="007C1228"/>
    <w:rsid w:val="007C4402"/>
    <w:rsid w:val="007C5024"/>
    <w:rsid w:val="007D037C"/>
    <w:rsid w:val="007D4440"/>
    <w:rsid w:val="007E4288"/>
    <w:rsid w:val="007E44A3"/>
    <w:rsid w:val="007E67B7"/>
    <w:rsid w:val="007F1708"/>
    <w:rsid w:val="007F53D8"/>
    <w:rsid w:val="00806493"/>
    <w:rsid w:val="00807558"/>
    <w:rsid w:val="008125A5"/>
    <w:rsid w:val="00812B35"/>
    <w:rsid w:val="00812CCC"/>
    <w:rsid w:val="00813D4C"/>
    <w:rsid w:val="00825A0A"/>
    <w:rsid w:val="00825E87"/>
    <w:rsid w:val="00830B52"/>
    <w:rsid w:val="00830FB5"/>
    <w:rsid w:val="008313E8"/>
    <w:rsid w:val="00837D27"/>
    <w:rsid w:val="008418B4"/>
    <w:rsid w:val="00843109"/>
    <w:rsid w:val="00847ADC"/>
    <w:rsid w:val="00856A78"/>
    <w:rsid w:val="008579B6"/>
    <w:rsid w:val="00857AA1"/>
    <w:rsid w:val="00863F6B"/>
    <w:rsid w:val="00870F4E"/>
    <w:rsid w:val="00872535"/>
    <w:rsid w:val="008749AA"/>
    <w:rsid w:val="00876C61"/>
    <w:rsid w:val="008774D1"/>
    <w:rsid w:val="00883B61"/>
    <w:rsid w:val="008851E1"/>
    <w:rsid w:val="008973F8"/>
    <w:rsid w:val="008A119A"/>
    <w:rsid w:val="008A29A8"/>
    <w:rsid w:val="008A42D4"/>
    <w:rsid w:val="008A5BEC"/>
    <w:rsid w:val="008B46FF"/>
    <w:rsid w:val="008B554E"/>
    <w:rsid w:val="008C3BE2"/>
    <w:rsid w:val="008C589C"/>
    <w:rsid w:val="008C64C0"/>
    <w:rsid w:val="008C78C9"/>
    <w:rsid w:val="008D3F43"/>
    <w:rsid w:val="008D5322"/>
    <w:rsid w:val="008E1767"/>
    <w:rsid w:val="008E1F04"/>
    <w:rsid w:val="008E3012"/>
    <w:rsid w:val="008E7D34"/>
    <w:rsid w:val="008F2968"/>
    <w:rsid w:val="008F34AC"/>
    <w:rsid w:val="008F61E7"/>
    <w:rsid w:val="008F7082"/>
    <w:rsid w:val="00900BBD"/>
    <w:rsid w:val="0090331F"/>
    <w:rsid w:val="00903F95"/>
    <w:rsid w:val="009067C9"/>
    <w:rsid w:val="0091399A"/>
    <w:rsid w:val="00915411"/>
    <w:rsid w:val="0091583D"/>
    <w:rsid w:val="00925876"/>
    <w:rsid w:val="00932D0F"/>
    <w:rsid w:val="00933F0A"/>
    <w:rsid w:val="0093541B"/>
    <w:rsid w:val="00936826"/>
    <w:rsid w:val="00937E1E"/>
    <w:rsid w:val="00941825"/>
    <w:rsid w:val="0094566A"/>
    <w:rsid w:val="00947004"/>
    <w:rsid w:val="00954071"/>
    <w:rsid w:val="00956FEA"/>
    <w:rsid w:val="009578FD"/>
    <w:rsid w:val="00962588"/>
    <w:rsid w:val="00971216"/>
    <w:rsid w:val="00974201"/>
    <w:rsid w:val="0098012A"/>
    <w:rsid w:val="00980775"/>
    <w:rsid w:val="00982A0A"/>
    <w:rsid w:val="00983816"/>
    <w:rsid w:val="00983A6E"/>
    <w:rsid w:val="0098710D"/>
    <w:rsid w:val="00987828"/>
    <w:rsid w:val="00990D16"/>
    <w:rsid w:val="009964F1"/>
    <w:rsid w:val="009A0718"/>
    <w:rsid w:val="009A3678"/>
    <w:rsid w:val="009B6686"/>
    <w:rsid w:val="009B7405"/>
    <w:rsid w:val="009C3102"/>
    <w:rsid w:val="009C5144"/>
    <w:rsid w:val="009C60B8"/>
    <w:rsid w:val="009D33CB"/>
    <w:rsid w:val="009D3CDC"/>
    <w:rsid w:val="009D4688"/>
    <w:rsid w:val="009D6472"/>
    <w:rsid w:val="009D72BB"/>
    <w:rsid w:val="009D7A47"/>
    <w:rsid w:val="009E089C"/>
    <w:rsid w:val="009E191D"/>
    <w:rsid w:val="009E2151"/>
    <w:rsid w:val="009F1440"/>
    <w:rsid w:val="009F1697"/>
    <w:rsid w:val="009F178E"/>
    <w:rsid w:val="009F2C31"/>
    <w:rsid w:val="009F6B23"/>
    <w:rsid w:val="009F7C57"/>
    <w:rsid w:val="009F7EAB"/>
    <w:rsid w:val="00A0525E"/>
    <w:rsid w:val="00A06DD3"/>
    <w:rsid w:val="00A207F5"/>
    <w:rsid w:val="00A25CFD"/>
    <w:rsid w:val="00A25E5D"/>
    <w:rsid w:val="00A35DFF"/>
    <w:rsid w:val="00A40DA3"/>
    <w:rsid w:val="00A444D7"/>
    <w:rsid w:val="00A50C78"/>
    <w:rsid w:val="00A53B8D"/>
    <w:rsid w:val="00A56D69"/>
    <w:rsid w:val="00A65A67"/>
    <w:rsid w:val="00A706CA"/>
    <w:rsid w:val="00A72963"/>
    <w:rsid w:val="00A7441E"/>
    <w:rsid w:val="00A7597A"/>
    <w:rsid w:val="00A75B18"/>
    <w:rsid w:val="00A80B4F"/>
    <w:rsid w:val="00A80C0E"/>
    <w:rsid w:val="00A86D92"/>
    <w:rsid w:val="00A8739F"/>
    <w:rsid w:val="00A87D49"/>
    <w:rsid w:val="00A92663"/>
    <w:rsid w:val="00A95AF2"/>
    <w:rsid w:val="00AA7088"/>
    <w:rsid w:val="00AB3803"/>
    <w:rsid w:val="00AC19C3"/>
    <w:rsid w:val="00AC3282"/>
    <w:rsid w:val="00AC44C4"/>
    <w:rsid w:val="00AC664F"/>
    <w:rsid w:val="00AC751E"/>
    <w:rsid w:val="00AC7B5C"/>
    <w:rsid w:val="00AD20B3"/>
    <w:rsid w:val="00AD2CB5"/>
    <w:rsid w:val="00AD3190"/>
    <w:rsid w:val="00AD3C13"/>
    <w:rsid w:val="00AD4E2A"/>
    <w:rsid w:val="00AD52CB"/>
    <w:rsid w:val="00AD5867"/>
    <w:rsid w:val="00AD77C4"/>
    <w:rsid w:val="00AE180F"/>
    <w:rsid w:val="00AE5B34"/>
    <w:rsid w:val="00AF28B7"/>
    <w:rsid w:val="00AF6520"/>
    <w:rsid w:val="00B01CE9"/>
    <w:rsid w:val="00B02850"/>
    <w:rsid w:val="00B02A9A"/>
    <w:rsid w:val="00B0372D"/>
    <w:rsid w:val="00B0381A"/>
    <w:rsid w:val="00B07F79"/>
    <w:rsid w:val="00B10EB5"/>
    <w:rsid w:val="00B11F24"/>
    <w:rsid w:val="00B12E27"/>
    <w:rsid w:val="00B13B7D"/>
    <w:rsid w:val="00B1621C"/>
    <w:rsid w:val="00B25E58"/>
    <w:rsid w:val="00B315C8"/>
    <w:rsid w:val="00B3357D"/>
    <w:rsid w:val="00B339F0"/>
    <w:rsid w:val="00B34062"/>
    <w:rsid w:val="00B448D6"/>
    <w:rsid w:val="00B45483"/>
    <w:rsid w:val="00B45CB3"/>
    <w:rsid w:val="00B51545"/>
    <w:rsid w:val="00B52666"/>
    <w:rsid w:val="00B536C3"/>
    <w:rsid w:val="00B65064"/>
    <w:rsid w:val="00B65D74"/>
    <w:rsid w:val="00B7286E"/>
    <w:rsid w:val="00B75E72"/>
    <w:rsid w:val="00B769CF"/>
    <w:rsid w:val="00B80964"/>
    <w:rsid w:val="00B87F6F"/>
    <w:rsid w:val="00B92060"/>
    <w:rsid w:val="00BA3B8C"/>
    <w:rsid w:val="00BA44C9"/>
    <w:rsid w:val="00BB09F3"/>
    <w:rsid w:val="00BB136A"/>
    <w:rsid w:val="00BB1378"/>
    <w:rsid w:val="00BB1623"/>
    <w:rsid w:val="00BB3FF0"/>
    <w:rsid w:val="00BB576D"/>
    <w:rsid w:val="00BB709C"/>
    <w:rsid w:val="00BB7842"/>
    <w:rsid w:val="00BC16B8"/>
    <w:rsid w:val="00BC7531"/>
    <w:rsid w:val="00BD061A"/>
    <w:rsid w:val="00BD0761"/>
    <w:rsid w:val="00BD21F8"/>
    <w:rsid w:val="00BD33C7"/>
    <w:rsid w:val="00BD7832"/>
    <w:rsid w:val="00BE7DD7"/>
    <w:rsid w:val="00BF107B"/>
    <w:rsid w:val="00BF13BD"/>
    <w:rsid w:val="00BF28AA"/>
    <w:rsid w:val="00C0019E"/>
    <w:rsid w:val="00C00E6E"/>
    <w:rsid w:val="00C0139E"/>
    <w:rsid w:val="00C04167"/>
    <w:rsid w:val="00C139BC"/>
    <w:rsid w:val="00C17BBB"/>
    <w:rsid w:val="00C24090"/>
    <w:rsid w:val="00C27A38"/>
    <w:rsid w:val="00C3156C"/>
    <w:rsid w:val="00C320E8"/>
    <w:rsid w:val="00C32324"/>
    <w:rsid w:val="00C32AC7"/>
    <w:rsid w:val="00C35BCE"/>
    <w:rsid w:val="00C37418"/>
    <w:rsid w:val="00C444C7"/>
    <w:rsid w:val="00C45C64"/>
    <w:rsid w:val="00C4669B"/>
    <w:rsid w:val="00C50E72"/>
    <w:rsid w:val="00C549F2"/>
    <w:rsid w:val="00C55D9B"/>
    <w:rsid w:val="00C56C7F"/>
    <w:rsid w:val="00C56FD1"/>
    <w:rsid w:val="00C57E85"/>
    <w:rsid w:val="00C609D2"/>
    <w:rsid w:val="00C647EB"/>
    <w:rsid w:val="00C70FD7"/>
    <w:rsid w:val="00C76608"/>
    <w:rsid w:val="00C80E9A"/>
    <w:rsid w:val="00C84687"/>
    <w:rsid w:val="00C86653"/>
    <w:rsid w:val="00C9059E"/>
    <w:rsid w:val="00C93C17"/>
    <w:rsid w:val="00C93DA5"/>
    <w:rsid w:val="00C9692C"/>
    <w:rsid w:val="00CA041D"/>
    <w:rsid w:val="00CA2819"/>
    <w:rsid w:val="00CB0007"/>
    <w:rsid w:val="00CC16F6"/>
    <w:rsid w:val="00CC6466"/>
    <w:rsid w:val="00CD0E1D"/>
    <w:rsid w:val="00CD234B"/>
    <w:rsid w:val="00CD7473"/>
    <w:rsid w:val="00CE0527"/>
    <w:rsid w:val="00CE1585"/>
    <w:rsid w:val="00CE7095"/>
    <w:rsid w:val="00CF5F01"/>
    <w:rsid w:val="00D02F38"/>
    <w:rsid w:val="00D0322C"/>
    <w:rsid w:val="00D043CC"/>
    <w:rsid w:val="00D1287E"/>
    <w:rsid w:val="00D13036"/>
    <w:rsid w:val="00D13243"/>
    <w:rsid w:val="00D248F5"/>
    <w:rsid w:val="00D26689"/>
    <w:rsid w:val="00D27AD1"/>
    <w:rsid w:val="00D30156"/>
    <w:rsid w:val="00D3236F"/>
    <w:rsid w:val="00D343AE"/>
    <w:rsid w:val="00D349CB"/>
    <w:rsid w:val="00D35629"/>
    <w:rsid w:val="00D37B73"/>
    <w:rsid w:val="00D47610"/>
    <w:rsid w:val="00D50B3B"/>
    <w:rsid w:val="00D51349"/>
    <w:rsid w:val="00D536B4"/>
    <w:rsid w:val="00D5404D"/>
    <w:rsid w:val="00D543C2"/>
    <w:rsid w:val="00D5448D"/>
    <w:rsid w:val="00D54F86"/>
    <w:rsid w:val="00D611B1"/>
    <w:rsid w:val="00D630E0"/>
    <w:rsid w:val="00D642B0"/>
    <w:rsid w:val="00D6699F"/>
    <w:rsid w:val="00D724D7"/>
    <w:rsid w:val="00D738E1"/>
    <w:rsid w:val="00D7523A"/>
    <w:rsid w:val="00D83A7A"/>
    <w:rsid w:val="00D859A4"/>
    <w:rsid w:val="00D92B3F"/>
    <w:rsid w:val="00D94906"/>
    <w:rsid w:val="00D9513E"/>
    <w:rsid w:val="00D96C20"/>
    <w:rsid w:val="00DA1AE4"/>
    <w:rsid w:val="00DA21E6"/>
    <w:rsid w:val="00DA411D"/>
    <w:rsid w:val="00DA4788"/>
    <w:rsid w:val="00DA5E1F"/>
    <w:rsid w:val="00DA6075"/>
    <w:rsid w:val="00DA75E3"/>
    <w:rsid w:val="00DB24A5"/>
    <w:rsid w:val="00DB26EE"/>
    <w:rsid w:val="00DB4A36"/>
    <w:rsid w:val="00DB5092"/>
    <w:rsid w:val="00DB544E"/>
    <w:rsid w:val="00DB581F"/>
    <w:rsid w:val="00DC11BB"/>
    <w:rsid w:val="00DC359D"/>
    <w:rsid w:val="00DC4678"/>
    <w:rsid w:val="00DD39DD"/>
    <w:rsid w:val="00DE6EEB"/>
    <w:rsid w:val="00DF14F1"/>
    <w:rsid w:val="00DF725D"/>
    <w:rsid w:val="00E003FC"/>
    <w:rsid w:val="00E00B65"/>
    <w:rsid w:val="00E02F65"/>
    <w:rsid w:val="00E02FDE"/>
    <w:rsid w:val="00E03F38"/>
    <w:rsid w:val="00E04828"/>
    <w:rsid w:val="00E07506"/>
    <w:rsid w:val="00E107E9"/>
    <w:rsid w:val="00E12F85"/>
    <w:rsid w:val="00E140E3"/>
    <w:rsid w:val="00E17FB5"/>
    <w:rsid w:val="00E23BDA"/>
    <w:rsid w:val="00E30260"/>
    <w:rsid w:val="00E32BDF"/>
    <w:rsid w:val="00E32D05"/>
    <w:rsid w:val="00E3342A"/>
    <w:rsid w:val="00E35C68"/>
    <w:rsid w:val="00E35E1B"/>
    <w:rsid w:val="00E37AA6"/>
    <w:rsid w:val="00E4148F"/>
    <w:rsid w:val="00E425D6"/>
    <w:rsid w:val="00E44685"/>
    <w:rsid w:val="00E45EA2"/>
    <w:rsid w:val="00E53939"/>
    <w:rsid w:val="00E56258"/>
    <w:rsid w:val="00E603FA"/>
    <w:rsid w:val="00E60EF8"/>
    <w:rsid w:val="00E6132C"/>
    <w:rsid w:val="00E6601D"/>
    <w:rsid w:val="00E7148B"/>
    <w:rsid w:val="00E7797E"/>
    <w:rsid w:val="00E8084F"/>
    <w:rsid w:val="00E81DE5"/>
    <w:rsid w:val="00E82C7C"/>
    <w:rsid w:val="00E90B98"/>
    <w:rsid w:val="00E916D2"/>
    <w:rsid w:val="00E93D04"/>
    <w:rsid w:val="00E93DD7"/>
    <w:rsid w:val="00E94252"/>
    <w:rsid w:val="00E9525A"/>
    <w:rsid w:val="00E962A7"/>
    <w:rsid w:val="00EA0648"/>
    <w:rsid w:val="00EA0C20"/>
    <w:rsid w:val="00EA0EBC"/>
    <w:rsid w:val="00EA1513"/>
    <w:rsid w:val="00EA37D9"/>
    <w:rsid w:val="00EA59B5"/>
    <w:rsid w:val="00EB0933"/>
    <w:rsid w:val="00EB178F"/>
    <w:rsid w:val="00EB1883"/>
    <w:rsid w:val="00EB3416"/>
    <w:rsid w:val="00EC6848"/>
    <w:rsid w:val="00EC75A3"/>
    <w:rsid w:val="00EC7625"/>
    <w:rsid w:val="00ED1C20"/>
    <w:rsid w:val="00ED1FB3"/>
    <w:rsid w:val="00ED3324"/>
    <w:rsid w:val="00ED4521"/>
    <w:rsid w:val="00ED5900"/>
    <w:rsid w:val="00EE316B"/>
    <w:rsid w:val="00EF56F9"/>
    <w:rsid w:val="00EF5CAC"/>
    <w:rsid w:val="00EF7EED"/>
    <w:rsid w:val="00F00830"/>
    <w:rsid w:val="00F02573"/>
    <w:rsid w:val="00F03615"/>
    <w:rsid w:val="00F03B12"/>
    <w:rsid w:val="00F03C87"/>
    <w:rsid w:val="00F046E2"/>
    <w:rsid w:val="00F06A9A"/>
    <w:rsid w:val="00F07D67"/>
    <w:rsid w:val="00F13F17"/>
    <w:rsid w:val="00F15771"/>
    <w:rsid w:val="00F21ECD"/>
    <w:rsid w:val="00F23098"/>
    <w:rsid w:val="00F254FD"/>
    <w:rsid w:val="00F25B28"/>
    <w:rsid w:val="00F304D4"/>
    <w:rsid w:val="00F31870"/>
    <w:rsid w:val="00F33403"/>
    <w:rsid w:val="00F34EB8"/>
    <w:rsid w:val="00F36604"/>
    <w:rsid w:val="00F36C07"/>
    <w:rsid w:val="00F43383"/>
    <w:rsid w:val="00F43640"/>
    <w:rsid w:val="00F44CEE"/>
    <w:rsid w:val="00F45A58"/>
    <w:rsid w:val="00F556A7"/>
    <w:rsid w:val="00F56A97"/>
    <w:rsid w:val="00F56EFB"/>
    <w:rsid w:val="00F62F65"/>
    <w:rsid w:val="00F7028D"/>
    <w:rsid w:val="00F71F4D"/>
    <w:rsid w:val="00F72D1F"/>
    <w:rsid w:val="00F754BE"/>
    <w:rsid w:val="00F76875"/>
    <w:rsid w:val="00F80304"/>
    <w:rsid w:val="00F81E8E"/>
    <w:rsid w:val="00F86A4D"/>
    <w:rsid w:val="00F90DC6"/>
    <w:rsid w:val="00F92A46"/>
    <w:rsid w:val="00F96F49"/>
    <w:rsid w:val="00F97461"/>
    <w:rsid w:val="00F9769A"/>
    <w:rsid w:val="00FA0B78"/>
    <w:rsid w:val="00FA1364"/>
    <w:rsid w:val="00FA38BC"/>
    <w:rsid w:val="00FA4804"/>
    <w:rsid w:val="00FA7DDE"/>
    <w:rsid w:val="00FB2025"/>
    <w:rsid w:val="00FB5B0A"/>
    <w:rsid w:val="00FC09B0"/>
    <w:rsid w:val="00FC0ED6"/>
    <w:rsid w:val="00FC2C1F"/>
    <w:rsid w:val="00FC4067"/>
    <w:rsid w:val="00FC510D"/>
    <w:rsid w:val="00FD0D28"/>
    <w:rsid w:val="00FD2624"/>
    <w:rsid w:val="00FE2496"/>
    <w:rsid w:val="00FE3202"/>
    <w:rsid w:val="00FE3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35BC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33B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C296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929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9295D"/>
  </w:style>
  <w:style w:type="paragraph" w:styleId="a5">
    <w:name w:val="footer"/>
    <w:basedOn w:val="a"/>
    <w:link w:val="a6"/>
    <w:uiPriority w:val="99"/>
    <w:unhideWhenUsed/>
    <w:rsid w:val="001929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9295D"/>
  </w:style>
  <w:style w:type="paragraph" w:customStyle="1" w:styleId="11">
    <w:name w:val="ДПЗаг1"/>
    <w:basedOn w:val="1"/>
    <w:next w:val="21"/>
    <w:link w:val="12"/>
    <w:qFormat/>
    <w:rsid w:val="00962588"/>
    <w:pPr>
      <w:spacing w:before="0" w:after="140" w:line="360" w:lineRule="auto"/>
      <w:jc w:val="center"/>
    </w:pPr>
    <w:rPr>
      <w:rFonts w:ascii="Times New Roman" w:hAnsi="Times New Roman" w:cs="Times New Roman"/>
      <w:color w:val="auto"/>
      <w:sz w:val="24"/>
    </w:rPr>
  </w:style>
  <w:style w:type="paragraph" w:customStyle="1" w:styleId="a7">
    <w:name w:val="ДПОбыч"/>
    <w:basedOn w:val="a"/>
    <w:link w:val="a8"/>
    <w:qFormat/>
    <w:rsid w:val="00962588"/>
    <w:pPr>
      <w:spacing w:line="36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2">
    <w:name w:val="ДПЗаг1 Знак"/>
    <w:basedOn w:val="a0"/>
    <w:link w:val="11"/>
    <w:rsid w:val="00962588"/>
    <w:rPr>
      <w:rFonts w:ascii="Times New Roman" w:eastAsiaTheme="majorEastAsia" w:hAnsi="Times New Roman" w:cs="Times New Roman"/>
      <w:b/>
      <w:bCs/>
      <w:sz w:val="24"/>
      <w:szCs w:val="28"/>
    </w:rPr>
  </w:style>
  <w:style w:type="character" w:customStyle="1" w:styleId="10">
    <w:name w:val="Заголовок 1 Знак"/>
    <w:basedOn w:val="a0"/>
    <w:link w:val="1"/>
    <w:uiPriority w:val="9"/>
    <w:rsid w:val="00C35BC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21">
    <w:name w:val="ДПЗаг2"/>
    <w:basedOn w:val="2"/>
    <w:next w:val="a7"/>
    <w:link w:val="22"/>
    <w:qFormat/>
    <w:rsid w:val="00962588"/>
    <w:pPr>
      <w:spacing w:before="0" w:after="140" w:line="360" w:lineRule="auto"/>
      <w:jc w:val="center"/>
    </w:pPr>
    <w:rPr>
      <w:rFonts w:ascii="Times New Roman" w:hAnsi="Times New Roman"/>
      <w:color w:val="auto"/>
      <w:sz w:val="24"/>
    </w:rPr>
  </w:style>
  <w:style w:type="character" w:styleId="a9">
    <w:name w:val="Hyperlink"/>
    <w:uiPriority w:val="99"/>
    <w:unhideWhenUsed/>
    <w:rsid w:val="00167373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2C33B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22">
    <w:name w:val="ДПЗаг2 Знак"/>
    <w:basedOn w:val="20"/>
    <w:link w:val="21"/>
    <w:rsid w:val="00962588"/>
    <w:rPr>
      <w:rFonts w:ascii="Times New Roman" w:eastAsiaTheme="majorEastAsia" w:hAnsi="Times New Roman" w:cstheme="majorBidi"/>
      <w:b/>
      <w:bCs/>
      <w:color w:val="4F81BD" w:themeColor="accent1"/>
      <w:sz w:val="24"/>
      <w:szCs w:val="26"/>
    </w:rPr>
  </w:style>
  <w:style w:type="paragraph" w:styleId="aa">
    <w:name w:val="Balloon Text"/>
    <w:basedOn w:val="a"/>
    <w:link w:val="ab"/>
    <w:uiPriority w:val="99"/>
    <w:semiHidden/>
    <w:unhideWhenUsed/>
    <w:rsid w:val="00C56C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C56C7F"/>
    <w:rPr>
      <w:rFonts w:ascii="Tahoma" w:hAnsi="Tahoma" w:cs="Tahoma"/>
      <w:sz w:val="16"/>
      <w:szCs w:val="16"/>
    </w:rPr>
  </w:style>
  <w:style w:type="paragraph" w:styleId="ac">
    <w:name w:val="TOC Heading"/>
    <w:basedOn w:val="1"/>
    <w:next w:val="a"/>
    <w:uiPriority w:val="39"/>
    <w:unhideWhenUsed/>
    <w:qFormat/>
    <w:rsid w:val="000D3A84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D3A84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0D3A84"/>
    <w:pPr>
      <w:spacing w:after="100"/>
      <w:ind w:left="220"/>
    </w:pPr>
  </w:style>
  <w:style w:type="paragraph" w:customStyle="1" w:styleId="31">
    <w:name w:val="ДПЗаг3"/>
    <w:basedOn w:val="3"/>
    <w:next w:val="a7"/>
    <w:link w:val="32"/>
    <w:qFormat/>
    <w:rsid w:val="005521C1"/>
    <w:pPr>
      <w:spacing w:before="0" w:after="200" w:line="360" w:lineRule="auto"/>
      <w:jc w:val="center"/>
    </w:pPr>
    <w:rPr>
      <w:rFonts w:ascii="Times New Roman" w:hAnsi="Times New Roman"/>
      <w:color w:val="auto"/>
      <w:sz w:val="24"/>
    </w:rPr>
  </w:style>
  <w:style w:type="character" w:customStyle="1" w:styleId="32">
    <w:name w:val="ДПЗаг3 Знак"/>
    <w:basedOn w:val="30"/>
    <w:link w:val="31"/>
    <w:rsid w:val="005521C1"/>
    <w:rPr>
      <w:rFonts w:ascii="Times New Roman" w:eastAsiaTheme="majorEastAsia" w:hAnsi="Times New Roman" w:cstheme="majorBidi"/>
      <w:b/>
      <w:bCs/>
      <w:color w:val="4F81BD" w:themeColor="accent1"/>
      <w:sz w:val="24"/>
    </w:rPr>
  </w:style>
  <w:style w:type="character" w:customStyle="1" w:styleId="30">
    <w:name w:val="Заголовок 3 Знак"/>
    <w:basedOn w:val="a0"/>
    <w:link w:val="3"/>
    <w:rsid w:val="004C296D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ad">
    <w:name w:val="Table Grid"/>
    <w:basedOn w:val="a1"/>
    <w:uiPriority w:val="59"/>
    <w:rsid w:val="00E12F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e">
    <w:name w:val="FollowedHyperlink"/>
    <w:basedOn w:val="a0"/>
    <w:uiPriority w:val="99"/>
    <w:semiHidden/>
    <w:unhideWhenUsed/>
    <w:rsid w:val="000A171D"/>
    <w:rPr>
      <w:color w:val="800080" w:themeColor="followedHyperlink"/>
      <w:u w:val="single"/>
    </w:rPr>
  </w:style>
  <w:style w:type="paragraph" w:customStyle="1" w:styleId="af">
    <w:name w:val="Для основного текста"/>
    <w:basedOn w:val="a"/>
    <w:link w:val="af0"/>
    <w:rsid w:val="008E3012"/>
    <w:pPr>
      <w:spacing w:after="0" w:line="360" w:lineRule="auto"/>
      <w:ind w:firstLine="539"/>
      <w:jc w:val="both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0">
    <w:name w:val="Для основного текста Знак"/>
    <w:basedOn w:val="a0"/>
    <w:link w:val="af"/>
    <w:rsid w:val="008E3012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1">
    <w:name w:val="Для заголовков третьего уровня"/>
    <w:basedOn w:val="3"/>
    <w:link w:val="af2"/>
    <w:rsid w:val="007859D5"/>
    <w:pPr>
      <w:keepNext w:val="0"/>
      <w:keepLines w:val="0"/>
      <w:spacing w:before="240" w:after="240" w:line="360" w:lineRule="auto"/>
      <w:jc w:val="center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af2">
    <w:name w:val="Для заголовков третьего уровня Знак"/>
    <w:basedOn w:val="30"/>
    <w:link w:val="af1"/>
    <w:rsid w:val="007859D5"/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paragraph" w:customStyle="1" w:styleId="af3">
    <w:name w:val="РисДП"/>
    <w:basedOn w:val="a7"/>
    <w:link w:val="af4"/>
    <w:qFormat/>
    <w:rsid w:val="00A25CFD"/>
    <w:pPr>
      <w:spacing w:line="240" w:lineRule="auto"/>
      <w:ind w:firstLine="0"/>
      <w:jc w:val="center"/>
    </w:pPr>
  </w:style>
  <w:style w:type="paragraph" w:customStyle="1" w:styleId="af5">
    <w:name w:val="ДПТабл"/>
    <w:basedOn w:val="a7"/>
    <w:link w:val="af6"/>
    <w:qFormat/>
    <w:rsid w:val="00206367"/>
    <w:pPr>
      <w:spacing w:after="120" w:line="240" w:lineRule="auto"/>
      <w:jc w:val="right"/>
    </w:pPr>
  </w:style>
  <w:style w:type="character" w:customStyle="1" w:styleId="a8">
    <w:name w:val="ДПОбыч Знак"/>
    <w:basedOn w:val="a0"/>
    <w:link w:val="a7"/>
    <w:rsid w:val="00190627"/>
    <w:rPr>
      <w:rFonts w:ascii="Times New Roman" w:hAnsi="Times New Roman"/>
      <w:sz w:val="24"/>
    </w:rPr>
  </w:style>
  <w:style w:type="character" w:customStyle="1" w:styleId="af4">
    <w:name w:val="РисДП Знак"/>
    <w:basedOn w:val="a8"/>
    <w:link w:val="af3"/>
    <w:rsid w:val="00A25CFD"/>
    <w:rPr>
      <w:rFonts w:ascii="Times New Roman" w:hAnsi="Times New Roman"/>
      <w:sz w:val="24"/>
    </w:rPr>
  </w:style>
  <w:style w:type="paragraph" w:styleId="af7">
    <w:name w:val="Body Text Indent"/>
    <w:basedOn w:val="a"/>
    <w:link w:val="af8"/>
    <w:semiHidden/>
    <w:rsid w:val="003C77DD"/>
    <w:pPr>
      <w:spacing w:after="0" w:line="240" w:lineRule="auto"/>
      <w:ind w:left="36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6">
    <w:name w:val="ДПТабл Знак"/>
    <w:basedOn w:val="a8"/>
    <w:link w:val="af5"/>
    <w:rsid w:val="00206367"/>
    <w:rPr>
      <w:rFonts w:ascii="Times New Roman" w:hAnsi="Times New Roman"/>
      <w:sz w:val="24"/>
    </w:rPr>
  </w:style>
  <w:style w:type="character" w:customStyle="1" w:styleId="af8">
    <w:name w:val="Основной текст с отступом Знак"/>
    <w:basedOn w:val="a0"/>
    <w:link w:val="af7"/>
    <w:semiHidden/>
    <w:rsid w:val="003C77D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9">
    <w:name w:val="Body Text"/>
    <w:basedOn w:val="a"/>
    <w:link w:val="afa"/>
    <w:uiPriority w:val="99"/>
    <w:semiHidden/>
    <w:unhideWhenUsed/>
    <w:rsid w:val="00A06DD3"/>
    <w:pPr>
      <w:spacing w:after="120"/>
    </w:pPr>
  </w:style>
  <w:style w:type="character" w:customStyle="1" w:styleId="afa">
    <w:name w:val="Основной текст Знак"/>
    <w:basedOn w:val="a0"/>
    <w:link w:val="af9"/>
    <w:uiPriority w:val="99"/>
    <w:semiHidden/>
    <w:rsid w:val="00A06DD3"/>
  </w:style>
  <w:style w:type="character" w:styleId="afb">
    <w:name w:val="Strong"/>
    <w:uiPriority w:val="22"/>
    <w:qFormat/>
    <w:rsid w:val="00F97461"/>
    <w:rPr>
      <w:b/>
      <w:bCs/>
    </w:rPr>
  </w:style>
  <w:style w:type="paragraph" w:styleId="24">
    <w:name w:val="Body Text Indent 2"/>
    <w:basedOn w:val="a"/>
    <w:link w:val="25"/>
    <w:uiPriority w:val="99"/>
    <w:semiHidden/>
    <w:unhideWhenUsed/>
    <w:rsid w:val="006E2C6C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0"/>
    <w:link w:val="24"/>
    <w:uiPriority w:val="99"/>
    <w:semiHidden/>
    <w:rsid w:val="006E2C6C"/>
  </w:style>
  <w:style w:type="paragraph" w:styleId="33">
    <w:name w:val="toc 3"/>
    <w:basedOn w:val="a"/>
    <w:next w:val="a"/>
    <w:autoRedefine/>
    <w:uiPriority w:val="39"/>
    <w:unhideWhenUsed/>
    <w:rsid w:val="00EC7625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35BC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33B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C296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929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19295D"/>
  </w:style>
  <w:style w:type="paragraph" w:styleId="a5">
    <w:name w:val="footer"/>
    <w:basedOn w:val="a"/>
    <w:link w:val="a6"/>
    <w:uiPriority w:val="99"/>
    <w:unhideWhenUsed/>
    <w:rsid w:val="001929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19295D"/>
  </w:style>
  <w:style w:type="paragraph" w:customStyle="1" w:styleId="11">
    <w:name w:val="ДПЗаг1"/>
    <w:basedOn w:val="1"/>
    <w:next w:val="21"/>
    <w:link w:val="12"/>
    <w:qFormat/>
    <w:rsid w:val="00962588"/>
    <w:pPr>
      <w:spacing w:before="0" w:after="140" w:line="360" w:lineRule="auto"/>
      <w:jc w:val="center"/>
    </w:pPr>
    <w:rPr>
      <w:rFonts w:ascii="Times New Roman" w:hAnsi="Times New Roman" w:cs="Times New Roman"/>
      <w:color w:val="auto"/>
      <w:sz w:val="24"/>
    </w:rPr>
  </w:style>
  <w:style w:type="paragraph" w:customStyle="1" w:styleId="a7">
    <w:name w:val="ДПОбыч"/>
    <w:basedOn w:val="a"/>
    <w:link w:val="a8"/>
    <w:qFormat/>
    <w:rsid w:val="00962588"/>
    <w:pPr>
      <w:spacing w:line="360" w:lineRule="auto"/>
      <w:ind w:firstLine="709"/>
      <w:jc w:val="both"/>
    </w:pPr>
    <w:rPr>
      <w:rFonts w:ascii="Times New Roman" w:hAnsi="Times New Roman"/>
      <w:sz w:val="24"/>
    </w:rPr>
  </w:style>
  <w:style w:type="character" w:customStyle="1" w:styleId="12">
    <w:name w:val="ДПЗаг1 Знак"/>
    <w:basedOn w:val="a0"/>
    <w:link w:val="11"/>
    <w:rsid w:val="00962588"/>
    <w:rPr>
      <w:rFonts w:ascii="Times New Roman" w:eastAsiaTheme="majorEastAsia" w:hAnsi="Times New Roman" w:cs="Times New Roman"/>
      <w:b/>
      <w:bCs/>
      <w:sz w:val="24"/>
      <w:szCs w:val="28"/>
    </w:rPr>
  </w:style>
  <w:style w:type="character" w:customStyle="1" w:styleId="10">
    <w:name w:val="Заголовок 1 Знак"/>
    <w:basedOn w:val="a0"/>
    <w:link w:val="1"/>
    <w:uiPriority w:val="9"/>
    <w:rsid w:val="00C35BC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21">
    <w:name w:val="ДПЗаг2"/>
    <w:basedOn w:val="2"/>
    <w:next w:val="a7"/>
    <w:link w:val="22"/>
    <w:qFormat/>
    <w:rsid w:val="00962588"/>
    <w:pPr>
      <w:spacing w:before="0" w:after="140" w:line="360" w:lineRule="auto"/>
      <w:jc w:val="center"/>
    </w:pPr>
    <w:rPr>
      <w:rFonts w:ascii="Times New Roman" w:hAnsi="Times New Roman"/>
      <w:color w:val="auto"/>
      <w:sz w:val="24"/>
    </w:rPr>
  </w:style>
  <w:style w:type="character" w:styleId="a9">
    <w:name w:val="Hyperlink"/>
    <w:uiPriority w:val="99"/>
    <w:unhideWhenUsed/>
    <w:rsid w:val="00167373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2C33B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22">
    <w:name w:val="ДПЗаг2 Знак"/>
    <w:basedOn w:val="20"/>
    <w:link w:val="21"/>
    <w:rsid w:val="00962588"/>
    <w:rPr>
      <w:rFonts w:ascii="Times New Roman" w:eastAsiaTheme="majorEastAsia" w:hAnsi="Times New Roman" w:cstheme="majorBidi"/>
      <w:b/>
      <w:bCs/>
      <w:color w:val="4F81BD" w:themeColor="accent1"/>
      <w:sz w:val="24"/>
      <w:szCs w:val="26"/>
    </w:rPr>
  </w:style>
  <w:style w:type="paragraph" w:styleId="aa">
    <w:name w:val="Balloon Text"/>
    <w:basedOn w:val="a"/>
    <w:link w:val="ab"/>
    <w:uiPriority w:val="99"/>
    <w:semiHidden/>
    <w:unhideWhenUsed/>
    <w:rsid w:val="00C56C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C56C7F"/>
    <w:rPr>
      <w:rFonts w:ascii="Tahoma" w:hAnsi="Tahoma" w:cs="Tahoma"/>
      <w:sz w:val="16"/>
      <w:szCs w:val="16"/>
    </w:rPr>
  </w:style>
  <w:style w:type="paragraph" w:styleId="ac">
    <w:name w:val="TOC Heading"/>
    <w:basedOn w:val="1"/>
    <w:next w:val="a"/>
    <w:uiPriority w:val="39"/>
    <w:unhideWhenUsed/>
    <w:qFormat/>
    <w:rsid w:val="000D3A84"/>
    <w:pPr>
      <w:outlineLvl w:val="9"/>
    </w:pPr>
  </w:style>
  <w:style w:type="paragraph" w:styleId="13">
    <w:name w:val="toc 1"/>
    <w:basedOn w:val="a"/>
    <w:next w:val="a"/>
    <w:autoRedefine/>
    <w:uiPriority w:val="39"/>
    <w:unhideWhenUsed/>
    <w:rsid w:val="000D3A84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0D3A84"/>
    <w:pPr>
      <w:spacing w:after="100"/>
      <w:ind w:left="220"/>
    </w:pPr>
  </w:style>
  <w:style w:type="paragraph" w:customStyle="1" w:styleId="31">
    <w:name w:val="ДПЗаг3"/>
    <w:basedOn w:val="3"/>
    <w:next w:val="a7"/>
    <w:link w:val="32"/>
    <w:qFormat/>
    <w:rsid w:val="005521C1"/>
    <w:pPr>
      <w:spacing w:before="0" w:after="200" w:line="360" w:lineRule="auto"/>
      <w:jc w:val="center"/>
    </w:pPr>
    <w:rPr>
      <w:rFonts w:ascii="Times New Roman" w:hAnsi="Times New Roman"/>
      <w:color w:val="auto"/>
      <w:sz w:val="24"/>
    </w:rPr>
  </w:style>
  <w:style w:type="character" w:customStyle="1" w:styleId="32">
    <w:name w:val="ДПЗаг3 Знак"/>
    <w:basedOn w:val="30"/>
    <w:link w:val="31"/>
    <w:rsid w:val="005521C1"/>
    <w:rPr>
      <w:rFonts w:ascii="Times New Roman" w:eastAsiaTheme="majorEastAsia" w:hAnsi="Times New Roman" w:cstheme="majorBidi"/>
      <w:b/>
      <w:bCs/>
      <w:color w:val="4F81BD" w:themeColor="accent1"/>
      <w:sz w:val="24"/>
    </w:rPr>
  </w:style>
  <w:style w:type="character" w:customStyle="1" w:styleId="30">
    <w:name w:val="Заголовок 3 Знак"/>
    <w:basedOn w:val="a0"/>
    <w:link w:val="3"/>
    <w:rsid w:val="004C296D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ad">
    <w:name w:val="Table Grid"/>
    <w:basedOn w:val="a1"/>
    <w:uiPriority w:val="59"/>
    <w:rsid w:val="00E12F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e">
    <w:name w:val="FollowedHyperlink"/>
    <w:basedOn w:val="a0"/>
    <w:uiPriority w:val="99"/>
    <w:semiHidden/>
    <w:unhideWhenUsed/>
    <w:rsid w:val="000A171D"/>
    <w:rPr>
      <w:color w:val="800080" w:themeColor="followedHyperlink"/>
      <w:u w:val="single"/>
    </w:rPr>
  </w:style>
  <w:style w:type="paragraph" w:customStyle="1" w:styleId="af">
    <w:name w:val="Для основного текста"/>
    <w:basedOn w:val="a"/>
    <w:link w:val="af0"/>
    <w:rsid w:val="008E3012"/>
    <w:pPr>
      <w:spacing w:after="0" w:line="360" w:lineRule="auto"/>
      <w:ind w:firstLine="539"/>
      <w:jc w:val="both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af0">
    <w:name w:val="Для основного текста Знак"/>
    <w:basedOn w:val="a0"/>
    <w:link w:val="af"/>
    <w:rsid w:val="008E3012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f1">
    <w:name w:val="Для заголовков третьего уровня"/>
    <w:basedOn w:val="3"/>
    <w:link w:val="af2"/>
    <w:rsid w:val="007859D5"/>
    <w:pPr>
      <w:keepNext w:val="0"/>
      <w:keepLines w:val="0"/>
      <w:spacing w:before="240" w:after="240" w:line="360" w:lineRule="auto"/>
      <w:jc w:val="center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af2">
    <w:name w:val="Для заголовков третьего уровня Знак"/>
    <w:basedOn w:val="30"/>
    <w:link w:val="af1"/>
    <w:rsid w:val="007859D5"/>
    <w:rPr>
      <w:rFonts w:ascii="Times New Roman" w:eastAsia="Times New Roman" w:hAnsi="Times New Roman" w:cs="Times New Roman"/>
      <w:b/>
      <w:bCs/>
      <w:color w:val="000000"/>
      <w:sz w:val="24"/>
      <w:szCs w:val="24"/>
    </w:rPr>
  </w:style>
  <w:style w:type="paragraph" w:customStyle="1" w:styleId="af3">
    <w:name w:val="РисДП"/>
    <w:basedOn w:val="a7"/>
    <w:link w:val="af4"/>
    <w:qFormat/>
    <w:rsid w:val="00A25CFD"/>
    <w:pPr>
      <w:spacing w:line="240" w:lineRule="auto"/>
      <w:ind w:firstLine="0"/>
      <w:jc w:val="center"/>
    </w:pPr>
  </w:style>
  <w:style w:type="paragraph" w:customStyle="1" w:styleId="af5">
    <w:name w:val="ДПТабл"/>
    <w:basedOn w:val="a7"/>
    <w:link w:val="af6"/>
    <w:qFormat/>
    <w:rsid w:val="00206367"/>
    <w:pPr>
      <w:spacing w:after="120" w:line="240" w:lineRule="auto"/>
      <w:jc w:val="right"/>
    </w:pPr>
  </w:style>
  <w:style w:type="character" w:customStyle="1" w:styleId="a8">
    <w:name w:val="ДПОбыч Знак"/>
    <w:basedOn w:val="a0"/>
    <w:link w:val="a7"/>
    <w:rsid w:val="00190627"/>
    <w:rPr>
      <w:rFonts w:ascii="Times New Roman" w:hAnsi="Times New Roman"/>
      <w:sz w:val="24"/>
    </w:rPr>
  </w:style>
  <w:style w:type="character" w:customStyle="1" w:styleId="af4">
    <w:name w:val="РисДП Знак"/>
    <w:basedOn w:val="a8"/>
    <w:link w:val="af3"/>
    <w:rsid w:val="00A25CFD"/>
    <w:rPr>
      <w:rFonts w:ascii="Times New Roman" w:hAnsi="Times New Roman"/>
      <w:sz w:val="24"/>
    </w:rPr>
  </w:style>
  <w:style w:type="paragraph" w:styleId="af7">
    <w:name w:val="Body Text Indent"/>
    <w:basedOn w:val="a"/>
    <w:link w:val="af8"/>
    <w:semiHidden/>
    <w:rsid w:val="003C77DD"/>
    <w:pPr>
      <w:spacing w:after="0" w:line="240" w:lineRule="auto"/>
      <w:ind w:left="36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6">
    <w:name w:val="ДПТабл Знак"/>
    <w:basedOn w:val="a8"/>
    <w:link w:val="af5"/>
    <w:rsid w:val="00206367"/>
    <w:rPr>
      <w:rFonts w:ascii="Times New Roman" w:hAnsi="Times New Roman"/>
      <w:sz w:val="24"/>
    </w:rPr>
  </w:style>
  <w:style w:type="character" w:customStyle="1" w:styleId="af8">
    <w:name w:val="Основной текст с отступом Знак"/>
    <w:basedOn w:val="a0"/>
    <w:link w:val="af7"/>
    <w:semiHidden/>
    <w:rsid w:val="003C77D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9">
    <w:name w:val="Body Text"/>
    <w:basedOn w:val="a"/>
    <w:link w:val="afa"/>
    <w:uiPriority w:val="99"/>
    <w:semiHidden/>
    <w:unhideWhenUsed/>
    <w:rsid w:val="00A06DD3"/>
    <w:pPr>
      <w:spacing w:after="120"/>
    </w:pPr>
  </w:style>
  <w:style w:type="character" w:customStyle="1" w:styleId="afa">
    <w:name w:val="Основной текст Знак"/>
    <w:basedOn w:val="a0"/>
    <w:link w:val="af9"/>
    <w:uiPriority w:val="99"/>
    <w:semiHidden/>
    <w:rsid w:val="00A06DD3"/>
  </w:style>
  <w:style w:type="character" w:styleId="afb">
    <w:name w:val="Strong"/>
    <w:uiPriority w:val="22"/>
    <w:qFormat/>
    <w:rsid w:val="00F97461"/>
    <w:rPr>
      <w:b/>
      <w:bCs/>
    </w:rPr>
  </w:style>
  <w:style w:type="paragraph" w:styleId="24">
    <w:name w:val="Body Text Indent 2"/>
    <w:basedOn w:val="a"/>
    <w:link w:val="25"/>
    <w:uiPriority w:val="99"/>
    <w:semiHidden/>
    <w:unhideWhenUsed/>
    <w:rsid w:val="006E2C6C"/>
    <w:pPr>
      <w:spacing w:after="120" w:line="480" w:lineRule="auto"/>
      <w:ind w:left="283"/>
    </w:pPr>
  </w:style>
  <w:style w:type="character" w:customStyle="1" w:styleId="25">
    <w:name w:val="Основной текст с отступом 2 Знак"/>
    <w:basedOn w:val="a0"/>
    <w:link w:val="24"/>
    <w:uiPriority w:val="99"/>
    <w:semiHidden/>
    <w:rsid w:val="006E2C6C"/>
  </w:style>
  <w:style w:type="paragraph" w:styleId="33">
    <w:name w:val="toc 3"/>
    <w:basedOn w:val="a"/>
    <w:next w:val="a"/>
    <w:autoRedefine/>
    <w:uiPriority w:val="39"/>
    <w:unhideWhenUsed/>
    <w:rsid w:val="00EC7625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70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7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2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6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8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6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www.vadi7mir.kz" TargetMode="External"/><Relationship Id="rId18" Type="http://schemas.openxmlformats.org/officeDocument/2006/relationships/hyperlink" Target="http://soul_of_seoul.loc" TargetMode="External"/><Relationship Id="rId26" Type="http://schemas.openxmlformats.org/officeDocument/2006/relationships/image" Target="media/image8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yperlink" Target="http://www.visitkorea.or.kr/intro.html" TargetMode="External"/><Relationship Id="rId34" Type="http://schemas.openxmlformats.org/officeDocument/2006/relationships/image" Target="media/image1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localhost/Tools/phpMyAdmin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hyperlink" Target="http://www.asiandrama.ru/" TargetMode="External"/><Relationship Id="rId29" Type="http://schemas.openxmlformats.org/officeDocument/2006/relationships/image" Target="media/image1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hyperlink" Target="https://en.wikipedia.org/wiki/Kazakhstan%E2%80%93South_Korea_relations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://dmitry.moikrug.ru" TargetMode="External"/><Relationship Id="rId23" Type="http://schemas.openxmlformats.org/officeDocument/2006/relationships/hyperlink" Target="http://ruseller.com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image" Target="media/image2.jpeg"/><Relationship Id="rId19" Type="http://schemas.openxmlformats.org/officeDocument/2006/relationships/hyperlink" Target="http://www.tophotels.ru/" TargetMode="External"/><Relationship Id="rId31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hyperlink" Target="http://htmlbook.ru/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adim%20Miropolskiy\AppData\Roaming\Microsoft\&#1064;&#1072;&#1073;&#1083;&#1086;&#1085;&#1099;\Normal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422583-C8BE-443B-AF24-98D0DB9C74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TotalTime>11174</TotalTime>
  <Pages>87</Pages>
  <Words>17645</Words>
  <Characters>100582</Characters>
  <Application>Microsoft Office Word</Application>
  <DocSecurity>0</DocSecurity>
  <Lines>838</Lines>
  <Paragraphs>235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117992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Vadim Miropolskiy</dc:creator>
  <cp:keywords/>
  <dc:description/>
  <cp:lastModifiedBy>Vadim Miropolskiy</cp:lastModifiedBy>
  <cp:revision>635</cp:revision>
  <cp:lastPrinted>2013-06-18T06:07:00Z</cp:lastPrinted>
  <dcterms:created xsi:type="dcterms:W3CDTF">2013-05-26T04:38:00Z</dcterms:created>
  <dcterms:modified xsi:type="dcterms:W3CDTF">2013-06-20T16:34:00Z</dcterms:modified>
</cp:coreProperties>
</file>